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6A3F966" w14:textId="77777777" w:rsidR="007C5DF4" w:rsidRDefault="005619F0" w:rsidP="00C44965">
      <w:pPr>
        <w:pageBreakBefore/>
        <w:tabs>
          <w:tab w:val="right" w:pos="9645"/>
        </w:tabs>
        <w:jc w:val="right"/>
        <w:rPr>
          <w:rFonts w:ascii="Arial" w:eastAsia="Times New Roman" w:hAnsi="Arial" w:cs="Arial"/>
          <w:color w:val="800000"/>
        </w:rPr>
      </w:pPr>
      <w:r>
        <w:rPr>
          <w:noProof/>
          <w:lang w:eastAsia="hu-HU" w:bidi="ar-SA"/>
        </w:rPr>
        <w:drawing>
          <wp:anchor distT="0" distB="0" distL="114300" distR="114300" simplePos="0" relativeHeight="251622912" behindDoc="1" locked="0" layoutInCell="1" allowOverlap="1" wp14:anchorId="7018586F" wp14:editId="71058A44">
            <wp:simplePos x="0" y="0"/>
            <wp:positionH relativeFrom="margin">
              <wp:align>center</wp:align>
            </wp:positionH>
            <wp:positionV relativeFrom="paragraph">
              <wp:posOffset>-176840</wp:posOffset>
            </wp:positionV>
            <wp:extent cx="1573619" cy="1573619"/>
            <wp:effectExtent l="0" t="0" r="762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619" cy="157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6B04F" w14:textId="77777777" w:rsidR="007C5DF4" w:rsidRDefault="00041081" w:rsidP="00041081">
      <w:pPr>
        <w:tabs>
          <w:tab w:val="right" w:pos="8787"/>
          <w:tab w:val="right" w:pos="9645"/>
        </w:tabs>
        <w:jc w:val="both"/>
        <w:rPr>
          <w:color w:val="800000"/>
        </w:rPr>
      </w:pPr>
      <w:r>
        <w:rPr>
          <w:rFonts w:ascii="Arial" w:eastAsia="Times New Roman" w:hAnsi="Arial" w:cs="Arial"/>
          <w:color w:val="800000"/>
        </w:rPr>
        <w:t xml:space="preserve"> </w:t>
      </w:r>
      <w:r>
        <w:rPr>
          <w:rFonts w:ascii="Arial" w:eastAsia="Times New Roman" w:hAnsi="Arial" w:cs="Arial"/>
          <w:color w:val="800000"/>
        </w:rPr>
        <w:tab/>
      </w:r>
    </w:p>
    <w:p w14:paraId="672A6659" w14:textId="77777777" w:rsidR="007C5DF4" w:rsidRDefault="007C5DF4">
      <w:pPr>
        <w:tabs>
          <w:tab w:val="right" w:pos="9645"/>
        </w:tabs>
        <w:jc w:val="both"/>
      </w:pPr>
    </w:p>
    <w:p w14:paraId="0A37501D" w14:textId="77777777" w:rsidR="006830DC" w:rsidRDefault="006830DC" w:rsidP="006830DC">
      <w:pPr>
        <w:pStyle w:val="Alcm"/>
      </w:pPr>
    </w:p>
    <w:p w14:paraId="5DAB6C7B" w14:textId="77777777" w:rsidR="006830DC" w:rsidRDefault="006830DC" w:rsidP="006830DC">
      <w:pPr>
        <w:pStyle w:val="Alcm"/>
      </w:pPr>
    </w:p>
    <w:p w14:paraId="5F4CEC48" w14:textId="77777777" w:rsidR="00612A61" w:rsidRDefault="00612A61" w:rsidP="006830DC">
      <w:pPr>
        <w:pStyle w:val="Alcm"/>
      </w:pPr>
      <w:r>
        <w:t>Vas Megyei Szakképzési Centrum</w:t>
      </w:r>
    </w:p>
    <w:p w14:paraId="7CD91530" w14:textId="77777777" w:rsidR="006830DC" w:rsidRDefault="006830DC" w:rsidP="006830DC">
      <w:pPr>
        <w:pStyle w:val="Alcm"/>
      </w:pPr>
      <w:r>
        <w:t>Nádasdy Tamás Technikum és Kollégium</w:t>
      </w:r>
    </w:p>
    <w:p w14:paraId="6AF94058" w14:textId="77777777" w:rsidR="007C5DF4" w:rsidRPr="005619F0" w:rsidRDefault="00B51549" w:rsidP="006830DC">
      <w:pPr>
        <w:spacing w:before="800" w:line="252" w:lineRule="auto"/>
        <w:jc w:val="center"/>
        <w:rPr>
          <w:rFonts w:ascii="Arial" w:hAnsi="Arial" w:cs="Arial"/>
          <w:b/>
          <w:color w:val="800000"/>
          <w:sz w:val="44"/>
          <w:szCs w:val="44"/>
        </w:rPr>
      </w:pPr>
      <w:bookmarkStart w:id="0" w:name="__DdeLink__8_1370208666"/>
      <w:proofErr w:type="spellStart"/>
      <w:r>
        <w:rPr>
          <w:rFonts w:ascii="Arial" w:eastAsia="Arial" w:hAnsi="Arial" w:cs="Arial"/>
          <w:b/>
          <w:bCs/>
          <w:color w:val="000000"/>
          <w:sz w:val="52"/>
          <w:szCs w:val="52"/>
        </w:rPr>
        <w:t>He</w:t>
      </w:r>
      <w:bookmarkEnd w:id="0"/>
      <w:r>
        <w:rPr>
          <w:rFonts w:ascii="Arial" w:eastAsia="Arial" w:hAnsi="Arial" w:cs="Arial"/>
          <w:b/>
          <w:bCs/>
          <w:color w:val="000000"/>
          <w:sz w:val="52"/>
          <w:szCs w:val="52"/>
        </w:rPr>
        <w:t>roes</w:t>
      </w:r>
      <w:proofErr w:type="spellEnd"/>
      <w:r>
        <w:rPr>
          <w:rFonts w:ascii="Arial" w:eastAsia="Arial" w:hAnsi="Arial" w:cs="Arial"/>
          <w:b/>
          <w:bCs/>
          <w:color w:val="000000"/>
          <w:sz w:val="52"/>
          <w:szCs w:val="52"/>
        </w:rPr>
        <w:t xml:space="preserve"> of </w:t>
      </w:r>
      <w:proofErr w:type="spellStart"/>
      <w:r>
        <w:rPr>
          <w:rFonts w:ascii="Arial" w:eastAsia="Arial" w:hAnsi="Arial" w:cs="Arial"/>
          <w:b/>
          <w:bCs/>
          <w:color w:val="000000"/>
          <w:sz w:val="52"/>
          <w:szCs w:val="52"/>
        </w:rPr>
        <w:t>Demontide</w:t>
      </w:r>
      <w:proofErr w:type="spellEnd"/>
    </w:p>
    <w:p w14:paraId="5401003B" w14:textId="77777777" w:rsidR="00B51549" w:rsidRPr="00B51549" w:rsidRDefault="00B51549" w:rsidP="00B51549">
      <w:pPr>
        <w:spacing w:before="1080" w:line="240" w:lineRule="auto"/>
        <w:jc w:val="center"/>
        <w:rPr>
          <w:rFonts w:ascii="Arial" w:hAnsi="Arial" w:cs="Arial"/>
          <w:b/>
          <w:color w:val="000000" w:themeColor="text1"/>
          <w:sz w:val="44"/>
          <w:szCs w:val="44"/>
        </w:rPr>
      </w:pPr>
      <w:r w:rsidRPr="00B51549">
        <w:rPr>
          <w:rFonts w:ascii="Arial" w:hAnsi="Arial" w:cs="Arial"/>
          <w:b/>
          <w:color w:val="000000" w:themeColor="text1"/>
          <w:sz w:val="44"/>
          <w:szCs w:val="44"/>
        </w:rPr>
        <w:t xml:space="preserve">Egyed Gergő, Szentmiklósi Gábor, </w:t>
      </w:r>
    </w:p>
    <w:p w14:paraId="71E1AECF" w14:textId="77777777" w:rsidR="007C5DF4" w:rsidRPr="00B51549" w:rsidRDefault="00B51549" w:rsidP="00B51549">
      <w:pPr>
        <w:spacing w:before="1080" w:line="240" w:lineRule="auto"/>
        <w:jc w:val="center"/>
        <w:rPr>
          <w:rFonts w:ascii="Arial" w:hAnsi="Arial" w:cs="Arial"/>
          <w:b/>
          <w:color w:val="000000" w:themeColor="text1"/>
          <w:sz w:val="44"/>
          <w:szCs w:val="44"/>
        </w:rPr>
      </w:pPr>
      <w:r w:rsidRPr="00B51549">
        <w:rPr>
          <w:rFonts w:ascii="Arial" w:hAnsi="Arial" w:cs="Arial"/>
          <w:b/>
          <w:color w:val="000000" w:themeColor="text1"/>
          <w:sz w:val="44"/>
          <w:szCs w:val="44"/>
        </w:rPr>
        <w:t>Timár Klaudia</w:t>
      </w:r>
    </w:p>
    <w:p w14:paraId="5F09A84D" w14:textId="77777777" w:rsidR="007C5DF4" w:rsidRPr="002172B8" w:rsidRDefault="002172B8" w:rsidP="002172B8">
      <w:pPr>
        <w:spacing w:before="1080" w:line="252" w:lineRule="auto"/>
        <w:rPr>
          <w:rFonts w:ascii="Arial" w:hAnsi="Arial" w:cs="Arial"/>
          <w:b/>
          <w:sz w:val="36"/>
          <w:szCs w:val="36"/>
        </w:rPr>
      </w:pPr>
      <w:r w:rsidRPr="002172B8">
        <w:rPr>
          <w:rFonts w:ascii="Arial" w:hAnsi="Arial" w:cs="Arial"/>
          <w:b/>
          <w:sz w:val="36"/>
          <w:szCs w:val="36"/>
        </w:rPr>
        <w:t>Konzulens:</w:t>
      </w:r>
    </w:p>
    <w:p w14:paraId="02EB378F" w14:textId="585C3003" w:rsidR="007C5DF4" w:rsidRPr="00C53D38" w:rsidRDefault="00B51549" w:rsidP="00C53D38">
      <w:pPr>
        <w:spacing w:line="252" w:lineRule="auto"/>
        <w:rPr>
          <w:rFonts w:ascii="Arial" w:hAnsi="Arial" w:cs="Arial"/>
          <w:b/>
          <w:color w:val="000000" w:themeColor="text1"/>
          <w:sz w:val="36"/>
          <w:szCs w:val="36"/>
        </w:rPr>
      </w:pPr>
      <w:r w:rsidRPr="00B51549">
        <w:rPr>
          <w:rFonts w:ascii="Arial" w:hAnsi="Arial" w:cs="Arial"/>
          <w:b/>
          <w:color w:val="000000" w:themeColor="text1"/>
          <w:sz w:val="36"/>
          <w:szCs w:val="36"/>
        </w:rPr>
        <w:t>Varga Gábor</w:t>
      </w:r>
    </w:p>
    <w:p w14:paraId="3C32F1D6" w14:textId="77777777" w:rsidR="007C5DF4" w:rsidRPr="00B51549" w:rsidRDefault="00B51549" w:rsidP="006830DC">
      <w:pPr>
        <w:spacing w:before="1000" w:line="252" w:lineRule="auto"/>
        <w:jc w:val="center"/>
        <w:rPr>
          <w:color w:val="000000" w:themeColor="text1"/>
        </w:rPr>
      </w:pPr>
      <w:r w:rsidRPr="00B51549">
        <w:rPr>
          <w:rFonts w:ascii="Arial" w:hAnsi="Arial" w:cs="Arial"/>
          <w:b/>
          <w:color w:val="000000" w:themeColor="text1"/>
          <w:sz w:val="32"/>
          <w:szCs w:val="44"/>
        </w:rPr>
        <w:t>2025</w:t>
      </w:r>
    </w:p>
    <w:p w14:paraId="0029E0B8" w14:textId="77777777" w:rsidR="007C5DF4" w:rsidRDefault="007C5DF4" w:rsidP="002172B8">
      <w:pPr>
        <w:pStyle w:val="Cm"/>
        <w:rPr>
          <w:color w:val="000000"/>
        </w:rPr>
      </w:pPr>
      <w:r>
        <w:lastRenderedPageBreak/>
        <w:t>Nyilatkozat</w:t>
      </w:r>
    </w:p>
    <w:p w14:paraId="1BE468B7" w14:textId="41094525" w:rsidR="007C5DF4" w:rsidRDefault="007C5DF4">
      <w:pPr>
        <w:pStyle w:val="Nyilatkozat"/>
        <w:rPr>
          <w:color w:val="000000"/>
        </w:rPr>
      </w:pPr>
      <w:r w:rsidRPr="31426B20">
        <w:rPr>
          <w:color w:val="000000" w:themeColor="text1"/>
        </w:rPr>
        <w:t>Alulírott</w:t>
      </w:r>
      <w:r w:rsidR="2E4EA7CB" w:rsidRPr="31426B20">
        <w:rPr>
          <w:color w:val="000000" w:themeColor="text1"/>
        </w:rPr>
        <w:t>ak</w:t>
      </w:r>
      <w:r w:rsidRPr="31426B20">
        <w:rPr>
          <w:color w:val="000000" w:themeColor="text1"/>
        </w:rPr>
        <w:t>,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="00B51549" w:rsidRPr="31426B20">
        <w:rPr>
          <w:rFonts w:eastAsia="Times New Roman" w:cs="Times New Roman"/>
          <w:color w:val="000000" w:themeColor="text1"/>
        </w:rPr>
        <w:t>Egyed Gergő, Szentmiklósi Gábor, Timár Klaudia,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kijelent</w:t>
      </w:r>
      <w:r w:rsidR="01330CD6" w:rsidRPr="31426B20">
        <w:rPr>
          <w:color w:val="000000" w:themeColor="text1"/>
        </w:rPr>
        <w:t>jük</w:t>
      </w:r>
      <w:r w:rsidRPr="31426B20">
        <w:rPr>
          <w:color w:val="000000" w:themeColor="text1"/>
        </w:rPr>
        <w:t>,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hogy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a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="00B51549" w:rsidRPr="31426B20">
        <w:rPr>
          <w:rFonts w:eastAsia="Times New Roman" w:cs="Times New Roman"/>
          <w:color w:val="000000" w:themeColor="text1"/>
        </w:rPr>
        <w:t>Heroes</w:t>
      </w:r>
      <w:proofErr w:type="spellEnd"/>
      <w:r w:rsidR="00B51549" w:rsidRPr="31426B20">
        <w:rPr>
          <w:rFonts w:eastAsia="Times New Roman" w:cs="Times New Roman"/>
          <w:color w:val="000000" w:themeColor="text1"/>
        </w:rPr>
        <w:t xml:space="preserve"> of </w:t>
      </w:r>
      <w:proofErr w:type="spellStart"/>
      <w:r w:rsidR="00B51549" w:rsidRPr="31426B20">
        <w:rPr>
          <w:rFonts w:eastAsia="Times New Roman" w:cs="Times New Roman"/>
          <w:color w:val="000000" w:themeColor="text1"/>
        </w:rPr>
        <w:t>Demontide</w:t>
      </w:r>
      <w:proofErr w:type="spellEnd"/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című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="00BF729D" w:rsidRPr="31426B20">
        <w:rPr>
          <w:color w:val="000000" w:themeColor="text1"/>
        </w:rPr>
        <w:t>projektfeladat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kidolgozása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a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saját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munká</w:t>
      </w:r>
      <w:r w:rsidR="10998356" w:rsidRPr="31426B20">
        <w:rPr>
          <w:color w:val="000000" w:themeColor="text1"/>
        </w:rPr>
        <w:t>nk</w:t>
      </w:r>
      <w:r w:rsidRPr="31426B20">
        <w:rPr>
          <w:color w:val="000000" w:themeColor="text1"/>
        </w:rPr>
        <w:t>,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abban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csak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a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megjelölt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forrásokat,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és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a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megjelölt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mértékben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használt</w:t>
      </w:r>
      <w:r w:rsidR="0079CA35" w:rsidRPr="31426B20">
        <w:rPr>
          <w:color w:val="000000" w:themeColor="text1"/>
        </w:rPr>
        <w:t>unk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fel,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az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idézés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szabályainak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megfelelően,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a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hivatkozások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pontos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megjelölésével.</w:t>
      </w:r>
      <w:r w:rsidRPr="31426B20">
        <w:rPr>
          <w:rFonts w:eastAsia="Times New Roman" w:cs="Times New Roman"/>
          <w:color w:val="000000" w:themeColor="text1"/>
        </w:rPr>
        <w:t xml:space="preserve"> </w:t>
      </w:r>
    </w:p>
    <w:p w14:paraId="62CE491C" w14:textId="342AFF73" w:rsidR="007C5DF4" w:rsidRDefault="007C5DF4">
      <w:pPr>
        <w:pStyle w:val="Nyilatkozat"/>
      </w:pPr>
      <w:r w:rsidRPr="31426B20">
        <w:rPr>
          <w:color w:val="000000" w:themeColor="text1"/>
        </w:rPr>
        <w:t>Eredményei</w:t>
      </w:r>
      <w:r w:rsidR="320E453D" w:rsidRPr="31426B20">
        <w:rPr>
          <w:color w:val="000000" w:themeColor="text1"/>
        </w:rPr>
        <w:t xml:space="preserve">nk </w:t>
      </w:r>
      <w:r w:rsidRPr="31426B20">
        <w:rPr>
          <w:color w:val="000000" w:themeColor="text1"/>
        </w:rPr>
        <w:t>saját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munkán,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számításokon,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kutatáson,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valós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méréseken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alapulnak,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és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a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legjobb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tudás</w:t>
      </w:r>
      <w:r w:rsidR="0AFFB565" w:rsidRPr="31426B20">
        <w:rPr>
          <w:color w:val="000000" w:themeColor="text1"/>
        </w:rPr>
        <w:t>unk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szerint</w:t>
      </w:r>
      <w:r w:rsidRPr="31426B20">
        <w:rPr>
          <w:rFonts w:eastAsia="Times New Roman" w:cs="Times New Roman"/>
          <w:color w:val="000000" w:themeColor="text1"/>
        </w:rPr>
        <w:t xml:space="preserve"> </w:t>
      </w:r>
      <w:r w:rsidRPr="31426B20">
        <w:rPr>
          <w:color w:val="000000" w:themeColor="text1"/>
        </w:rPr>
        <w:t>hitelesek.</w:t>
      </w:r>
    </w:p>
    <w:p w14:paraId="6A05A809" w14:textId="77777777" w:rsidR="007C5DF4" w:rsidRDefault="007C5DF4">
      <w:pPr>
        <w:pStyle w:val="Nyilatkozat"/>
      </w:pPr>
    </w:p>
    <w:p w14:paraId="5C679BB5" w14:textId="74A3E717" w:rsidR="007C5DF4" w:rsidRDefault="00B51549">
      <w:pPr>
        <w:pStyle w:val="Nyilatkozat"/>
        <w:tabs>
          <w:tab w:val="left" w:pos="5100"/>
          <w:tab w:val="left" w:leader="underscore" w:pos="7935"/>
        </w:tabs>
      </w:pPr>
      <w:r w:rsidRPr="00B51549">
        <w:rPr>
          <w:color w:val="000000" w:themeColor="text1"/>
        </w:rPr>
        <w:t>Csepreg</w:t>
      </w:r>
      <w:r w:rsidR="007C5DF4">
        <w:t xml:space="preserve">, </w:t>
      </w:r>
      <w:r>
        <w:t>2025.03.</w:t>
      </w:r>
      <w:r w:rsidR="001D4FDA">
        <w:t>31.</w:t>
      </w:r>
      <w:r w:rsidR="007C5DF4">
        <w:tab/>
      </w:r>
      <w:r w:rsidR="007C5DF4">
        <w:tab/>
      </w:r>
    </w:p>
    <w:p w14:paraId="685630BA" w14:textId="77777777" w:rsidR="007C5DF4" w:rsidRDefault="007C5DF4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</w:r>
      <w:r w:rsidR="42800997">
        <w:t>H</w:t>
      </w:r>
      <w:r w:rsidR="1B8F170C">
        <w:t>allgató</w:t>
      </w:r>
    </w:p>
    <w:p w14:paraId="22806C35" w14:textId="77777777" w:rsidR="001D4FDA" w:rsidRDefault="001D4FDA">
      <w:pPr>
        <w:pStyle w:val="Nyilatkozat"/>
        <w:tabs>
          <w:tab w:val="left" w:pos="4245"/>
          <w:tab w:val="left" w:pos="6060"/>
          <w:tab w:val="left" w:pos="7425"/>
        </w:tabs>
      </w:pPr>
    </w:p>
    <w:p w14:paraId="69FA508C" w14:textId="77777777" w:rsidR="00BD4E1F" w:rsidRDefault="00BD4E1F" w:rsidP="00BD4E1F">
      <w:pPr>
        <w:pStyle w:val="Nyilatkozat"/>
        <w:tabs>
          <w:tab w:val="left" w:pos="5100"/>
          <w:tab w:val="left" w:leader="underscore" w:pos="7935"/>
        </w:tabs>
      </w:pPr>
      <w:r>
        <w:tab/>
      </w:r>
      <w:r>
        <w:tab/>
      </w:r>
    </w:p>
    <w:p w14:paraId="0D0B940D" w14:textId="1F61B914" w:rsidR="009717E2" w:rsidRDefault="00BD4E1F" w:rsidP="00BD4E1F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  <w:t>Hallgató</w:t>
      </w:r>
    </w:p>
    <w:p w14:paraId="37EC532C" w14:textId="77777777" w:rsidR="001D4FDA" w:rsidRDefault="001D4FDA" w:rsidP="00BD4E1F">
      <w:pPr>
        <w:pStyle w:val="Nyilatkozat"/>
        <w:tabs>
          <w:tab w:val="left" w:pos="4245"/>
          <w:tab w:val="left" w:pos="6060"/>
          <w:tab w:val="left" w:pos="7425"/>
        </w:tabs>
      </w:pPr>
    </w:p>
    <w:p w14:paraId="245F51CA" w14:textId="03060950" w:rsidR="00BD4E1F" w:rsidRDefault="009717E2" w:rsidP="00BD4E1F">
      <w:pPr>
        <w:pStyle w:val="Nyilatkozat"/>
        <w:tabs>
          <w:tab w:val="left" w:pos="5100"/>
          <w:tab w:val="left" w:leader="underscore" w:pos="7935"/>
        </w:tabs>
      </w:pPr>
      <w:r>
        <w:tab/>
      </w:r>
      <w:r>
        <w:tab/>
      </w:r>
    </w:p>
    <w:p w14:paraId="77D17ECE" w14:textId="77777777" w:rsidR="00BD4E1F" w:rsidRDefault="00BD4E1F" w:rsidP="00BD4E1F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  <w:t>Hallgató</w:t>
      </w:r>
    </w:p>
    <w:p w14:paraId="0E27B00A" w14:textId="3AFAAF87" w:rsidR="009717E2" w:rsidRDefault="009717E2">
      <w:pPr>
        <w:pStyle w:val="Nyilatkozat"/>
        <w:tabs>
          <w:tab w:val="left" w:pos="4245"/>
          <w:tab w:val="left" w:pos="6060"/>
          <w:tab w:val="left" w:pos="7425"/>
        </w:tabs>
      </w:pPr>
    </w:p>
    <w:p w14:paraId="60061E4C" w14:textId="77777777" w:rsidR="007C5DF4" w:rsidRDefault="007C5DF4"/>
    <w:p w14:paraId="44EAFD9C" w14:textId="77777777" w:rsidR="007C5DF4" w:rsidRDefault="007C5DF4"/>
    <w:p w14:paraId="64EFD5E2" w14:textId="77777777" w:rsidR="007C5DF4" w:rsidRDefault="007C5DF4" w:rsidP="002172B8">
      <w:pPr>
        <w:pStyle w:val="Cm"/>
        <w:rPr>
          <w:color w:val="800000"/>
          <w:sz w:val="28"/>
          <w:szCs w:val="28"/>
        </w:rPr>
      </w:pPr>
      <w:r>
        <w:lastRenderedPageBreak/>
        <w:t xml:space="preserve">Kivonat </w:t>
      </w:r>
    </w:p>
    <w:p w14:paraId="6AC1B3C3" w14:textId="77777777" w:rsidR="007C5DF4" w:rsidRPr="00B51549" w:rsidRDefault="00B51549">
      <w:pPr>
        <w:jc w:val="center"/>
        <w:rPr>
          <w:color w:val="000000" w:themeColor="text1"/>
        </w:rPr>
      </w:pPr>
      <w:proofErr w:type="spellStart"/>
      <w:r w:rsidRPr="00B51549">
        <w:rPr>
          <w:color w:val="000000" w:themeColor="text1"/>
          <w:sz w:val="28"/>
          <w:szCs w:val="28"/>
        </w:rPr>
        <w:t>Heroes</w:t>
      </w:r>
      <w:proofErr w:type="spellEnd"/>
      <w:r w:rsidRPr="00B51549">
        <w:rPr>
          <w:color w:val="000000" w:themeColor="text1"/>
          <w:sz w:val="28"/>
          <w:szCs w:val="28"/>
        </w:rPr>
        <w:t xml:space="preserve"> of </w:t>
      </w:r>
      <w:proofErr w:type="spellStart"/>
      <w:r w:rsidRPr="00B51549">
        <w:rPr>
          <w:color w:val="000000" w:themeColor="text1"/>
          <w:sz w:val="28"/>
          <w:szCs w:val="28"/>
        </w:rPr>
        <w:t>Demontide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HoD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4B94D5A5" w14:textId="77777777" w:rsidR="007C5DF4" w:rsidRDefault="007C5DF4">
      <w:pPr>
        <w:jc w:val="center"/>
      </w:pPr>
    </w:p>
    <w:p w14:paraId="3716805A" w14:textId="77777777" w:rsidR="00B51549" w:rsidRDefault="00B51549" w:rsidP="00B51549">
      <w:pPr>
        <w:jc w:val="center"/>
      </w:pPr>
      <w:r>
        <w:t>A záródolgozatunkban egy olyan játékalkalmazást mutatunk be, amely a felhasználó szórakoztatására szolgál, végig vezet egy egyedi történeten, valamint egy különleges harcrendszert ismertet meg a játékosokkal.</w:t>
      </w:r>
    </w:p>
    <w:p w14:paraId="3DEEC669" w14:textId="606EEFB7" w:rsidR="00CB4EBC" w:rsidRDefault="35176107" w:rsidP="00B51549">
      <w:pPr>
        <w:jc w:val="center"/>
      </w:pPr>
      <w:r>
        <w:t>A játékos belebújhat a főszereplő, egy középkori lovag bőrébe, szoros barátságokat köthet, szövetségeseket szerezhet, különböző egyéniségeket ismerhet meg, valamint saját kezűleg mentheti meg a</w:t>
      </w:r>
      <w:r w:rsidR="027BDAB6">
        <w:t xml:space="preserve"> szörnyektől nyüzsgő</w:t>
      </w:r>
      <w:r>
        <w:t xml:space="preserve"> fantázia világot.   </w:t>
      </w:r>
    </w:p>
    <w:p w14:paraId="2E87BC1C" w14:textId="77777777" w:rsidR="00B51549" w:rsidRDefault="00B51549" w:rsidP="00B51549">
      <w:pPr>
        <w:jc w:val="center"/>
      </w:pPr>
      <w:r>
        <w:t xml:space="preserve"> A videójátékok kedvelőinek egy kellemes időtöltést kínál, a műfajban tapasztalatlanoknak pedig segít eligazodni a körökre osztott harcrendszer alapjaiban.</w:t>
      </w:r>
    </w:p>
    <w:p w14:paraId="3656B9AB" w14:textId="77777777" w:rsidR="00B51549" w:rsidRPr="00155876" w:rsidRDefault="00B51549" w:rsidP="00B51549">
      <w:pPr>
        <w:jc w:val="center"/>
      </w:pPr>
    </w:p>
    <w:p w14:paraId="45FB0818" w14:textId="77777777" w:rsidR="007C5DF4" w:rsidRDefault="007C5DF4">
      <w:pPr>
        <w:jc w:val="center"/>
        <w:rPr>
          <w:sz w:val="28"/>
          <w:szCs w:val="28"/>
        </w:rPr>
      </w:pPr>
    </w:p>
    <w:p w14:paraId="049F31CB" w14:textId="77777777" w:rsidR="007C5DF4" w:rsidRDefault="007C5DF4">
      <w:pPr>
        <w:jc w:val="center"/>
        <w:rPr>
          <w:sz w:val="28"/>
          <w:szCs w:val="28"/>
        </w:rPr>
      </w:pPr>
    </w:p>
    <w:p w14:paraId="7CBFD60A" w14:textId="77777777" w:rsidR="007C5DF4" w:rsidRDefault="007C5DF4" w:rsidP="002172B8">
      <w:pPr>
        <w:pStyle w:val="Cm"/>
        <w:rPr>
          <w:color w:val="800000"/>
          <w:sz w:val="28"/>
          <w:szCs w:val="28"/>
        </w:rPr>
      </w:pPr>
      <w:proofErr w:type="spellStart"/>
      <w:r>
        <w:lastRenderedPageBreak/>
        <w:t>Abstract</w:t>
      </w:r>
      <w:proofErr w:type="spellEnd"/>
    </w:p>
    <w:p w14:paraId="3363CA48" w14:textId="44C512CA" w:rsidR="007C5DF4" w:rsidRDefault="044262C2" w:rsidP="7EE912B6">
      <w:pPr>
        <w:jc w:val="center"/>
        <w:rPr>
          <w:color w:val="000000" w:themeColor="text1"/>
          <w:sz w:val="28"/>
          <w:szCs w:val="28"/>
        </w:rPr>
      </w:pPr>
      <w:proofErr w:type="spellStart"/>
      <w:r w:rsidRPr="7EE912B6">
        <w:rPr>
          <w:color w:val="000000" w:themeColor="text1"/>
          <w:sz w:val="28"/>
          <w:szCs w:val="28"/>
        </w:rPr>
        <w:t>Heroes</w:t>
      </w:r>
      <w:proofErr w:type="spellEnd"/>
      <w:r w:rsidRPr="7EE912B6">
        <w:rPr>
          <w:color w:val="000000" w:themeColor="text1"/>
          <w:sz w:val="28"/>
          <w:szCs w:val="28"/>
        </w:rPr>
        <w:t xml:space="preserve"> of </w:t>
      </w:r>
      <w:proofErr w:type="spellStart"/>
      <w:r w:rsidRPr="7EE912B6">
        <w:rPr>
          <w:color w:val="000000" w:themeColor="text1"/>
          <w:sz w:val="28"/>
          <w:szCs w:val="28"/>
        </w:rPr>
        <w:t>Demontide</w:t>
      </w:r>
      <w:proofErr w:type="spellEnd"/>
    </w:p>
    <w:p w14:paraId="53128261" w14:textId="77777777" w:rsidR="007C5DF4" w:rsidRDefault="007C5DF4">
      <w:pPr>
        <w:jc w:val="center"/>
        <w:rPr>
          <w:color w:val="800000"/>
          <w:sz w:val="28"/>
          <w:szCs w:val="28"/>
        </w:rPr>
      </w:pPr>
    </w:p>
    <w:p w14:paraId="49FC8F45" w14:textId="6A95E51C" w:rsidR="044262C2" w:rsidRDefault="044262C2" w:rsidP="7EE912B6">
      <w:pPr>
        <w:jc w:val="center"/>
      </w:pPr>
      <w:r w:rsidRPr="119A7C18">
        <w:rPr>
          <w:lang w:val="en-US"/>
        </w:rPr>
        <w:t xml:space="preserve">In our final thesis, we present a game application that is designed to entertain the user, guide them through </w:t>
      </w:r>
      <w:proofErr w:type="gramStart"/>
      <w:r w:rsidRPr="119A7C18">
        <w:rPr>
          <w:lang w:val="en-US"/>
        </w:rPr>
        <w:t>a</w:t>
      </w:r>
      <w:r w:rsidR="34A30901" w:rsidRPr="119A7C18">
        <w:rPr>
          <w:lang w:val="en-US"/>
        </w:rPr>
        <w:t>n</w:t>
      </w:r>
      <w:proofErr w:type="gramEnd"/>
      <w:r w:rsidRPr="119A7C18">
        <w:rPr>
          <w:lang w:val="en-US"/>
        </w:rPr>
        <w:t xml:space="preserve"> unique story and introduce them to </w:t>
      </w:r>
      <w:proofErr w:type="gramStart"/>
      <w:r w:rsidRPr="119A7C18">
        <w:rPr>
          <w:lang w:val="en-US"/>
        </w:rPr>
        <w:t>a</w:t>
      </w:r>
      <w:r w:rsidR="195B1C3C" w:rsidRPr="119A7C18">
        <w:rPr>
          <w:lang w:val="en-US"/>
        </w:rPr>
        <w:t>n</w:t>
      </w:r>
      <w:proofErr w:type="gramEnd"/>
      <w:r w:rsidRPr="119A7C18">
        <w:rPr>
          <w:lang w:val="en-US"/>
        </w:rPr>
        <w:t xml:space="preserve"> unique combat system. </w:t>
      </w:r>
    </w:p>
    <w:p w14:paraId="4838E882" w14:textId="431AC38E" w:rsidR="044262C2" w:rsidRDefault="044262C2" w:rsidP="7EE912B6">
      <w:pPr>
        <w:jc w:val="center"/>
      </w:pPr>
      <w:r>
        <w:t xml:space="preserve"> </w:t>
      </w:r>
    </w:p>
    <w:p w14:paraId="644E730A" w14:textId="4569DA20" w:rsidR="044262C2" w:rsidRDefault="044262C2" w:rsidP="7EE912B6">
      <w:pPr>
        <w:jc w:val="center"/>
      </w:pPr>
      <w:r>
        <w:t xml:space="preserve">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protagonist</w:t>
      </w:r>
      <w:proofErr w:type="spellEnd"/>
      <w:r>
        <w:t xml:space="preserve">, a </w:t>
      </w:r>
      <w:proofErr w:type="spellStart"/>
      <w:r>
        <w:t>medieval</w:t>
      </w:r>
      <w:proofErr w:type="spellEnd"/>
      <w:r>
        <w:t xml:space="preserve"> </w:t>
      </w:r>
      <w:proofErr w:type="spellStart"/>
      <w:r>
        <w:t>knight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allies</w:t>
      </w:r>
      <w:proofErr w:type="spellEnd"/>
      <w:r>
        <w:t xml:space="preserve">,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personalities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fantasy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.  </w:t>
      </w:r>
    </w:p>
    <w:p w14:paraId="1603A2E2" w14:textId="24E1DA81" w:rsidR="044262C2" w:rsidRDefault="044262C2" w:rsidP="7EE912B6">
      <w:pPr>
        <w:jc w:val="center"/>
      </w:pPr>
      <w:r>
        <w:t xml:space="preserve"> </w:t>
      </w:r>
    </w:p>
    <w:p w14:paraId="1030F1EF" w14:textId="502201DD" w:rsidR="044262C2" w:rsidRDefault="044262C2" w:rsidP="7EE912B6">
      <w:pPr>
        <w:jc w:val="center"/>
      </w:pPr>
      <w:proofErr w:type="spellStart"/>
      <w:r>
        <w:t>For</w:t>
      </w:r>
      <w:proofErr w:type="spellEnd"/>
      <w:r>
        <w:t xml:space="preserve"> video game </w:t>
      </w:r>
      <w:proofErr w:type="spellStart"/>
      <w:r>
        <w:t>fans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fun</w:t>
      </w:r>
      <w:proofErr w:type="spellEnd"/>
      <w:r>
        <w:t xml:space="preserve"> </w:t>
      </w:r>
      <w:proofErr w:type="spellStart"/>
      <w:r>
        <w:t>pastime</w:t>
      </w:r>
      <w:proofErr w:type="spellEnd"/>
      <w:r>
        <w:t xml:space="preserve">,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turn-based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</w:p>
    <w:p w14:paraId="783D8528" w14:textId="11DBA076" w:rsidR="044262C2" w:rsidRDefault="044262C2" w:rsidP="7EE912B6">
      <w:pPr>
        <w:jc w:val="center"/>
      </w:pPr>
      <w:r>
        <w:t xml:space="preserve"> </w:t>
      </w:r>
    </w:p>
    <w:p w14:paraId="4101652C" w14:textId="77777777" w:rsidR="007C5DF4" w:rsidRDefault="007C5DF4">
      <w:pPr>
        <w:jc w:val="center"/>
      </w:pPr>
    </w:p>
    <w:p w14:paraId="4DEB4F73" w14:textId="77777777" w:rsidR="007C5DF4" w:rsidRDefault="1B8F170C" w:rsidP="00F563F6">
      <w:pPr>
        <w:pStyle w:val="Cm"/>
      </w:pPr>
      <w:r>
        <w:lastRenderedPageBreak/>
        <w:t>Tartalomjegyzék</w:t>
      </w:r>
    </w:p>
    <w:sdt>
      <w:sdtPr>
        <w:id w:val="167685557"/>
        <w:docPartObj>
          <w:docPartGallery w:val="Table of Contents"/>
          <w:docPartUnique/>
        </w:docPartObj>
      </w:sdtPr>
      <w:sdtEndPr/>
      <w:sdtContent>
        <w:p w14:paraId="54490D17" w14:textId="34BCD1A2" w:rsidR="00BE7B63" w:rsidRDefault="1E6A9010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r>
            <w:fldChar w:fldCharType="begin"/>
          </w:r>
          <w:r w:rsidR="6443B557">
            <w:instrText>TOC \o "1-9" \z \u \h</w:instrText>
          </w:r>
          <w:r>
            <w:fldChar w:fldCharType="separate"/>
          </w:r>
          <w:hyperlink w:anchor="_Toc194238042" w:history="1">
            <w:r w:rsidR="00BE7B63" w:rsidRPr="00100E41">
              <w:rPr>
                <w:rStyle w:val="Hiperhivatkozs"/>
                <w:noProof/>
              </w:rPr>
              <w:t>1.</w:t>
            </w:r>
            <w:r w:rsidR="00BE7B6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="00BE7B63" w:rsidRPr="00100E41">
              <w:rPr>
                <w:rStyle w:val="Hiperhivatkozs"/>
                <w:noProof/>
              </w:rPr>
              <w:t>Bevezetés</w:t>
            </w:r>
            <w:r w:rsidR="00BE7B63">
              <w:rPr>
                <w:noProof/>
                <w:webHidden/>
              </w:rPr>
              <w:tab/>
            </w:r>
            <w:r w:rsidR="00BE7B63">
              <w:rPr>
                <w:noProof/>
                <w:webHidden/>
              </w:rPr>
              <w:fldChar w:fldCharType="begin"/>
            </w:r>
            <w:r w:rsidR="00BE7B63">
              <w:rPr>
                <w:noProof/>
                <w:webHidden/>
              </w:rPr>
              <w:instrText xml:space="preserve"> PAGEREF _Toc194238042 \h </w:instrText>
            </w:r>
            <w:r w:rsidR="00BE7B63">
              <w:rPr>
                <w:noProof/>
                <w:webHidden/>
              </w:rPr>
            </w:r>
            <w:r w:rsidR="00BE7B63">
              <w:rPr>
                <w:noProof/>
                <w:webHidden/>
              </w:rPr>
              <w:fldChar w:fldCharType="separate"/>
            </w:r>
            <w:r w:rsidR="00BE7B63">
              <w:rPr>
                <w:noProof/>
                <w:webHidden/>
              </w:rPr>
              <w:t>8</w:t>
            </w:r>
            <w:r w:rsidR="00BE7B63">
              <w:rPr>
                <w:noProof/>
                <w:webHidden/>
              </w:rPr>
              <w:fldChar w:fldCharType="end"/>
            </w:r>
          </w:hyperlink>
        </w:p>
        <w:p w14:paraId="1188178E" w14:textId="408139EA" w:rsidR="00BE7B63" w:rsidRDefault="00BE7B63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43" w:history="1">
            <w:r w:rsidRPr="00100E41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Hasonló játékprogramok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6127" w14:textId="4B71BE99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44" w:history="1">
            <w:r w:rsidRPr="00100E41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Undertale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E258" w14:textId="0C01DE57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45" w:history="1">
            <w:r w:rsidRPr="00100E41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Hollow Knight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2741" w14:textId="5FE3C6AF" w:rsidR="00BE7B63" w:rsidRDefault="00BE7B63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46" w:history="1">
            <w:r w:rsidRPr="00100E41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 játék készítéséhez felhasznált programok, programozási nyelvek és bővítmények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C7EB" w14:textId="3C57E09E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47" w:history="1">
            <w:r w:rsidRPr="00100E41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Godot Engine version 4.3 (stable)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845E" w14:textId="0FE2A716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48" w:history="1">
            <w:r w:rsidRPr="00100E41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Godot Dialogic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100C" w14:textId="194E6B9D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49" w:history="1">
            <w:r w:rsidRPr="00100E41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6669D" w14:textId="701B5746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50" w:history="1">
            <w:r w:rsidRPr="00100E41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DB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6F19" w14:textId="7996C46C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51" w:history="1">
            <w:r w:rsidRPr="00100E41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Játék készítése során használt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F8AA" w14:textId="0EDD7328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52" w:history="1">
            <w:r w:rsidRPr="00100E41">
              <w:rPr>
                <w:rStyle w:val="Hiperhivatkozs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GdScript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386D" w14:textId="5D197DC3" w:rsidR="00BE7B63" w:rsidRDefault="00BE7B63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53" w:history="1">
            <w:r w:rsidRPr="00100E41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 játék kliens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5695" w14:textId="2FB77F04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54" w:history="1">
            <w:r w:rsidRPr="00100E41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Hardware és Software igény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879AF" w14:textId="6C6B224A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55" w:history="1">
            <w:r w:rsidRPr="00100E41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 program telepítése és elérése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E31A" w14:textId="76FE437D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56" w:history="1">
            <w:r w:rsidRPr="00100E41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Godot felületének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1C96" w14:textId="220B8F09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57" w:history="1">
            <w:r w:rsidRPr="00100E41">
              <w:rPr>
                <w:rStyle w:val="Hiperhivatkozs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Főmenü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66C8E" w14:textId="31EBABF7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58" w:history="1">
            <w:r w:rsidRPr="00100E41">
              <w:rPr>
                <w:rStyle w:val="Hiperhivatkozs"/>
                <w:noProof/>
              </w:rPr>
              <w:t>4.4.1.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 Resume gomb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30B2" w14:textId="17557DF9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59" w:history="1">
            <w:r w:rsidRPr="00100E41">
              <w:rPr>
                <w:rStyle w:val="Hiperhivatkozs"/>
                <w:noProof/>
              </w:rPr>
              <w:t>4.4.2.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Beállítások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DD7A" w14:textId="48E334D6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60" w:history="1">
            <w:r w:rsidRPr="00100E41">
              <w:rPr>
                <w:rStyle w:val="Hiperhivatkozs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 prológus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86BB" w14:textId="5E58774A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61" w:history="1">
            <w:r w:rsidRPr="00100E41">
              <w:rPr>
                <w:rStyle w:val="Hiperhivatkozs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 kezdőpálya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9A60D" w14:textId="455E5449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62" w:history="1">
            <w:r w:rsidRPr="00100E41">
              <w:rPr>
                <w:rStyle w:val="Hiperhivatkozs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Pályák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40CB4" w14:textId="2EFF1531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63" w:history="1">
            <w:r w:rsidRPr="00100E41">
              <w:rPr>
                <w:rStyle w:val="Hiperhivatkozs"/>
                <w:noProof/>
              </w:rPr>
              <w:t>4.7.1.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 pályák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0FE8" w14:textId="33868CFB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64" w:history="1">
            <w:r w:rsidRPr="00100E41">
              <w:rPr>
                <w:rStyle w:val="Hiperhivatkozs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 harcrendszer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322B" w14:textId="6537843F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65" w:history="1">
            <w:r w:rsidRPr="00100E41">
              <w:rPr>
                <w:rStyle w:val="Hiperhivatkozs"/>
                <w:noProof/>
              </w:rPr>
              <w:t>4.9.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 három főszereplő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4AE7" w14:textId="0F641A3C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66" w:history="1">
            <w:r w:rsidRPr="00100E41">
              <w:rPr>
                <w:rStyle w:val="Hiperhivatkozs"/>
                <w:noProof/>
              </w:rPr>
              <w:t>4.9.1.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 lovag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24B00" w14:textId="344DF059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67" w:history="1">
            <w:r w:rsidRPr="00100E41">
              <w:rPr>
                <w:rStyle w:val="Hiperhivatkozs"/>
                <w:noProof/>
              </w:rPr>
              <w:t>4.9.2.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4.6.2. A mágusnő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F2A1" w14:textId="5F5A47F3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68" w:history="1">
            <w:r w:rsidRPr="00100E41">
              <w:rPr>
                <w:rStyle w:val="Hiperhivatkozs"/>
                <w:noProof/>
              </w:rPr>
              <w:t>4.9.3.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 tolvaj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C3BC" w14:textId="2B0EB740" w:rsidR="00BE7B63" w:rsidRDefault="00BE7B63">
          <w:pPr>
            <w:pStyle w:val="TJ2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69" w:history="1">
            <w:r w:rsidRPr="00100E41">
              <w:rPr>
                <w:rStyle w:val="Hiperhivatkozs"/>
                <w:noProof/>
              </w:rPr>
              <w:t>4.10.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E2D2" w14:textId="4FD51365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70" w:history="1">
            <w:r w:rsidRPr="00100E41">
              <w:rPr>
                <w:rStyle w:val="Hiperhivatkozs"/>
                <w:noProof/>
              </w:rPr>
              <w:t>4.10.1.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Inventory és tárgyak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739F" w14:textId="0A220A4C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71" w:history="1">
            <w:r w:rsidRPr="00100E41">
              <w:rPr>
                <w:rStyle w:val="Hiperhivatkozs"/>
                <w:noProof/>
              </w:rPr>
              <w:t>4.10.2.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 hotbar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72BB" w14:textId="30A4D638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72" w:history="1">
            <w:r w:rsidRPr="00100E41">
              <w:rPr>
                <w:rStyle w:val="Hiperhivatkozs"/>
                <w:noProof/>
              </w:rPr>
              <w:t>4.10.3.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Inventory és hotbar fejlesztői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2CDB" w14:textId="15BB511E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73" w:history="1">
            <w:r w:rsidRPr="00100E41">
              <w:rPr>
                <w:rStyle w:val="Hiperhivatkozs"/>
                <w:noProof/>
              </w:rPr>
              <w:t>4.11.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 vásárlás rendszere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7486" w14:textId="7E4F53EA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74" w:history="1">
            <w:r w:rsidRPr="00100E41">
              <w:rPr>
                <w:rStyle w:val="Hiperhivatkozs"/>
                <w:noProof/>
              </w:rPr>
              <w:t>4.11.1.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Vásárlás fejlesztői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FD8B" w14:textId="5045EF75" w:rsidR="00BE7B63" w:rsidRDefault="00BE7B63">
          <w:pPr>
            <w:pStyle w:val="TJ2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75" w:history="1">
            <w:r w:rsidRPr="00100E41">
              <w:rPr>
                <w:rStyle w:val="Hiperhivatkozs"/>
                <w:noProof/>
              </w:rPr>
              <w:t>4.12.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Mentési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6E33" w14:textId="61C91580" w:rsidR="00BE7B63" w:rsidRDefault="00BE7B63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76" w:history="1">
            <w:r w:rsidRPr="00100E41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Az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76EB" w14:textId="5EC972D6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77" w:history="1">
            <w:r w:rsidRPr="00100E41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Az adatbázis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C76D" w14:textId="45EA560C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78" w:history="1">
            <w:r w:rsidRPr="00100E41">
              <w:rPr>
                <w:rStyle w:val="Hiperhivatkozs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B60F6" w14:textId="5A6BA93E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79" w:history="1">
            <w:r w:rsidRPr="00100E41">
              <w:rPr>
                <w:rStyle w:val="Hiperhivatkozs"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Az Items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9854" w14:textId="0AA2297E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80" w:history="1">
            <w:r w:rsidRPr="00100E41">
              <w:rPr>
                <w:rStyle w:val="Hiperhivatkozs"/>
                <w:noProof/>
              </w:rPr>
              <w:t>5.1.3.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Inventory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7BBFD" w14:textId="5B632C0B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81" w:history="1">
            <w:r w:rsidRPr="00100E41">
              <w:rPr>
                <w:rStyle w:val="Hiperhivatkozs"/>
                <w:noProof/>
              </w:rPr>
              <w:t>5.1.4.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Shop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9AD9" w14:textId="3AE05F77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82" w:history="1">
            <w:r w:rsidRPr="00100E41">
              <w:rPr>
                <w:rStyle w:val="Hiperhivatkozs"/>
                <w:noProof/>
              </w:rPr>
              <w:t>5.1.5.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Map Battle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84AAD" w14:textId="7A4741C5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83" w:history="1">
            <w:r w:rsidRPr="00100E41">
              <w:rPr>
                <w:rStyle w:val="Hiperhivatkozs"/>
                <w:noProof/>
              </w:rPr>
              <w:t>5.1.6.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Allies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B281" w14:textId="7EE19331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84" w:history="1">
            <w:r w:rsidRPr="00100E41">
              <w:rPr>
                <w:rStyle w:val="Hiperhivatkozs"/>
                <w:noProof/>
              </w:rPr>
              <w:t>5.1.7.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Hostiles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C8AB" w14:textId="145FE067" w:rsidR="00BE7B63" w:rsidRDefault="00BE7B63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85" w:history="1">
            <w:r w:rsidRPr="00100E41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1EBE" w14:textId="0C44D107" w:rsidR="00BE7B63" w:rsidRDefault="00BE7B63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86" w:history="1">
            <w:r w:rsidRPr="00100E41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119B" w14:textId="25925479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87" w:history="1">
            <w:r w:rsidRPr="00100E41">
              <w:rPr>
                <w:rStyle w:val="Hiperhivatkozs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 szakdolgozat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0BBA" w14:textId="553B9780" w:rsidR="00BE7B63" w:rsidRDefault="00BE7B63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88" w:history="1">
            <w:r w:rsidRPr="00100E41">
              <w:rPr>
                <w:rStyle w:val="Hiperhivatkozs"/>
                <w:noProof/>
              </w:rPr>
              <w:t>7.1.1.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9CB0" w14:textId="4CD31E5E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89" w:history="1">
            <w:r w:rsidRPr="00100E41">
              <w:rPr>
                <w:rStyle w:val="Hiperhivatkozs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DD5AB" w14:textId="58961855" w:rsidR="00BE7B63" w:rsidRDefault="00BE7B63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90" w:history="1">
            <w:r w:rsidRPr="00100E41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D0C6" w14:textId="790BD05D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91" w:history="1">
            <w:r w:rsidRPr="00100E41">
              <w:rPr>
                <w:rStyle w:val="Hiperhivatkozs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A programozáshoz és különböző problémák megoldásához segítségül használt oldalak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F2A0" w14:textId="6BD2176C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92" w:history="1">
            <w:r w:rsidRPr="00100E41">
              <w:rPr>
                <w:rStyle w:val="Hiperhivatkozs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Különböző bővítmények és alkalmazások weboldalai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D4E4" w14:textId="649D1DE1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93" w:history="1">
            <w:r w:rsidRPr="00100E41">
              <w:rPr>
                <w:rStyle w:val="Hiperhivatkozs"/>
                <w:noProof/>
                <w:lang w:val="en-US"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  <w:lang w:val="en-US"/>
              </w:rPr>
              <w:t>A játékhoz felhasznált assetek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16E7" w14:textId="0EAA9D98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94" w:history="1">
            <w:r w:rsidRPr="00100E41">
              <w:rPr>
                <w:rStyle w:val="Hiperhivatkozs"/>
                <w:noProof/>
                <w:lang w:val="en-US"/>
              </w:rPr>
              <w:t>8.4.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  <w:lang w:val="en-US"/>
              </w:rPr>
              <w:t>A dokumentáció készítéséhez felhasznált képek és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8138" w14:textId="55F14086" w:rsidR="00BE7B63" w:rsidRDefault="00BE7B63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 w:bidi="ar-SA"/>
              <w14:ligatures w14:val="standardContextual"/>
            </w:rPr>
          </w:pPr>
          <w:hyperlink w:anchor="_Toc194238095" w:history="1">
            <w:r w:rsidRPr="00100E41">
              <w:rPr>
                <w:rStyle w:val="Hiperhivatkozs"/>
                <w:noProof/>
              </w:rPr>
              <w:t>8.5.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 w:bidi="ar-SA"/>
                <w14:ligatures w14:val="standardContextual"/>
              </w:rPr>
              <w:tab/>
            </w:r>
            <w:r w:rsidRPr="00100E41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3C851" w14:textId="3E7C315D" w:rsidR="1E6A9010" w:rsidRDefault="1E6A9010" w:rsidP="1E6A9010">
          <w:pPr>
            <w:pStyle w:val="TJ2"/>
            <w:tabs>
              <w:tab w:val="left" w:pos="720"/>
              <w:tab w:val="right" w:leader="dot" w:pos="8775"/>
            </w:tabs>
            <w:rPr>
              <w:rStyle w:val="Hiperhivatkozs"/>
            </w:rPr>
          </w:pPr>
          <w:r>
            <w:fldChar w:fldCharType="end"/>
          </w:r>
        </w:p>
      </w:sdtContent>
    </w:sdt>
    <w:p w14:paraId="3178C4B0" w14:textId="2BCDC136" w:rsidR="6443B557" w:rsidRDefault="6443B557" w:rsidP="6443B557">
      <w:pPr>
        <w:pStyle w:val="Szvegtrzs"/>
      </w:pPr>
    </w:p>
    <w:p w14:paraId="63D4E9E0" w14:textId="77777777" w:rsidR="00F563F6" w:rsidRDefault="00F563F6" w:rsidP="6443B557">
      <w:pPr>
        <w:pStyle w:val="Szvegtrzs"/>
      </w:pPr>
    </w:p>
    <w:p w14:paraId="4EA7131D" w14:textId="77777777" w:rsidR="00325AF9" w:rsidRPr="00325AF9" w:rsidRDefault="00325AF9" w:rsidP="00325AF9"/>
    <w:p w14:paraId="44E44A95" w14:textId="334F00B6" w:rsidR="00325AF9" w:rsidRDefault="00325AF9" w:rsidP="00325AF9">
      <w:pPr>
        <w:tabs>
          <w:tab w:val="left" w:pos="3225"/>
        </w:tabs>
      </w:pPr>
      <w:r>
        <w:tab/>
      </w:r>
    </w:p>
    <w:p w14:paraId="3461D779" w14:textId="2C7C3020" w:rsidR="00325AF9" w:rsidRPr="00325AF9" w:rsidRDefault="00325AF9" w:rsidP="00325AF9">
      <w:pPr>
        <w:tabs>
          <w:tab w:val="left" w:pos="3225"/>
        </w:tabs>
        <w:sectPr w:rsidR="00325AF9" w:rsidRPr="00325AF9" w:rsidSect="00F14D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701" w:header="1134" w:footer="1134" w:gutter="0"/>
          <w:cols w:space="708"/>
          <w:docGrid w:linePitch="240" w:charSpace="-6554"/>
        </w:sectPr>
      </w:pPr>
      <w:r>
        <w:tab/>
      </w:r>
    </w:p>
    <w:p w14:paraId="78FC9367" w14:textId="23AF3CA9" w:rsidR="007C5DF4" w:rsidRPr="00CB4EBC" w:rsidRDefault="00728B1D" w:rsidP="6443B557">
      <w:pPr>
        <w:pStyle w:val="Cmsor1"/>
        <w:rPr>
          <w:color w:val="000000" w:themeColor="text1"/>
          <w:sz w:val="44"/>
          <w:szCs w:val="44"/>
        </w:rPr>
      </w:pPr>
      <w:bookmarkStart w:id="1" w:name="_Toc194238042"/>
      <w:r>
        <w:lastRenderedPageBreak/>
        <w:t>Bevezetés</w:t>
      </w:r>
      <w:bookmarkEnd w:id="1"/>
    </w:p>
    <w:p w14:paraId="1FC39945" w14:textId="77777777" w:rsidR="007C5DF4" w:rsidRDefault="007C5DF4" w:rsidP="00F563F6">
      <w:pPr>
        <w:pStyle w:val="Szvegtrzs"/>
      </w:pPr>
    </w:p>
    <w:p w14:paraId="24EB952E" w14:textId="7B9832B6" w:rsidR="1FB009AE" w:rsidRDefault="1FB009AE" w:rsidP="00E740F9">
      <w:pPr>
        <w:pStyle w:val="Szvegtrzs"/>
        <w:ind w:firstLine="709"/>
      </w:pPr>
      <w:r>
        <w:t xml:space="preserve">A </w:t>
      </w:r>
      <w:r w:rsidR="64E5EB53">
        <w:t xml:space="preserve">21. Században </w:t>
      </w:r>
      <w:r w:rsidR="547C7856">
        <w:t xml:space="preserve">a </w:t>
      </w:r>
      <w:r w:rsidR="64E5EB53">
        <w:t>rohamosan fejlődő számítástechnikának köszönhetően a különböző játékprogramok egyre szélesebb körben terjednek el.</w:t>
      </w:r>
      <w:r w:rsidR="0C5EDC71">
        <w:t xml:space="preserve"> A különböző tematikájú, méretű és </w:t>
      </w:r>
      <w:r w:rsidR="6E4CEF1C">
        <w:t>mű</w:t>
      </w:r>
      <w:r w:rsidR="0C5EDC71">
        <w:t>faj</w:t>
      </w:r>
      <w:r w:rsidR="4296737A">
        <w:t>ú</w:t>
      </w:r>
      <w:r w:rsidR="0C5EDC71">
        <w:t xml:space="preserve"> játékok széles körben képesek kielégíteni bármely </w:t>
      </w:r>
      <w:r w:rsidR="2C78A747">
        <w:t xml:space="preserve">megcélzott közönség igényeit. </w:t>
      </w:r>
      <w:r w:rsidR="59CD273C">
        <w:t>Ezek a programok a felhasználó szórakoztatása mellett képes</w:t>
      </w:r>
      <w:r w:rsidR="496208F6">
        <w:t>ek</w:t>
      </w:r>
      <w:r w:rsidR="59CD273C">
        <w:t xml:space="preserve"> fe</w:t>
      </w:r>
      <w:r w:rsidR="3AE13E99">
        <w:t>jl</w:t>
      </w:r>
      <w:r w:rsidR="59CD273C">
        <w:t>eszteni a kreativitást, gondolkodáskészséget</w:t>
      </w:r>
      <w:r w:rsidR="12F568DB">
        <w:t xml:space="preserve"> de a legtöbb felhasználó számára csak kikapcsolódást jelentenek a hosszú és nehéz hétköznapokban.</w:t>
      </w:r>
    </w:p>
    <w:p w14:paraId="1D93759F" w14:textId="0F28C57F" w:rsidR="5E19957F" w:rsidRDefault="5E19957F" w:rsidP="7EE912B6">
      <w:pPr>
        <w:pStyle w:val="Szvegtrzs"/>
      </w:pPr>
      <w:r>
        <w:t>A videójátékipar fejlődésével különböző műfajú játékok terjedtek el, amelyek akár keve</w:t>
      </w:r>
      <w:r w:rsidR="5BC7F3A9">
        <w:t>redhetve, egymást keresztezve is megjelenhetnek. Napjaink videó</w:t>
      </w:r>
      <w:r w:rsidR="5602C47C">
        <w:t xml:space="preserve">játékai nagyon ritkán sorolhatóak be csak egy </w:t>
      </w:r>
      <w:r w:rsidR="1BF891F6">
        <w:t xml:space="preserve">kifejezett </w:t>
      </w:r>
      <w:r w:rsidR="5602C47C">
        <w:t xml:space="preserve">műfajba. </w:t>
      </w:r>
      <w:r w:rsidR="515A0FA7">
        <w:t xml:space="preserve">Egy műfaj mellett gyakran megjelenik egy másik is (például: </w:t>
      </w:r>
      <w:r w:rsidR="7A9B0999">
        <w:t>vizuális novella és kalandjáték).</w:t>
      </w:r>
      <w:r w:rsidR="5EFB3925">
        <w:t xml:space="preserve"> </w:t>
      </w:r>
      <w:r w:rsidR="1797DCAF">
        <w:t xml:space="preserve">Ily módon a játékfejlesztők képesek még szélesebb körű közönség </w:t>
      </w:r>
      <w:r w:rsidR="33520899">
        <w:t xml:space="preserve">kiszolgálására és szórakoztatására. </w:t>
      </w:r>
    </w:p>
    <w:p w14:paraId="666E70F7" w14:textId="56AE5200" w:rsidR="5EFB3925" w:rsidRDefault="5EFB3925" w:rsidP="7EE912B6">
      <w:pPr>
        <w:pStyle w:val="Szvegtrzs"/>
      </w:pPr>
      <w:r>
        <w:t xml:space="preserve">Az általunk bemutatott videójáték is </w:t>
      </w:r>
      <w:r w:rsidR="61F7C422">
        <w:t>több műfaj</w:t>
      </w:r>
      <w:r>
        <w:t xml:space="preserve"> egyesüléséből jött létre. </w:t>
      </w:r>
      <w:r w:rsidR="2D6E888E">
        <w:t xml:space="preserve">A </w:t>
      </w:r>
      <w:proofErr w:type="spellStart"/>
      <w:r w:rsidR="2D6E888E">
        <w:t>Heroes</w:t>
      </w:r>
      <w:proofErr w:type="spellEnd"/>
      <w:r w:rsidR="2D6E888E">
        <w:t xml:space="preserve"> of </w:t>
      </w:r>
      <w:proofErr w:type="spellStart"/>
      <w:r w:rsidR="2D6E888E">
        <w:t>Demontide</w:t>
      </w:r>
      <w:proofErr w:type="spellEnd"/>
      <w:r w:rsidR="2D6E888E">
        <w:t xml:space="preserve"> </w:t>
      </w:r>
      <w:r w:rsidR="343A4849">
        <w:t xml:space="preserve">különböző kategóriájú játékműfajokba is besorolható. </w:t>
      </w:r>
      <w:r w:rsidR="2BBECCC6">
        <w:t>Játékprogramunk</w:t>
      </w:r>
      <w:r w:rsidR="644CDAB5">
        <w:t xml:space="preserve"> </w:t>
      </w:r>
      <w:r w:rsidR="2BBECCC6">
        <w:t xml:space="preserve">a szerepjáték jellegzetességeire alapoz. A felhasználó </w:t>
      </w:r>
      <w:r w:rsidR="0B482C0B">
        <w:t xml:space="preserve">végig </w:t>
      </w:r>
      <w:r w:rsidR="5420FA90">
        <w:t>követhet</w:t>
      </w:r>
      <w:r w:rsidR="0B482C0B">
        <w:t xml:space="preserve"> egy egyedi történetet, amelyben különböző szereplőket és egyéniségeket ismerhet meg</w:t>
      </w:r>
      <w:r w:rsidR="44AD55AE">
        <w:t xml:space="preserve">. </w:t>
      </w:r>
      <w:r w:rsidR="5792EFA5">
        <w:t>Választásaival befolyásolhatja a játék</w:t>
      </w:r>
      <w:r w:rsidR="1AEFB99C">
        <w:t xml:space="preserve"> kimenetelét.</w:t>
      </w:r>
      <w:r w:rsidR="5792EFA5">
        <w:t xml:space="preserve"> </w:t>
      </w:r>
      <w:r w:rsidR="35B02ED8">
        <w:t xml:space="preserve">Egyebek mellett érdemes megemlíteni a szerepjátékokra jellemző felépítést. Minden játékos rendelkezik egy </w:t>
      </w:r>
      <w:proofErr w:type="spellStart"/>
      <w:r w:rsidR="35B02ED8">
        <w:t>in</w:t>
      </w:r>
      <w:r w:rsidR="59C4B415">
        <w:t>ventárral</w:t>
      </w:r>
      <w:proofErr w:type="spellEnd"/>
      <w:r w:rsidR="59C4B415">
        <w:t>, amelyben különböző tárgyakat tárolhat</w:t>
      </w:r>
      <w:r w:rsidR="1E420DE7">
        <w:t>:</w:t>
      </w:r>
      <w:r w:rsidR="59C4B415">
        <w:t xml:space="preserve"> fegy</w:t>
      </w:r>
      <w:r w:rsidR="30E71827">
        <w:t>vereket, ételeket</w:t>
      </w:r>
      <w:r w:rsidR="71227446">
        <w:t xml:space="preserve"> és bűbájitalokat, amelyek segítségével a </w:t>
      </w:r>
      <w:r w:rsidR="2D0F0139">
        <w:t>játékos képes a főszereplő életének növelésére vagy egyéb bónuszok aktiválására (például mozgási sebesség növelése).</w:t>
      </w:r>
      <w:r w:rsidR="71227446">
        <w:t xml:space="preserve"> </w:t>
      </w:r>
    </w:p>
    <w:p w14:paraId="2661061C" w14:textId="0FE96AA3" w:rsidR="5EFB3925" w:rsidRDefault="5EFB3925" w:rsidP="7EE912B6">
      <w:pPr>
        <w:pStyle w:val="Szvegtrzs"/>
      </w:pPr>
    </w:p>
    <w:p w14:paraId="118DECE0" w14:textId="55FE2C8E" w:rsidR="5EFB3925" w:rsidRDefault="5EFB3925" w:rsidP="7EE912B6">
      <w:pPr>
        <w:pStyle w:val="Szvegtrzs"/>
      </w:pPr>
    </w:p>
    <w:p w14:paraId="42E9102F" w14:textId="584E7EB9" w:rsidR="5EFB3925" w:rsidRDefault="0B482C0B" w:rsidP="7EE912B6">
      <w:pPr>
        <w:pStyle w:val="Szvegtrzs"/>
      </w:pPr>
      <w:r>
        <w:t xml:space="preserve">Emellett a játékban megjelenő </w:t>
      </w:r>
      <w:r w:rsidR="123D350B">
        <w:t>körökre osztott harcrendszer nem csak</w:t>
      </w:r>
      <w:r w:rsidR="6913C3DB">
        <w:t xml:space="preserve"> </w:t>
      </w:r>
      <w:r w:rsidR="123D350B">
        <w:t>logikus</w:t>
      </w:r>
      <w:r w:rsidR="65E819E6">
        <w:t xml:space="preserve"> </w:t>
      </w:r>
      <w:r w:rsidR="123D350B">
        <w:t xml:space="preserve">gondolkodásra készteti a felhasználót, de </w:t>
      </w:r>
      <w:r w:rsidR="2A8F4D00">
        <w:t>megismertet egy szokatlanabb, kevésbé elterjedt harcrendszer</w:t>
      </w:r>
      <w:r w:rsidR="1AEA33D0">
        <w:t>t</w:t>
      </w:r>
      <w:r w:rsidR="4E4920A4">
        <w:t xml:space="preserve">. Az általunk megalkotott történetben a főszereplő mellett két </w:t>
      </w:r>
      <w:r w:rsidR="3C09C170">
        <w:t xml:space="preserve">másik hőssel is van lehetőség harcolni, egy mágussal és egy tolvajjal, aki a főhőstől eltérő képességekkel rendelkeznek. </w:t>
      </w:r>
      <w:r w:rsidR="598CCF47">
        <w:t>Ezen karakterek irányítására csakis a harc közben van lehetőség</w:t>
      </w:r>
      <w:r w:rsidR="7ECF018A">
        <w:t xml:space="preserve">. A játékmenet közben ezen mellékszereplők </w:t>
      </w:r>
      <w:r w:rsidR="73AF13D2">
        <w:t xml:space="preserve">irányítása nem lehetséges. </w:t>
      </w:r>
    </w:p>
    <w:p w14:paraId="179DD713" w14:textId="46502259" w:rsidR="31426B20" w:rsidRDefault="31426B20">
      <w:r>
        <w:br w:type="page"/>
      </w:r>
    </w:p>
    <w:p w14:paraId="6431586E" w14:textId="50B2EB06" w:rsidR="0AEF5923" w:rsidRDefault="5032483C" w:rsidP="6443B557">
      <w:pPr>
        <w:pStyle w:val="Cmsor1"/>
        <w:rPr>
          <w:szCs w:val="36"/>
        </w:rPr>
      </w:pPr>
      <w:bookmarkStart w:id="2" w:name="_Toc194238043"/>
      <w:r>
        <w:lastRenderedPageBreak/>
        <w:t>Hasonló játékprogramok</w:t>
      </w:r>
      <w:bookmarkEnd w:id="2"/>
    </w:p>
    <w:p w14:paraId="11484AEA" w14:textId="1A593144" w:rsidR="31426B20" w:rsidRDefault="31426B20" w:rsidP="31426B20">
      <w:pPr>
        <w:pStyle w:val="Szvegtrzs"/>
      </w:pPr>
    </w:p>
    <w:p w14:paraId="5872C491" w14:textId="23E6177E" w:rsidR="119A7C18" w:rsidRDefault="0AEF5923" w:rsidP="00AD5598">
      <w:pPr>
        <w:pStyle w:val="Szvegtrzs"/>
        <w:ind w:firstLine="709"/>
      </w:pPr>
      <w:r>
        <w:t xml:space="preserve">Az általunk bemutatott programot több létező, általunk ismert és szeretett </w:t>
      </w:r>
      <w:r w:rsidR="6DA3E136">
        <w:t>videójáték</w:t>
      </w:r>
      <w:r w:rsidR="2050289D">
        <w:t xml:space="preserve"> is inspirálta. </w:t>
      </w:r>
    </w:p>
    <w:p w14:paraId="4133A43B" w14:textId="5538562F" w:rsidR="119A7C18" w:rsidRDefault="222AB8E7" w:rsidP="119A7C18">
      <w:pPr>
        <w:pStyle w:val="Szvegtrzs"/>
      </w:pPr>
      <w:r>
        <w:t xml:space="preserve">A </w:t>
      </w:r>
      <w:proofErr w:type="spellStart"/>
      <w:r>
        <w:t>Heroes</w:t>
      </w:r>
      <w:proofErr w:type="spellEnd"/>
      <w:r>
        <w:t xml:space="preserve"> of </w:t>
      </w:r>
      <w:proofErr w:type="spellStart"/>
      <w:r>
        <w:t>Demontide</w:t>
      </w:r>
      <w:proofErr w:type="spellEnd"/>
      <w:r>
        <w:t xml:space="preserve"> nevű játék</w:t>
      </w:r>
      <w:r w:rsidR="317D6F24">
        <w:t xml:space="preserve">unkat a lejjebb felsorolt játékprogramok elsősorban a játékmenet </w:t>
      </w:r>
      <w:r w:rsidR="0F4A817C">
        <w:t xml:space="preserve">megvalósításában </w:t>
      </w:r>
      <w:r w:rsidR="317D6F24">
        <w:t xml:space="preserve">inspirálták, de ötletet merítettünk </w:t>
      </w:r>
      <w:r w:rsidR="167E8E19">
        <w:t xml:space="preserve">a harcmodorból, valamint a grafikai </w:t>
      </w:r>
      <w:r w:rsidR="5BB66991">
        <w:t>stílusokból is.</w:t>
      </w:r>
    </w:p>
    <w:p w14:paraId="7D828039" w14:textId="17681255" w:rsidR="31426B20" w:rsidRDefault="31426B20" w:rsidP="31426B20">
      <w:pPr>
        <w:pStyle w:val="Szvegtrzs"/>
      </w:pPr>
    </w:p>
    <w:p w14:paraId="1C42009F" w14:textId="66999328" w:rsidR="31426B20" w:rsidRDefault="633EF528" w:rsidP="6443B557">
      <w:pPr>
        <w:pStyle w:val="Cmsor2"/>
      </w:pPr>
      <w:bookmarkStart w:id="3" w:name="_Toc194238044"/>
      <w:proofErr w:type="spellStart"/>
      <w:r>
        <w:t>Undertal</w:t>
      </w:r>
      <w:r w:rsidR="5B65B92D">
        <w:t>e</w:t>
      </w:r>
      <w:bookmarkEnd w:id="3"/>
      <w:proofErr w:type="spellEnd"/>
    </w:p>
    <w:p w14:paraId="5C181236" w14:textId="2953365A" w:rsidR="31426B20" w:rsidRDefault="00ED5D70" w:rsidP="6443B557">
      <w:pPr>
        <w:rPr>
          <w:color w:val="000000" w:themeColor="text1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25984" behindDoc="1" locked="0" layoutInCell="1" allowOverlap="1" wp14:anchorId="17515E75" wp14:editId="47837415">
            <wp:simplePos x="0" y="0"/>
            <wp:positionH relativeFrom="page">
              <wp:posOffset>5555615</wp:posOffset>
            </wp:positionH>
            <wp:positionV relativeFrom="margin">
              <wp:posOffset>3141345</wp:posOffset>
            </wp:positionV>
            <wp:extent cx="1947545" cy="1190625"/>
            <wp:effectExtent l="0" t="0" r="0" b="9525"/>
            <wp:wrapThrough wrapText="bothSides">
              <wp:wrapPolygon edited="0">
                <wp:start x="0" y="0"/>
                <wp:lineTo x="0" y="21427"/>
                <wp:lineTo x="21339" y="21427"/>
                <wp:lineTo x="21339" y="0"/>
                <wp:lineTo x="0" y="0"/>
              </wp:wrapPolygon>
            </wp:wrapThrough>
            <wp:docPr id="942332521" name="Kép 2" descr="Undert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ta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1F0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4931FBB" wp14:editId="7F243151">
                <wp:simplePos x="0" y="0"/>
                <wp:positionH relativeFrom="column">
                  <wp:posOffset>4465955</wp:posOffset>
                </wp:positionH>
                <wp:positionV relativeFrom="paragraph">
                  <wp:posOffset>1711960</wp:posOffset>
                </wp:positionV>
                <wp:extent cx="1947545" cy="635"/>
                <wp:effectExtent l="0" t="0" r="14605" b="3810"/>
                <wp:wrapThrough wrapText="bothSides">
                  <wp:wrapPolygon edited="0">
                    <wp:start x="0" y="0"/>
                    <wp:lineTo x="0" y="20807"/>
                    <wp:lineTo x="21551" y="20807"/>
                    <wp:lineTo x="21551" y="0"/>
                    <wp:lineTo x="0" y="0"/>
                  </wp:wrapPolygon>
                </wp:wrapThrough>
                <wp:docPr id="63586121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47E7A" w14:textId="0E4F0BC6" w:rsidR="008451F0" w:rsidRPr="00AE1222" w:rsidRDefault="008451F0" w:rsidP="008451F0">
                            <w:pPr>
                              <w:pStyle w:val="Kpalrs"/>
                              <w:rPr>
                                <w:rFonts w:ascii="Times New Roman" w:hAnsi="Times New Roman" w:cs="Lohit Hindi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4" w:name="_Toc194236941"/>
                            <w:r w:rsidR="002A6858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Az </w:t>
                            </w:r>
                            <w:proofErr w:type="spellStart"/>
                            <w:r>
                              <w:t>Undertale</w:t>
                            </w:r>
                            <w:proofErr w:type="spellEnd"/>
                            <w:r>
                              <w:t xml:space="preserve"> logója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31FB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351.65pt;margin-top:134.8pt;width:153.35pt;height:.0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" filled="f" stroked="f">
                <v:textbox style="mso-fit-shape-to-text:t" inset="0,0,0,0">
                  <w:txbxContent>
                    <w:p w14:paraId="73247E7A" w14:textId="0E4F0BC6" w:rsidR="008451F0" w:rsidRPr="00AE1222" w:rsidRDefault="008451F0" w:rsidP="008451F0">
                      <w:pPr>
                        <w:pStyle w:val="Kpalrs"/>
                        <w:rPr>
                          <w:rFonts w:ascii="Times New Roman" w:hAnsi="Times New Roman" w:cs="Lohit Hindi"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5" w:name="_Toc194236941"/>
                      <w:r w:rsidR="002A6858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Az </w:t>
                      </w:r>
                      <w:proofErr w:type="spellStart"/>
                      <w:r>
                        <w:t>Undertale</w:t>
                      </w:r>
                      <w:proofErr w:type="spellEnd"/>
                      <w:r>
                        <w:t xml:space="preserve"> logója</w:t>
                      </w:r>
                      <w:bookmarkEnd w:id="5"/>
                    </w:p>
                  </w:txbxContent>
                </v:textbox>
                <w10:wrap type="through"/>
              </v:shape>
            </w:pict>
          </mc:Fallback>
        </mc:AlternateContent>
      </w:r>
      <w:r w:rsidR="633EF528">
        <w:t xml:space="preserve">Az </w:t>
      </w:r>
      <w:proofErr w:type="spellStart"/>
      <w:r w:rsidR="633EF528">
        <w:t>Undertale</w:t>
      </w:r>
      <w:proofErr w:type="spellEnd"/>
      <w:r w:rsidR="633EF528">
        <w:t xml:space="preserve"> nevezetű játékprogram 2015 szeptember 15-én jelent meg Microsoft Windows rendszerekre és Mac OS X-re. A játékot egyszemélyben </w:t>
      </w:r>
      <w:proofErr w:type="spellStart"/>
      <w:r w:rsidR="633EF528">
        <w:t>Toby</w:t>
      </w:r>
      <w:proofErr w:type="spellEnd"/>
      <w:r w:rsidR="633EF528">
        <w:t xml:space="preserve"> Fox programozta, valamin</w:t>
      </w:r>
      <w:r w:rsidR="777F2722">
        <w:t>t</w:t>
      </w:r>
      <w:r w:rsidR="633EF528">
        <w:t xml:space="preserve"> a grafikát és zenét is </w:t>
      </w:r>
      <w:r w:rsidR="2A563990">
        <w:t>ő szerkesztette hozzá.</w:t>
      </w:r>
    </w:p>
    <w:p w14:paraId="68F2B4EF" w14:textId="204D3B0B" w:rsidR="7223DE18" w:rsidRDefault="7223DE18" w:rsidP="3C08C2D0">
      <w:pPr>
        <w:pStyle w:val="Szvegtrzs"/>
      </w:pPr>
      <w:r>
        <w:t xml:space="preserve">Az </w:t>
      </w:r>
      <w:proofErr w:type="spellStart"/>
      <w:r>
        <w:t>Undertale</w:t>
      </w:r>
      <w:proofErr w:type="spellEnd"/>
      <w:r>
        <w:t xml:space="preserve"> egy 2D grafikájú, egyszemélyes szerepjáték, körökre osztott harc rendszerrel és egy egyedi történettel. A játékban szereplő karakterek néhánya később a játékipar ikonikus figurájává </w:t>
      </w:r>
      <w:proofErr w:type="spellStart"/>
      <w:r>
        <w:t>nőtte</w:t>
      </w:r>
      <w:proofErr w:type="spellEnd"/>
      <w:r>
        <w:t xml:space="preserve"> ki magát.</w:t>
      </w:r>
    </w:p>
    <w:p w14:paraId="538960DB" w14:textId="6B81363A" w:rsidR="7223DE18" w:rsidRDefault="7223DE18" w:rsidP="3C08C2D0">
      <w:pPr>
        <w:pStyle w:val="Szvegtrzs"/>
      </w:pPr>
      <w:r>
        <w:t>A történet során a játékos leesik a szörnyek által uralt világba, ahonnét kiutat kell keresnie és megmentenie az emberek világát</w:t>
      </w:r>
      <w:r w:rsidR="7E35DB06">
        <w:t xml:space="preserve"> az ellenségtől</w:t>
      </w:r>
      <w:r>
        <w:t>.</w:t>
      </w:r>
    </w:p>
    <w:p w14:paraId="76823F8D" w14:textId="1676411B" w:rsidR="7223DE18" w:rsidRDefault="7223DE18" w:rsidP="3C08C2D0">
      <w:pPr>
        <w:pStyle w:val="Szvegtrzs"/>
      </w:pPr>
      <w:r>
        <w:t xml:space="preserve">Játékunkban megjelenő harcrendszer elsősorban az </w:t>
      </w:r>
      <w:proofErr w:type="spellStart"/>
      <w:r>
        <w:t>Undertale</w:t>
      </w:r>
      <w:proofErr w:type="spellEnd"/>
      <w:r>
        <w:t xml:space="preserve"> körökre osztott harcrendszeréről inspirálódott, valamint a 2D-s grafikai megvalósítás ötlete is innen ered.</w:t>
      </w:r>
    </w:p>
    <w:p w14:paraId="6E2819DA" w14:textId="03308307" w:rsidR="3C08C2D0" w:rsidRDefault="3C08C2D0" w:rsidP="3C08C2D0">
      <w:pPr>
        <w:pStyle w:val="Szvegtrzs"/>
      </w:pPr>
    </w:p>
    <w:p w14:paraId="38494114" w14:textId="00617E08" w:rsidR="6D102D2F" w:rsidRDefault="009A34CB" w:rsidP="6443B557">
      <w:pPr>
        <w:pStyle w:val="Cmsor2"/>
        <w:rPr>
          <w:sz w:val="26"/>
          <w:szCs w:val="26"/>
        </w:rPr>
      </w:pPr>
      <w:bookmarkStart w:id="6" w:name="_Toc194238045"/>
      <w:r>
        <w:rPr>
          <w:noProof/>
        </w:rPr>
        <w:drawing>
          <wp:anchor distT="0" distB="0" distL="114300" distR="114300" simplePos="0" relativeHeight="251660800" behindDoc="0" locked="0" layoutInCell="1" allowOverlap="1" wp14:anchorId="0D2D1553" wp14:editId="1F7A715D">
            <wp:simplePos x="0" y="0"/>
            <wp:positionH relativeFrom="column">
              <wp:posOffset>5209540</wp:posOffset>
            </wp:positionH>
            <wp:positionV relativeFrom="paragraph">
              <wp:posOffset>11430</wp:posOffset>
            </wp:positionV>
            <wp:extent cx="111125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106" y="21461"/>
                <wp:lineTo x="21106" y="0"/>
                <wp:lineTo x="0" y="0"/>
              </wp:wrapPolygon>
            </wp:wrapThrough>
            <wp:docPr id="160421632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73980964">
        <w:t>Hollow</w:t>
      </w:r>
      <w:proofErr w:type="spellEnd"/>
      <w:r w:rsidR="73980964">
        <w:t xml:space="preserve"> </w:t>
      </w:r>
      <w:proofErr w:type="spellStart"/>
      <w:r w:rsidR="73980964">
        <w:t>Knight</w:t>
      </w:r>
      <w:bookmarkEnd w:id="6"/>
      <w:proofErr w:type="spellEnd"/>
      <w:r w:rsidR="73980964">
        <w:t xml:space="preserve"> </w:t>
      </w:r>
    </w:p>
    <w:p w14:paraId="38F640E3" w14:textId="0892BCCB" w:rsidR="5C8DD753" w:rsidRDefault="5C8DD753" w:rsidP="00510D63">
      <w:pPr>
        <w:pStyle w:val="Szvegtrzs"/>
      </w:pPr>
      <w:r>
        <w:t xml:space="preserve">A </w:t>
      </w:r>
      <w:proofErr w:type="spellStart"/>
      <w:r>
        <w:t>Hollow</w:t>
      </w:r>
      <w:proofErr w:type="spellEnd"/>
      <w:r>
        <w:t xml:space="preserve"> </w:t>
      </w:r>
      <w:proofErr w:type="spellStart"/>
      <w:r>
        <w:t>Knight</w:t>
      </w:r>
      <w:proofErr w:type="spellEnd"/>
      <w:r>
        <w:t xml:space="preserve"> egy 2017-ben megjelent videójáték, amely a független játékfejlesztő, Team Cherry által készült és került kiadásra.</w:t>
      </w:r>
    </w:p>
    <w:p w14:paraId="53632A3E" w14:textId="660406B5" w:rsidR="5C8DD753" w:rsidRDefault="009A34CB" w:rsidP="00510D63">
      <w:pPr>
        <w:pStyle w:val="Szvegtrz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030BD4E4" wp14:editId="25EF738C">
                <wp:simplePos x="0" y="0"/>
                <wp:positionH relativeFrom="page">
                  <wp:posOffset>6236335</wp:posOffset>
                </wp:positionH>
                <wp:positionV relativeFrom="paragraph">
                  <wp:posOffset>600075</wp:posOffset>
                </wp:positionV>
                <wp:extent cx="1191260" cy="635"/>
                <wp:effectExtent l="0" t="0" r="8890" b="7620"/>
                <wp:wrapSquare wrapText="bothSides"/>
                <wp:docPr id="133274186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A22C9" w14:textId="3B872D72" w:rsidR="00A322F9" w:rsidRPr="001D745A" w:rsidRDefault="00A322F9" w:rsidP="00A322F9">
                            <w:pPr>
                              <w:pStyle w:val="Kpalrs"/>
                              <w:rPr>
                                <w:rFonts w:ascii="Arial" w:hAnsi="Arial" w:cs="Lohit Hindi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7" w:name="_Toc194236942"/>
                            <w:r w:rsidR="002A6858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A </w:t>
                            </w:r>
                            <w:proofErr w:type="spellStart"/>
                            <w:r>
                              <w:t>Hollow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Knight</w:t>
                            </w:r>
                            <w:proofErr w:type="spellEnd"/>
                            <w:r>
                              <w:t xml:space="preserve"> logója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0BD4E4" id="_x0000_s1027" type="#_x0000_t202" style="position:absolute;margin-left:491.05pt;margin-top:47.25pt;width:93.8pt;height:.05pt;z-index:-2516843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" filled="f" stroked="f">
                <v:textbox style="mso-fit-shape-to-text:t" inset="0,0,0,0">
                  <w:txbxContent>
                    <w:p w14:paraId="4B8A22C9" w14:textId="3B872D72" w:rsidR="00A322F9" w:rsidRPr="001D745A" w:rsidRDefault="00A322F9" w:rsidP="00A322F9">
                      <w:pPr>
                        <w:pStyle w:val="Kpalrs"/>
                        <w:rPr>
                          <w:rFonts w:ascii="Arial" w:hAnsi="Arial" w:cs="Lohit Hindi"/>
                          <w:b/>
                          <w:bCs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8" w:name="_Toc194236942"/>
                      <w:r w:rsidR="002A6858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A </w:t>
                      </w:r>
                      <w:proofErr w:type="spellStart"/>
                      <w:r>
                        <w:t>Hollow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Knight</w:t>
                      </w:r>
                      <w:proofErr w:type="spellEnd"/>
                      <w:r>
                        <w:t xml:space="preserve"> logója</w:t>
                      </w:r>
                      <w:bookmarkEnd w:id="8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5C8DD753">
        <w:t xml:space="preserve">A játékos által irányított </w:t>
      </w:r>
      <w:proofErr w:type="spellStart"/>
      <w:r w:rsidR="5C8DD753">
        <w:t>Hollow</w:t>
      </w:r>
      <w:proofErr w:type="spellEnd"/>
      <w:r w:rsidR="5C8DD753">
        <w:t xml:space="preserve"> </w:t>
      </w:r>
      <w:proofErr w:type="spellStart"/>
      <w:r w:rsidR="5C8DD753">
        <w:t>Knight</w:t>
      </w:r>
      <w:proofErr w:type="spellEnd"/>
      <w:r w:rsidR="5C8DD753">
        <w:t xml:space="preserve"> nevű főszereplővel lehetőség van egy 2D grafikájú elbukott királyság felfedezésére. Továbbá a játék folyamat során lehetőség van különleges élőlényekkel összebarátkozni, valamint úgynevezett élősködő</w:t>
      </w:r>
      <w:r w:rsidR="7F87522F">
        <w:t>k formájában megjelenő</w:t>
      </w:r>
      <w:r w:rsidR="5C8DD753">
        <w:t xml:space="preserve"> szörnyekkel harcolni.</w:t>
      </w:r>
    </w:p>
    <w:p w14:paraId="22A36368" w14:textId="3214E0E2" w:rsidR="2F018896" w:rsidRDefault="00ED5D70" w:rsidP="009A34CB">
      <w:pPr>
        <w:pStyle w:val="Szvegtrzs"/>
      </w:pPr>
      <w:r>
        <w:t>Nem csak a</w:t>
      </w:r>
      <w:r w:rsidR="015C3AB7">
        <w:t xml:space="preserve"> játékmenet megvalósításával és grafikájával inspirálta játékunkat, hanem az úgynevezett “</w:t>
      </w:r>
      <w:proofErr w:type="spellStart"/>
      <w:r w:rsidR="015C3AB7">
        <w:t>side-scroller</w:t>
      </w:r>
      <w:proofErr w:type="spellEnd"/>
      <w:r w:rsidR="015C3AB7">
        <w:t>” kameramozgást is ötletül vettük. Ezzel a funkcióval a játék</w:t>
      </w:r>
      <w:r w:rsidR="0D1602D4">
        <w:t>os kerül a mozgás középpontjába, őt “követi” a kamera, valamint a háttér is mozog az irányításnak megfelelően.</w:t>
      </w:r>
    </w:p>
    <w:p w14:paraId="3C617087" w14:textId="272E6B40" w:rsidR="55647AD1" w:rsidRDefault="086F40AA" w:rsidP="6443B557">
      <w:pPr>
        <w:pStyle w:val="Cmsor1"/>
        <w:rPr>
          <w:color w:val="000000" w:themeColor="text1"/>
          <w:sz w:val="44"/>
          <w:szCs w:val="44"/>
        </w:rPr>
      </w:pPr>
      <w:bookmarkStart w:id="9" w:name="_Toc194238046"/>
      <w:r>
        <w:lastRenderedPageBreak/>
        <w:t>A játék készítéséhez felhasznált programok</w:t>
      </w:r>
      <w:r w:rsidR="7EB2FBF3">
        <w:t>, programozási nyelvek</w:t>
      </w:r>
      <w:r w:rsidR="5D0A81FB">
        <w:t xml:space="preserve"> és bővítmények</w:t>
      </w:r>
      <w:bookmarkEnd w:id="9"/>
    </w:p>
    <w:p w14:paraId="4E5FF22F" w14:textId="1730DBE4" w:rsidR="55647AD1" w:rsidRDefault="00CD79EC" w:rsidP="6443B557">
      <w:pPr>
        <w:pStyle w:val="Cmsor2"/>
      </w:pPr>
      <w:bookmarkStart w:id="10" w:name="_Toc194238047"/>
      <w:r>
        <w:rPr>
          <w:noProof/>
        </w:rPr>
        <w:drawing>
          <wp:anchor distT="0" distB="0" distL="114300" distR="114300" simplePos="0" relativeHeight="251635200" behindDoc="0" locked="0" layoutInCell="1" allowOverlap="1" wp14:anchorId="417B6819" wp14:editId="1C23DAC0">
            <wp:simplePos x="0" y="0"/>
            <wp:positionH relativeFrom="page">
              <wp:posOffset>5657850</wp:posOffset>
            </wp:positionH>
            <wp:positionV relativeFrom="paragraph">
              <wp:posOffset>15240</wp:posOffset>
            </wp:positionV>
            <wp:extent cx="1739900" cy="702945"/>
            <wp:effectExtent l="0" t="0" r="0" b="0"/>
            <wp:wrapThrough wrapText="bothSides">
              <wp:wrapPolygon edited="0">
                <wp:start x="2601" y="1171"/>
                <wp:lineTo x="709" y="6439"/>
                <wp:lineTo x="709" y="14049"/>
                <wp:lineTo x="1892" y="18732"/>
                <wp:lineTo x="2365" y="19902"/>
                <wp:lineTo x="6385" y="19902"/>
                <wp:lineTo x="14426" y="18732"/>
                <wp:lineTo x="20575" y="15805"/>
                <wp:lineTo x="21048" y="6439"/>
                <wp:lineTo x="19156" y="5268"/>
                <wp:lineTo x="6149" y="1171"/>
                <wp:lineTo x="2601" y="1171"/>
              </wp:wrapPolygon>
            </wp:wrapThrough>
            <wp:docPr id="136091608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70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52FD42F" wp14:editId="1CEC8FE5">
                <wp:simplePos x="0" y="0"/>
                <wp:positionH relativeFrom="column">
                  <wp:posOffset>4587240</wp:posOffset>
                </wp:positionH>
                <wp:positionV relativeFrom="paragraph">
                  <wp:posOffset>774700</wp:posOffset>
                </wp:positionV>
                <wp:extent cx="1739900" cy="635"/>
                <wp:effectExtent l="0" t="0" r="12700" b="3810"/>
                <wp:wrapSquare wrapText="bothSides"/>
                <wp:docPr id="178901977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E033F" w14:textId="209A9E38" w:rsidR="00CD79EC" w:rsidRPr="008726FC" w:rsidRDefault="00CD79EC" w:rsidP="00CD79EC">
                            <w:pPr>
                              <w:pStyle w:val="Kpalrs"/>
                              <w:rPr>
                                <w:rFonts w:ascii="Arial" w:hAnsi="Arial" w:cs="Lohit Hindi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1" w:name="_Toc194236943"/>
                            <w:r w:rsidR="002A6858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A </w:t>
                            </w:r>
                            <w:proofErr w:type="spellStart"/>
                            <w:r>
                              <w:t>Godot</w:t>
                            </w:r>
                            <w:proofErr w:type="spellEnd"/>
                            <w:r>
                              <w:t xml:space="preserve"> logója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FD42F" id="_x0000_s1028" type="#_x0000_t202" style="position:absolute;left:0;text-align:left;margin-left:361.2pt;margin-top:61pt;width:137pt;height:.0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" filled="f" stroked="f">
                <v:textbox style="mso-fit-shape-to-text:t" inset="0,0,0,0">
                  <w:txbxContent>
                    <w:p w14:paraId="325E033F" w14:textId="209A9E38" w:rsidR="00CD79EC" w:rsidRPr="008726FC" w:rsidRDefault="00CD79EC" w:rsidP="00CD79EC">
                      <w:pPr>
                        <w:pStyle w:val="Kpalrs"/>
                        <w:rPr>
                          <w:rFonts w:ascii="Arial" w:hAnsi="Arial" w:cs="Lohit Hindi"/>
                          <w:b/>
                          <w:bCs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2" w:name="_Toc194236943"/>
                      <w:r w:rsidR="002A6858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A </w:t>
                      </w:r>
                      <w:proofErr w:type="spellStart"/>
                      <w:r>
                        <w:t>Godot</w:t>
                      </w:r>
                      <w:proofErr w:type="spellEnd"/>
                      <w:r>
                        <w:t xml:space="preserve"> logója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86F40AA">
        <w:t>Godot</w:t>
      </w:r>
      <w:proofErr w:type="spellEnd"/>
      <w:r w:rsidR="086F40AA">
        <w:t xml:space="preserve"> </w:t>
      </w:r>
      <w:proofErr w:type="spellStart"/>
      <w:r w:rsidR="086F40AA">
        <w:t>Engine</w:t>
      </w:r>
      <w:proofErr w:type="spellEnd"/>
      <w:r w:rsidR="086F40AA">
        <w:t xml:space="preserve"> version 4.3 (</w:t>
      </w:r>
      <w:proofErr w:type="spellStart"/>
      <w:r w:rsidR="086F40AA">
        <w:t>stable</w:t>
      </w:r>
      <w:proofErr w:type="spellEnd"/>
      <w:r w:rsidR="086F40AA">
        <w:t>)</w:t>
      </w:r>
      <w:bookmarkEnd w:id="10"/>
    </w:p>
    <w:p w14:paraId="6D9FC279" w14:textId="45748C41" w:rsidR="55647AD1" w:rsidRDefault="55647AD1" w:rsidP="2F018896">
      <w:pPr>
        <w:pStyle w:val="Szvegtrzs"/>
        <w:ind w:left="720"/>
      </w:pPr>
      <w:r>
        <w:t xml:space="preserve">A </w:t>
      </w:r>
      <w:proofErr w:type="spellStart"/>
      <w:r>
        <w:t>Godot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2D-s és 3D-s videójátékok és alkalmazások elkészítésére szolgáló ingyenes forráskódú program. </w:t>
      </w:r>
      <w:r w:rsidR="3C13B66A">
        <w:t xml:space="preserve"> Első verziója </w:t>
      </w:r>
      <w:r w:rsidR="0F334EC0">
        <w:t xml:space="preserve">2014 január 14-én került kiadásra Microsoft Windows és Mac OS X platformokra. </w:t>
      </w:r>
      <w:r w:rsidR="3C13B66A">
        <w:t>Mobil-, PC és webes játékok fejlesztésére is megfelelő.</w:t>
      </w:r>
      <w:r w:rsidR="25A9B221">
        <w:t xml:space="preserve"> </w:t>
      </w:r>
    </w:p>
    <w:p w14:paraId="7FCC5AB5" w14:textId="11002DA8" w:rsidR="3A508505" w:rsidRDefault="3A508505" w:rsidP="2F018896">
      <w:pPr>
        <w:pStyle w:val="Szvegtrzs"/>
        <w:ind w:left="720"/>
      </w:pPr>
      <w:r>
        <w:t xml:space="preserve">A </w:t>
      </w:r>
      <w:proofErr w:type="spellStart"/>
      <w:r>
        <w:t>Godot</w:t>
      </w:r>
      <w:proofErr w:type="spellEnd"/>
      <w:r>
        <w:t xml:space="preserve">-ban fejlesztett játékok </w:t>
      </w:r>
      <w:r w:rsidR="5C9530EF">
        <w:t xml:space="preserve">a program egyedi programozási nyelvében, </w:t>
      </w:r>
      <w:proofErr w:type="spellStart"/>
      <w:r>
        <w:t>GDScriptben</w:t>
      </w:r>
      <w:proofErr w:type="spellEnd"/>
      <w:r>
        <w:t xml:space="preserve"> vagy C#-ban vannak írva</w:t>
      </w:r>
      <w:r w:rsidR="5CC6CA73">
        <w:t xml:space="preserve">, de lehetőség van úgynevezett </w:t>
      </w:r>
      <w:proofErr w:type="spellStart"/>
      <w:r w:rsidR="5CC6CA73">
        <w:t>GDNative</w:t>
      </w:r>
      <w:proofErr w:type="spellEnd"/>
      <w:r w:rsidR="5CC6CA73">
        <w:t xml:space="preserve"> kapcsolók használatára, amely segítségével másik programozási nyelvet is hozzá lehet csatolni a programhoz</w:t>
      </w:r>
      <w:r w:rsidR="2E615294">
        <w:t xml:space="preserve">. </w:t>
      </w:r>
    </w:p>
    <w:p w14:paraId="2088983C" w14:textId="57F759DF" w:rsidR="3A508505" w:rsidRDefault="3A508505" w:rsidP="2F018896">
      <w:pPr>
        <w:pStyle w:val="Szvegtrzs"/>
        <w:ind w:left="720"/>
      </w:pPr>
      <w:r>
        <w:t xml:space="preserve">A </w:t>
      </w:r>
      <w:proofErr w:type="spellStart"/>
      <w:r>
        <w:t>GDScript</w:t>
      </w:r>
      <w:proofErr w:type="spellEnd"/>
      <w:r>
        <w:t>, egy Pythonhoz hasonló magas szintű, dinamikus programozási nyelv. A kódolás mellett elérhető a Visual Scripting is, ahol egy grafikus felületen lehet kódot szerkeszteni.</w:t>
      </w:r>
    </w:p>
    <w:p w14:paraId="335D9315" w14:textId="5CC0F7F6" w:rsidR="61621287" w:rsidRDefault="007A4FD6" w:rsidP="6443B557">
      <w:pPr>
        <w:pStyle w:val="Cmsor2"/>
        <w:rPr>
          <w:sz w:val="26"/>
          <w:szCs w:val="26"/>
        </w:rPr>
      </w:pPr>
      <w:bookmarkStart w:id="13" w:name="_Toc194238048"/>
      <w:r w:rsidRPr="007A4FD6">
        <w:rPr>
          <w:noProof/>
        </w:rPr>
        <w:drawing>
          <wp:anchor distT="0" distB="0" distL="114300" distR="114300" simplePos="0" relativeHeight="251641344" behindDoc="0" locked="0" layoutInCell="1" allowOverlap="1" wp14:anchorId="3E55240D" wp14:editId="72365563">
            <wp:simplePos x="0" y="0"/>
            <wp:positionH relativeFrom="column">
              <wp:posOffset>5244465</wp:posOffset>
            </wp:positionH>
            <wp:positionV relativeFrom="paragraph">
              <wp:posOffset>199390</wp:posOffset>
            </wp:positionV>
            <wp:extent cx="93345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hrough>
            <wp:docPr id="1506700823" name="Kép 6" descr="GitHub - dialogic-godot/dialogic: 💬 Create Dialogs, Visual Novels, RPGs,  and manage Characters with Godot to create your Gam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dialogic-godot/dialogic: 💬 Create Dialogs, Visual Novels, RPGs,  and manage Characters with Godot to create your Game!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796B3606">
        <w:t>Godot</w:t>
      </w:r>
      <w:proofErr w:type="spellEnd"/>
      <w:r w:rsidR="796B3606">
        <w:t xml:space="preserve"> </w:t>
      </w:r>
      <w:proofErr w:type="spellStart"/>
      <w:r w:rsidR="796B3606">
        <w:t>Dialogic</w:t>
      </w:r>
      <w:proofErr w:type="spellEnd"/>
      <w:r w:rsidR="796B3606">
        <w:t xml:space="preserve"> </w:t>
      </w:r>
      <w:proofErr w:type="spellStart"/>
      <w:r w:rsidR="796B3606">
        <w:t>plugin</w:t>
      </w:r>
      <w:bookmarkEnd w:id="13"/>
      <w:proofErr w:type="spellEnd"/>
      <w:r w:rsidR="796B3606">
        <w:t xml:space="preserve"> </w:t>
      </w:r>
    </w:p>
    <w:p w14:paraId="4B811681" w14:textId="1532F79D" w:rsidR="61621287" w:rsidRDefault="00524E5F" w:rsidP="2F018896">
      <w:pPr>
        <w:pStyle w:val="Szvegtrzs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CE152E7" wp14:editId="6A2427A4">
                <wp:simplePos x="0" y="0"/>
                <wp:positionH relativeFrom="column">
                  <wp:posOffset>4977765</wp:posOffset>
                </wp:positionH>
                <wp:positionV relativeFrom="paragraph">
                  <wp:posOffset>775970</wp:posOffset>
                </wp:positionV>
                <wp:extent cx="1409700" cy="542925"/>
                <wp:effectExtent l="0" t="0" r="0" b="9525"/>
                <wp:wrapThrough wrapText="bothSides">
                  <wp:wrapPolygon edited="0">
                    <wp:start x="0" y="0"/>
                    <wp:lineTo x="0" y="21221"/>
                    <wp:lineTo x="21308" y="21221"/>
                    <wp:lineTo x="21308" y="0"/>
                    <wp:lineTo x="0" y="0"/>
                  </wp:wrapPolygon>
                </wp:wrapThrough>
                <wp:docPr id="630888565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E6E06" w14:textId="62C9707F" w:rsidR="006304F3" w:rsidRPr="003802F4" w:rsidRDefault="003C0CE9" w:rsidP="00524E5F">
                            <w:pPr>
                              <w:pStyle w:val="Kpalrs"/>
                              <w:jc w:val="center"/>
                              <w:rPr>
                                <w:rFonts w:ascii="Arial" w:hAnsi="Arial" w:cs="Lohit Hindi"/>
                                <w:b/>
                                <w:bCs/>
                              </w:rPr>
                            </w:pPr>
                            <w:fldSimple w:instr=" SEQ ábra \* ARABIC ">
                              <w:bookmarkStart w:id="14" w:name="_Toc194236944"/>
                              <w:r w:rsidR="002A685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6304F3">
                              <w:t xml:space="preserve">. ábra: A </w:t>
                            </w:r>
                            <w:proofErr w:type="spellStart"/>
                            <w:r w:rsidR="006304F3">
                              <w:t>Dialogic</w:t>
                            </w:r>
                            <w:proofErr w:type="spellEnd"/>
                            <w:r w:rsidR="006304F3">
                              <w:t xml:space="preserve"> logója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52E7" id="_x0000_s1029" type="#_x0000_t202" style="position:absolute;left:0;text-align:left;margin-left:391.95pt;margin-top:61.1pt;width:111pt;height:42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" filled="f" stroked="f">
                <v:textbox inset="0,0,0,0">
                  <w:txbxContent>
                    <w:p w14:paraId="482E6E06" w14:textId="62C9707F" w:rsidR="006304F3" w:rsidRPr="003802F4" w:rsidRDefault="003C0CE9" w:rsidP="00524E5F">
                      <w:pPr>
                        <w:pStyle w:val="Kpalrs"/>
                        <w:jc w:val="center"/>
                        <w:rPr>
                          <w:rFonts w:ascii="Arial" w:hAnsi="Arial" w:cs="Lohit Hindi"/>
                          <w:b/>
                          <w:bCs/>
                        </w:rPr>
                      </w:pPr>
                      <w:fldSimple w:instr=" SEQ ábra \* ARABIC ">
                        <w:bookmarkStart w:id="15" w:name="_Toc194236944"/>
                        <w:r w:rsidR="002A6858">
                          <w:rPr>
                            <w:noProof/>
                          </w:rPr>
                          <w:t>4</w:t>
                        </w:r>
                      </w:fldSimple>
                      <w:r w:rsidR="006304F3">
                        <w:t xml:space="preserve">. ábra: A </w:t>
                      </w:r>
                      <w:proofErr w:type="spellStart"/>
                      <w:r w:rsidR="006304F3">
                        <w:t>Dialogic</w:t>
                      </w:r>
                      <w:proofErr w:type="spellEnd"/>
                      <w:r w:rsidR="006304F3">
                        <w:t xml:space="preserve"> logója</w:t>
                      </w:r>
                      <w:bookmarkEnd w:id="15"/>
                    </w:p>
                  </w:txbxContent>
                </v:textbox>
                <w10:wrap type="through"/>
              </v:shape>
            </w:pict>
          </mc:Fallback>
        </mc:AlternateContent>
      </w:r>
      <w:r w:rsidR="61621287">
        <w:t xml:space="preserve">A </w:t>
      </w:r>
      <w:proofErr w:type="spellStart"/>
      <w:r w:rsidR="61621287">
        <w:t>Godot</w:t>
      </w:r>
      <w:proofErr w:type="spellEnd"/>
      <w:r w:rsidR="61621287">
        <w:t xml:space="preserve"> </w:t>
      </w:r>
      <w:proofErr w:type="spellStart"/>
      <w:r w:rsidR="61621287">
        <w:t>Engine</w:t>
      </w:r>
      <w:proofErr w:type="spellEnd"/>
      <w:r w:rsidR="61621287">
        <w:t xml:space="preserve">-ben lehetőség van más felhasználók által létrehozott bővítmények kapcsolására. </w:t>
      </w:r>
      <w:r w:rsidR="3D6D4A11">
        <w:t xml:space="preserve">A bővítmény több személy nevéhez is köthető, akik folyamatosan fejlesztik és javítják a </w:t>
      </w:r>
      <w:proofErr w:type="spellStart"/>
      <w:r w:rsidR="3D6D4A11">
        <w:t>Dialogic</w:t>
      </w:r>
      <w:proofErr w:type="spellEnd"/>
      <w:r w:rsidR="3D6D4A11">
        <w:t xml:space="preserve">-ot. </w:t>
      </w:r>
      <w:r w:rsidR="7AA0EF54">
        <w:t xml:space="preserve">A bővítmény alapötlete </w:t>
      </w:r>
      <w:proofErr w:type="spellStart"/>
      <w:r w:rsidR="7AA0EF54">
        <w:t>Emilio</w:t>
      </w:r>
      <w:proofErr w:type="spellEnd"/>
      <w:r w:rsidR="7AA0EF54">
        <w:t xml:space="preserve"> </w:t>
      </w:r>
      <w:proofErr w:type="spellStart"/>
      <w:r w:rsidR="7AA0EF54">
        <w:t>Coppola</w:t>
      </w:r>
      <w:proofErr w:type="spellEnd"/>
      <w:r w:rsidR="142AA118">
        <w:t xml:space="preserve"> és</w:t>
      </w:r>
      <w:r w:rsidR="2A3D6679">
        <w:t xml:space="preserve"> </w:t>
      </w:r>
      <w:proofErr w:type="spellStart"/>
      <w:r w:rsidR="2A3D6679">
        <w:t>Jowan</w:t>
      </w:r>
      <w:proofErr w:type="spellEnd"/>
      <w:r w:rsidR="2A3D6679">
        <w:t xml:space="preserve"> </w:t>
      </w:r>
      <w:proofErr w:type="spellStart"/>
      <w:r w:rsidR="2A3D6679">
        <w:t>Spooner</w:t>
      </w:r>
      <w:proofErr w:type="spellEnd"/>
      <w:r w:rsidR="7AA0EF54">
        <w:t xml:space="preserve"> nevéhez fűződik</w:t>
      </w:r>
      <w:r w:rsidR="10970F15">
        <w:t>.</w:t>
      </w:r>
      <w:r w:rsidR="57E654B9">
        <w:t xml:space="preserve"> Az első verzió 2020 október 4-én jelent meg.</w:t>
      </w:r>
    </w:p>
    <w:p w14:paraId="5D6CAA0B" w14:textId="4C51705D" w:rsidR="588F1AB8" w:rsidRDefault="588F1AB8" w:rsidP="2F018896">
      <w:pPr>
        <w:pStyle w:val="Szvegtrzs"/>
        <w:ind w:left="720"/>
      </w:pPr>
      <w:r>
        <w:t xml:space="preserve">A </w:t>
      </w:r>
      <w:proofErr w:type="spellStart"/>
      <w:r>
        <w:t>Dialogic</w:t>
      </w:r>
      <w:proofErr w:type="spellEnd"/>
      <w:r>
        <w:t xml:space="preserve"> bővítmény segítségével a játékfejlesztők egy grafikus felületen képesek dialógusokat, párbeszédeket létrehozni, valamint különböző logikákkal és felt</w:t>
      </w:r>
      <w:r w:rsidR="79A86D50">
        <w:t xml:space="preserve">ételekkel ellátni ezeket. Főként a vizuális novella tematikájú játékokban használják. </w:t>
      </w:r>
    </w:p>
    <w:p w14:paraId="37772039" w14:textId="77777777" w:rsidR="004D686F" w:rsidRDefault="004D686F">
      <w:pPr>
        <w:widowControl/>
        <w:suppressAutoHyphens w:val="0"/>
        <w:spacing w:line="240" w:lineRule="auto"/>
        <w:rPr>
          <w:rFonts w:ascii="Arial" w:hAnsi="Arial"/>
          <w:b/>
          <w:bCs/>
          <w:sz w:val="32"/>
          <w:szCs w:val="32"/>
        </w:rPr>
      </w:pPr>
      <w:r>
        <w:br w:type="page"/>
      </w:r>
    </w:p>
    <w:p w14:paraId="30C91C16" w14:textId="45505FC7" w:rsidR="52A3FFE9" w:rsidRDefault="006B6E82" w:rsidP="6443B557">
      <w:pPr>
        <w:pStyle w:val="Cmsor2"/>
        <w:rPr>
          <w:sz w:val="26"/>
          <w:szCs w:val="26"/>
        </w:rPr>
      </w:pPr>
      <w:bookmarkStart w:id="16" w:name="_Toc194238049"/>
      <w:r>
        <w:rPr>
          <w:noProof/>
        </w:rPr>
        <w:lastRenderedPageBreak/>
        <w:drawing>
          <wp:anchor distT="0" distB="0" distL="114300" distR="114300" simplePos="0" relativeHeight="251648512" behindDoc="0" locked="0" layoutInCell="1" allowOverlap="1" wp14:anchorId="237A8EFD" wp14:editId="34B4BC28">
            <wp:simplePos x="0" y="0"/>
            <wp:positionH relativeFrom="page">
              <wp:align>right</wp:align>
            </wp:positionH>
            <wp:positionV relativeFrom="paragraph">
              <wp:posOffset>160655</wp:posOffset>
            </wp:positionV>
            <wp:extent cx="1730375" cy="820420"/>
            <wp:effectExtent l="0" t="0" r="3175" b="0"/>
            <wp:wrapThrough wrapText="bothSides">
              <wp:wrapPolygon edited="0">
                <wp:start x="6658" y="0"/>
                <wp:lineTo x="951" y="1003"/>
                <wp:lineTo x="0" y="2006"/>
                <wp:lineTo x="0" y="17554"/>
                <wp:lineTo x="3805" y="20062"/>
                <wp:lineTo x="4518" y="21065"/>
                <wp:lineTo x="14030" y="21065"/>
                <wp:lineTo x="15932" y="20062"/>
                <wp:lineTo x="21402" y="18056"/>
                <wp:lineTo x="21402" y="13542"/>
                <wp:lineTo x="14981" y="10031"/>
                <wp:lineTo x="8085" y="9028"/>
                <wp:lineTo x="8323" y="9028"/>
                <wp:lineTo x="8799" y="3009"/>
                <wp:lineTo x="8561" y="0"/>
                <wp:lineTo x="6658" y="0"/>
              </wp:wrapPolygon>
            </wp:wrapThrough>
            <wp:docPr id="1676189482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82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10D314CE">
        <w:t>SQLite</w:t>
      </w:r>
      <w:bookmarkEnd w:id="16"/>
      <w:proofErr w:type="spellEnd"/>
    </w:p>
    <w:p w14:paraId="2CF5E6A3" w14:textId="04E547AF" w:rsidR="06A12157" w:rsidRDefault="006B6E82" w:rsidP="2F018896">
      <w:pPr>
        <w:pStyle w:val="Szvegtrzs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7B1687A" wp14:editId="7F4928F2">
                <wp:simplePos x="0" y="0"/>
                <wp:positionH relativeFrom="page">
                  <wp:posOffset>5826760</wp:posOffset>
                </wp:positionH>
                <wp:positionV relativeFrom="paragraph">
                  <wp:posOffset>583565</wp:posOffset>
                </wp:positionV>
                <wp:extent cx="1731010" cy="386715"/>
                <wp:effectExtent l="0" t="0" r="2540" b="13335"/>
                <wp:wrapThrough wrapText="bothSides">
                  <wp:wrapPolygon edited="0">
                    <wp:start x="0" y="0"/>
                    <wp:lineTo x="0" y="21281"/>
                    <wp:lineTo x="21394" y="21281"/>
                    <wp:lineTo x="21394" y="0"/>
                    <wp:lineTo x="0" y="0"/>
                  </wp:wrapPolygon>
                </wp:wrapThrough>
                <wp:docPr id="179004892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010" cy="38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3A8C6" w14:textId="3982A0B6" w:rsidR="006B6E82" w:rsidRPr="008F1441" w:rsidRDefault="006B6E82" w:rsidP="006B6E82">
                            <w:pPr>
                              <w:pStyle w:val="Kpalrs"/>
                              <w:rPr>
                                <w:rFonts w:ascii="Arial" w:hAnsi="Arial" w:cs="Lohit Hindi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7" w:name="_Toc194236945"/>
                            <w:r w:rsidR="002A6858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Az </w:t>
                            </w:r>
                            <w:proofErr w:type="spellStart"/>
                            <w:r>
                              <w:t>SQLite</w:t>
                            </w:r>
                            <w:proofErr w:type="spellEnd"/>
                            <w:r>
                              <w:t xml:space="preserve"> logója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687A" id="_x0000_s1030" type="#_x0000_t202" style="position:absolute;left:0;text-align:left;margin-left:458.8pt;margin-top:45.95pt;width:136.3pt;height:30.4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" filled="f" stroked="f">
                <v:textbox inset="0,0,0,0">
                  <w:txbxContent>
                    <w:p w14:paraId="0663A8C6" w14:textId="3982A0B6" w:rsidR="006B6E82" w:rsidRPr="008F1441" w:rsidRDefault="006B6E82" w:rsidP="006B6E82">
                      <w:pPr>
                        <w:pStyle w:val="Kpalrs"/>
                        <w:rPr>
                          <w:rFonts w:ascii="Arial" w:hAnsi="Arial" w:cs="Lohit Hindi"/>
                          <w:b/>
                          <w:bCs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8" w:name="_Toc194236945"/>
                      <w:r w:rsidR="002A6858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Az </w:t>
                      </w:r>
                      <w:proofErr w:type="spellStart"/>
                      <w:r>
                        <w:t>SQLite</w:t>
                      </w:r>
                      <w:proofErr w:type="spellEnd"/>
                      <w:r>
                        <w:t xml:space="preserve"> logója</w:t>
                      </w:r>
                      <w:bookmarkEnd w:id="18"/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6A12157">
        <w:t xml:space="preserve">Az </w:t>
      </w:r>
      <w:proofErr w:type="spellStart"/>
      <w:r w:rsidR="06A12157">
        <w:t>SQLite</w:t>
      </w:r>
      <w:proofErr w:type="spellEnd"/>
      <w:r w:rsidR="06A12157">
        <w:t xml:space="preserve"> egy ingyenes, nyílt forráskódú C programozási nyelvben írt relációs adatbázis-motor. </w:t>
      </w:r>
      <w:r w:rsidR="78B88F03">
        <w:t xml:space="preserve">D. Richard Hipp fejlesztette </w:t>
      </w:r>
      <w:r w:rsidR="2059133A">
        <w:t>és az első verzió</w:t>
      </w:r>
      <w:r w:rsidR="2059133A" w:rsidRPr="2F018896">
        <w:t xml:space="preserve"> 2000 augusztus 17-én jelent meg.</w:t>
      </w:r>
    </w:p>
    <w:p w14:paraId="731081AF" w14:textId="75951946" w:rsidR="2F018896" w:rsidRDefault="408F1B6D" w:rsidP="2F018896">
      <w:pPr>
        <w:pStyle w:val="Szvegtrzs"/>
        <w:ind w:left="720"/>
      </w:pPr>
      <w:r w:rsidRPr="6443B557">
        <w:t xml:space="preserve"> </w:t>
      </w:r>
      <w:r w:rsidR="5F43E229">
        <w:t>Nem egy önálló alka</w:t>
      </w:r>
      <w:r w:rsidR="7E27E5FC">
        <w:t>l</w:t>
      </w:r>
      <w:r w:rsidR="5F43E229">
        <w:t>ma</w:t>
      </w:r>
      <w:r w:rsidR="5D7ECED0">
        <w:t xml:space="preserve">zásként funkcionál, hanem </w:t>
      </w:r>
      <w:r w:rsidR="1F416262">
        <w:t xml:space="preserve">egy amolyan könyvtárként, amely beágyazható különböző programokba </w:t>
      </w:r>
      <w:r w:rsidR="603C1E4C">
        <w:t xml:space="preserve">ezzel lehetőséget teremtve </w:t>
      </w:r>
      <w:r w:rsidR="1F416262">
        <w:t>adatbázisrendszerek létrehozás</w:t>
      </w:r>
      <w:r w:rsidR="29DF9E45">
        <w:t>ára</w:t>
      </w:r>
      <w:r w:rsidR="1F416262">
        <w:t xml:space="preserve"> és kezelés</w:t>
      </w:r>
      <w:r w:rsidR="72B81559">
        <w:t>ére</w:t>
      </w:r>
      <w:r w:rsidR="1F416262">
        <w:t xml:space="preserve">. </w:t>
      </w:r>
      <w:r w:rsidR="2ED831E7">
        <w:t>Széles</w:t>
      </w:r>
      <w:r w:rsidR="00BF31BC">
        <w:t xml:space="preserve"> </w:t>
      </w:r>
      <w:r w:rsidR="2ED831E7">
        <w:t xml:space="preserve">körben használt különböző operációs rendszereknél, webböngészőknél és mobilalkalmazásoknál is. </w:t>
      </w:r>
    </w:p>
    <w:p w14:paraId="7BD65853" w14:textId="77777777" w:rsidR="004D686F" w:rsidRDefault="004D686F" w:rsidP="2F018896">
      <w:pPr>
        <w:pStyle w:val="Szvegtrzs"/>
        <w:ind w:left="720"/>
      </w:pPr>
    </w:p>
    <w:p w14:paraId="68A11C83" w14:textId="4377CBF0" w:rsidR="004D686F" w:rsidRDefault="00C756A6" w:rsidP="004D686F">
      <w:pPr>
        <w:pStyle w:val="Cmsor2"/>
      </w:pPr>
      <w:bookmarkStart w:id="19" w:name="_Toc194238050"/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856038A" wp14:editId="1FAF23A4">
                <wp:simplePos x="0" y="0"/>
                <wp:positionH relativeFrom="margin">
                  <wp:posOffset>4110990</wp:posOffset>
                </wp:positionH>
                <wp:positionV relativeFrom="paragraph">
                  <wp:posOffset>6350</wp:posOffset>
                </wp:positionV>
                <wp:extent cx="1943100" cy="635"/>
                <wp:effectExtent l="0" t="0" r="0" b="3810"/>
                <wp:wrapThrough wrapText="bothSides">
                  <wp:wrapPolygon edited="0">
                    <wp:start x="0" y="0"/>
                    <wp:lineTo x="0" y="20807"/>
                    <wp:lineTo x="21388" y="20807"/>
                    <wp:lineTo x="21388" y="0"/>
                    <wp:lineTo x="0" y="0"/>
                  </wp:wrapPolygon>
                </wp:wrapThrough>
                <wp:docPr id="131694396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3ABE0" w14:textId="4030E763" w:rsidR="004D7682" w:rsidRPr="00AF3E12" w:rsidRDefault="004D7682" w:rsidP="004D7682">
                            <w:pPr>
                              <w:pStyle w:val="Kpalrs"/>
                              <w:rPr>
                                <w:rFonts w:ascii="Arial" w:hAnsi="Arial" w:cs="Lohit Hindi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0" w:name="_Toc194236946"/>
                            <w:r w:rsidR="002A6858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Db Browser felülete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6038A" id="_x0000_s1031" type="#_x0000_t202" style="position:absolute;left:0;text-align:left;margin-left:323.7pt;margin-top:.5pt;width:153pt;height:.05pt;z-index:251690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" filled="f" stroked="f">
                <v:textbox style="mso-fit-shape-to-text:t" inset="0,0,0,0">
                  <w:txbxContent>
                    <w:p w14:paraId="7DA3ABE0" w14:textId="4030E763" w:rsidR="004D7682" w:rsidRPr="00AF3E12" w:rsidRDefault="004D7682" w:rsidP="004D7682">
                      <w:pPr>
                        <w:pStyle w:val="Kpalrs"/>
                        <w:rPr>
                          <w:rFonts w:ascii="Arial" w:hAnsi="Arial" w:cs="Lohit Hindi"/>
                          <w:b/>
                          <w:bCs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1" w:name="_Toc194236946"/>
                      <w:r w:rsidR="002A6858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Db Browser felülete</w:t>
                      </w:r>
                      <w:bookmarkEnd w:id="21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4D7682">
        <w:rPr>
          <w:noProof/>
        </w:rPr>
        <w:drawing>
          <wp:anchor distT="0" distB="0" distL="114300" distR="114300" simplePos="0" relativeHeight="251684352" behindDoc="0" locked="0" layoutInCell="1" allowOverlap="1" wp14:anchorId="2FCED326" wp14:editId="71F6556A">
            <wp:simplePos x="0" y="0"/>
            <wp:positionH relativeFrom="column">
              <wp:posOffset>3625215</wp:posOffset>
            </wp:positionH>
            <wp:positionV relativeFrom="paragraph">
              <wp:posOffset>158750</wp:posOffset>
            </wp:positionV>
            <wp:extent cx="2557145" cy="1666875"/>
            <wp:effectExtent l="0" t="0" r="0" b="9525"/>
            <wp:wrapThrough wrapText="bothSides">
              <wp:wrapPolygon edited="0">
                <wp:start x="0" y="0"/>
                <wp:lineTo x="0" y="21477"/>
                <wp:lineTo x="21402" y="21477"/>
                <wp:lineTo x="21402" y="0"/>
                <wp:lineTo x="0" y="0"/>
              </wp:wrapPolygon>
            </wp:wrapThrough>
            <wp:docPr id="70896243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D686F">
        <w:t>DB Browser</w:t>
      </w:r>
      <w:bookmarkEnd w:id="19"/>
      <w:r w:rsidR="004D686F">
        <w:t xml:space="preserve"> </w:t>
      </w:r>
    </w:p>
    <w:p w14:paraId="4FB58E50" w14:textId="0D2B4C3F" w:rsidR="00697660" w:rsidRDefault="00697660" w:rsidP="00697660">
      <w:pPr>
        <w:pStyle w:val="Idzet"/>
      </w:pPr>
      <w:r>
        <w:t xml:space="preserve">A DB Browser </w:t>
      </w:r>
      <w:r w:rsidR="00B06B2F">
        <w:t xml:space="preserve">egy, az </w:t>
      </w:r>
      <w:proofErr w:type="spellStart"/>
      <w:r w:rsidR="00B06B2F">
        <w:t>SQLite</w:t>
      </w:r>
      <w:proofErr w:type="spellEnd"/>
      <w:r w:rsidR="00B06B2F">
        <w:t xml:space="preserve"> adatbázis használatához kifejlesztett bővítmény</w:t>
      </w:r>
      <w:r w:rsidR="001969C0">
        <w:t xml:space="preserve">, amelyet az </w:t>
      </w:r>
      <w:proofErr w:type="spellStart"/>
      <w:r w:rsidR="001969C0">
        <w:t>SQLite</w:t>
      </w:r>
      <w:proofErr w:type="spellEnd"/>
      <w:r w:rsidR="001969C0">
        <w:t xml:space="preserve"> megjelenése után pár évvel később fejlesztettek ki</w:t>
      </w:r>
      <w:r w:rsidR="00B06B2F">
        <w:t>.</w:t>
      </w:r>
    </w:p>
    <w:p w14:paraId="093733DC" w14:textId="6AF2F569" w:rsidR="00DB67BB" w:rsidRDefault="00DB67BB" w:rsidP="00DB67BB">
      <w:pPr>
        <w:pStyle w:val="Idzet"/>
      </w:pPr>
      <w:r>
        <w:t xml:space="preserve">Főként azért tervezték, hogy segítségül szolgáljon </w:t>
      </w:r>
      <w:r>
        <w:t xml:space="preserve">az </w:t>
      </w:r>
      <w:proofErr w:type="spellStart"/>
      <w:r>
        <w:t>SQLite</w:t>
      </w:r>
      <w:proofErr w:type="spellEnd"/>
      <w:r>
        <w:t>-tel kompatibilis adatbázisfájlok létrehozására, tervezésére és szerkesztésére</w:t>
      </w:r>
      <w:r>
        <w:t>, valamint</w:t>
      </w:r>
      <w:r w:rsidR="00F54FE8">
        <w:t>,</w:t>
      </w:r>
      <w:r>
        <w:t xml:space="preserve"> hogy egy vizuális felületet nyújtson</w:t>
      </w:r>
      <w:r>
        <w:t>.</w:t>
      </w:r>
    </w:p>
    <w:p w14:paraId="156D1D4D" w14:textId="7DE23AB4" w:rsidR="00DB67BB" w:rsidRDefault="00DB67BB" w:rsidP="00DB67BB">
      <w:pPr>
        <w:pStyle w:val="Idzet"/>
      </w:pPr>
      <w:r>
        <w:t xml:space="preserve"> Ez a technológia lehetővé teszi a felhasználók és a fejlesztők számára, hogy egy táblázatszerű felületen keresztül hozzanak létre adatbázisokat, keressenek és szerkesszenek adatokat</w:t>
      </w:r>
      <w:r w:rsidR="00FF6AAE">
        <w:t>. Maga az alkalmazás olyan</w:t>
      </w:r>
      <w:r>
        <w:t xml:space="preserve"> vezérlőket és varázslókat tartalmaz, amelyek megkerülik a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(SQL) parancsok szükségességét</w:t>
      </w:r>
      <w:r w:rsidR="00FF6AAE">
        <w:t xml:space="preserve">, ezért használata </w:t>
      </w:r>
      <w:r w:rsidR="00F54FE8">
        <w:t>még kényelmesebbé és felhasználóbaráttá válhat.</w:t>
      </w:r>
    </w:p>
    <w:p w14:paraId="1609C6FA" w14:textId="77777777" w:rsidR="00DB67BB" w:rsidRDefault="00DB67BB" w:rsidP="00DB67BB">
      <w:pPr>
        <w:pStyle w:val="Idzet"/>
      </w:pPr>
    </w:p>
    <w:p w14:paraId="37E09DD5" w14:textId="2A7772B1" w:rsidR="2F018896" w:rsidRDefault="2F018896">
      <w:r>
        <w:br w:type="page"/>
      </w:r>
    </w:p>
    <w:p w14:paraId="569539C1" w14:textId="700030B6" w:rsidR="77C76528" w:rsidRDefault="33FB7566" w:rsidP="6443B557">
      <w:pPr>
        <w:pStyle w:val="Cmsor2"/>
        <w:rPr>
          <w:sz w:val="36"/>
          <w:szCs w:val="36"/>
        </w:rPr>
      </w:pPr>
      <w:bookmarkStart w:id="22" w:name="_Toc194238051"/>
      <w:r>
        <w:lastRenderedPageBreak/>
        <w:t>Játék készítése során használt programozási nyelvek</w:t>
      </w:r>
      <w:bookmarkEnd w:id="22"/>
    </w:p>
    <w:p w14:paraId="6CCC7A87" w14:textId="51E5848A" w:rsidR="2DAED1B0" w:rsidRDefault="19DE048C" w:rsidP="6443B557">
      <w:pPr>
        <w:pStyle w:val="Cmsor3"/>
        <w:rPr>
          <w:sz w:val="26"/>
          <w:szCs w:val="26"/>
        </w:rPr>
      </w:pPr>
      <w:bookmarkStart w:id="23" w:name="_Toc194238052"/>
      <w:proofErr w:type="spellStart"/>
      <w:r>
        <w:t>GdScript</w:t>
      </w:r>
      <w:bookmarkEnd w:id="23"/>
      <w:proofErr w:type="spellEnd"/>
      <w:r>
        <w:t xml:space="preserve"> </w:t>
      </w:r>
    </w:p>
    <w:p w14:paraId="3C200E36" w14:textId="556D98A5" w:rsidR="2D1412B4" w:rsidRDefault="2D1412B4" w:rsidP="2F018896">
      <w:pPr>
        <w:pStyle w:val="Szvegtrzs"/>
        <w:ind w:left="720"/>
      </w:pPr>
      <w:r>
        <w:t xml:space="preserve">A </w:t>
      </w:r>
      <w:proofErr w:type="spellStart"/>
      <w:r>
        <w:t>GDScript</w:t>
      </w:r>
      <w:proofErr w:type="spellEnd"/>
      <w:r>
        <w:t xml:space="preserve"> egy magas szintű, objektumorientált és imperatív programozási nyelv, amelyet kifejezetten a </w:t>
      </w:r>
      <w:proofErr w:type="spellStart"/>
      <w:r>
        <w:t>Godot</w:t>
      </w:r>
      <w:proofErr w:type="spellEnd"/>
      <w:r>
        <w:t xml:space="preserve"> számára fejlesztettek. Működési elve alapjában </w:t>
      </w:r>
      <w:r w:rsidR="24F10EE0">
        <w:t>hasonlít a Python-</w:t>
      </w:r>
      <w:proofErr w:type="spellStart"/>
      <w:r w:rsidR="24F10EE0">
        <w:t>ra</w:t>
      </w:r>
      <w:proofErr w:type="spellEnd"/>
      <w:r w:rsidR="24F10EE0">
        <w:t xml:space="preserve">, amelyben szintén behúzás alapú szintaxisokat használnak. </w:t>
      </w:r>
    </w:p>
    <w:p w14:paraId="19CE509B" w14:textId="4BCD7F13" w:rsidR="78CAFF97" w:rsidRDefault="78CAFF97" w:rsidP="2F018896">
      <w:pPr>
        <w:pStyle w:val="Szvegtrzs"/>
        <w:ind w:left="720"/>
      </w:pPr>
      <w:proofErr w:type="spellStart"/>
      <w:r>
        <w:t>GDScript</w:t>
      </w:r>
      <w:proofErr w:type="spellEnd"/>
      <w:r>
        <w:t xml:space="preserve"> elkészítésének célja az volt, hogy a </w:t>
      </w:r>
      <w:proofErr w:type="spellStart"/>
      <w:r>
        <w:t>Godot</w:t>
      </w:r>
      <w:proofErr w:type="spellEnd"/>
      <w:r>
        <w:t xml:space="preserve"> rendelkezzen egy önálló programozási nyelvvel, amel</w:t>
      </w:r>
      <w:r w:rsidR="79E5FB6C">
        <w:t>lyel a fejlesztők a maximumot tudják kihozni az alkalmazás működéséből.</w:t>
      </w:r>
      <w:r>
        <w:t xml:space="preserve"> </w:t>
      </w:r>
      <w:r w:rsidR="27D9C294">
        <w:t xml:space="preserve">A </w:t>
      </w:r>
      <w:proofErr w:type="spellStart"/>
      <w:r w:rsidR="27D9C294">
        <w:t>GDScript</w:t>
      </w:r>
      <w:proofErr w:type="spellEnd"/>
      <w:r w:rsidR="27D9C294">
        <w:t xml:space="preserve"> s</w:t>
      </w:r>
      <w:r>
        <w:t>zoros integritásban áll az alka</w:t>
      </w:r>
      <w:r w:rsidR="671F28EC">
        <w:t>l</w:t>
      </w:r>
      <w:r>
        <w:t>mazással</w:t>
      </w:r>
      <w:r w:rsidR="5B072319">
        <w:t xml:space="preserve">, valamint nagyobb rugalmasságot </w:t>
      </w:r>
      <w:r w:rsidR="1CB339BC">
        <w:t xml:space="preserve">biztosít a felhasználók számára. </w:t>
      </w:r>
    </w:p>
    <w:p w14:paraId="02BDDDFD" w14:textId="4F144790" w:rsidR="252A2D66" w:rsidRDefault="252A2D66" w:rsidP="252A2D66">
      <w:pPr>
        <w:pStyle w:val="Szvegtrzs"/>
        <w:ind w:left="720"/>
      </w:pPr>
    </w:p>
    <w:p w14:paraId="4AAA4467" w14:textId="44280E33" w:rsidR="2F018896" w:rsidRDefault="2F018896">
      <w:r>
        <w:br w:type="page"/>
      </w:r>
    </w:p>
    <w:p w14:paraId="6AABDA48" w14:textId="24620D16" w:rsidR="7A828E86" w:rsidRDefault="7A828E86" w:rsidP="1E6A9010">
      <w:pPr>
        <w:pStyle w:val="Cmsor1"/>
        <w:rPr>
          <w:szCs w:val="36"/>
        </w:rPr>
      </w:pPr>
      <w:bookmarkStart w:id="24" w:name="_Toc194238053"/>
      <w:r>
        <w:lastRenderedPageBreak/>
        <w:t>A játék kliens megvalósítása</w:t>
      </w:r>
      <w:bookmarkEnd w:id="24"/>
    </w:p>
    <w:p w14:paraId="0CB536AA" w14:textId="280F1DD9" w:rsidR="7A828E86" w:rsidRDefault="7A828E86" w:rsidP="00AD5598">
      <w:pPr>
        <w:ind w:firstLine="709"/>
      </w:pPr>
      <w:r>
        <w:t xml:space="preserve">A program fő célja, mint a legtöbb játék esetében, hogy elérje a felhasználó szórakoztatását és bemutasson egy kevésbé ismert harcrendszert. </w:t>
      </w:r>
    </w:p>
    <w:p w14:paraId="2791304C" w14:textId="1A24C70B" w:rsidR="1E6A9010" w:rsidRDefault="1E6A9010" w:rsidP="1E6A9010"/>
    <w:p w14:paraId="366F7BD2" w14:textId="70DAEEA4" w:rsidR="7A828E86" w:rsidRDefault="7A828E86" w:rsidP="1E6A9010">
      <w:r>
        <w:t>Lehetőségek játékosként:</w:t>
      </w:r>
    </w:p>
    <w:p w14:paraId="0A228EAB" w14:textId="307FFC1F" w:rsidR="7A828E86" w:rsidRDefault="7A828E86" w:rsidP="1E6A9010">
      <w:pPr>
        <w:pStyle w:val="Listaszerbekezds"/>
        <w:numPr>
          <w:ilvl w:val="0"/>
          <w:numId w:val="1"/>
        </w:numPr>
      </w:pPr>
      <w:r w:rsidRPr="1E6A9010">
        <w:t>A világ pályáinak felfedezése</w:t>
      </w:r>
    </w:p>
    <w:p w14:paraId="3AC72663" w14:textId="035C7243" w:rsidR="7A828E86" w:rsidRDefault="7A828E86" w:rsidP="1E6A9010">
      <w:pPr>
        <w:pStyle w:val="Listaszerbekezds"/>
        <w:numPr>
          <w:ilvl w:val="0"/>
          <w:numId w:val="1"/>
        </w:numPr>
      </w:pPr>
      <w:r w:rsidRPr="1E6A9010">
        <w:t>Különböző személyiségű NPC-k megismerése és fantáziavilágban előforduló lények felfedezése</w:t>
      </w:r>
    </w:p>
    <w:p w14:paraId="6711913E" w14:textId="2AA6C1E6" w:rsidR="7A828E86" w:rsidRDefault="7A828E86" w:rsidP="1E6A9010">
      <w:pPr>
        <w:pStyle w:val="Listaszerbekezds"/>
        <w:numPr>
          <w:ilvl w:val="0"/>
          <w:numId w:val="1"/>
        </w:numPr>
      </w:pPr>
      <w:r w:rsidRPr="1E6A9010">
        <w:t xml:space="preserve">A </w:t>
      </w:r>
      <w:proofErr w:type="spellStart"/>
      <w:r w:rsidRPr="1E6A9010">
        <w:t>turn-based</w:t>
      </w:r>
      <w:proofErr w:type="spellEnd"/>
      <w:r w:rsidRPr="1E6A9010">
        <w:t xml:space="preserve"> harcrendszer kipróbálása és megértése</w:t>
      </w:r>
    </w:p>
    <w:p w14:paraId="5D56038B" w14:textId="12F2F991" w:rsidR="7A828E86" w:rsidRDefault="7A828E86" w:rsidP="1E6A9010">
      <w:pPr>
        <w:pStyle w:val="Listaszerbekezds"/>
        <w:numPr>
          <w:ilvl w:val="0"/>
          <w:numId w:val="1"/>
        </w:numPr>
      </w:pPr>
      <w:r w:rsidRPr="1E6A9010">
        <w:t>Egy specifikus történet felfedezése</w:t>
      </w:r>
    </w:p>
    <w:p w14:paraId="570B4DC6" w14:textId="148F9857" w:rsidR="7A828E86" w:rsidRDefault="7A828E86" w:rsidP="1E6A9010">
      <w:pPr>
        <w:pStyle w:val="Listaszerbekezds"/>
        <w:numPr>
          <w:ilvl w:val="0"/>
          <w:numId w:val="1"/>
        </w:numPr>
      </w:pPr>
      <w:r w:rsidRPr="1E6A9010">
        <w:t>A párbeszéd opcióinak megismerése</w:t>
      </w:r>
    </w:p>
    <w:p w14:paraId="4DC46FF1" w14:textId="4AD0600D" w:rsidR="7A828E86" w:rsidRDefault="7A828E86" w:rsidP="1E6A9010">
      <w:pPr>
        <w:pStyle w:val="Cmsor2"/>
      </w:pPr>
      <w:bookmarkStart w:id="25" w:name="_Toc194238054"/>
      <w:r>
        <w:t>Hardware és Software igény</w:t>
      </w:r>
      <w:bookmarkEnd w:id="25"/>
    </w:p>
    <w:p w14:paraId="010D512E" w14:textId="4CA580FD" w:rsidR="7A828E86" w:rsidRDefault="7A828E86" w:rsidP="1E6A9010">
      <w:pPr>
        <w:pStyle w:val="Cmsor2"/>
      </w:pPr>
      <w:bookmarkStart w:id="26" w:name="_Toc194238055"/>
      <w:r w:rsidRPr="1E6A9010">
        <w:t>A program telepítése és elérése</w:t>
      </w:r>
      <w:bookmarkEnd w:id="26"/>
    </w:p>
    <w:p w14:paraId="4EBA77C1" w14:textId="1FD6DAB2" w:rsidR="146467DB" w:rsidRDefault="146467DB" w:rsidP="1E6A9010">
      <w:r>
        <w:t xml:space="preserve">A játék a HoD.exe fájl futtatásával érhető el. </w:t>
      </w:r>
    </w:p>
    <w:p w14:paraId="7A88A92D" w14:textId="6FC6EA87" w:rsidR="1E6A9010" w:rsidRDefault="1E6A9010" w:rsidP="006C1CAF">
      <w:pPr>
        <w:pStyle w:val="Cmsor3"/>
        <w:numPr>
          <w:ilvl w:val="0"/>
          <w:numId w:val="0"/>
        </w:numPr>
        <w:rPr>
          <w:szCs w:val="28"/>
        </w:rPr>
      </w:pPr>
    </w:p>
    <w:p w14:paraId="46B33F59" w14:textId="0D09EE10" w:rsidR="04F0FB40" w:rsidRDefault="006C1CAF" w:rsidP="6443B557">
      <w:pPr>
        <w:pStyle w:val="Cmsor2"/>
      </w:pPr>
      <w:bookmarkStart w:id="27" w:name="_Toc194238056"/>
      <w:r>
        <w:rPr>
          <w:noProof/>
        </w:rPr>
        <w:drawing>
          <wp:anchor distT="0" distB="0" distL="114300" distR="114300" simplePos="0" relativeHeight="251654656" behindDoc="0" locked="0" layoutInCell="1" allowOverlap="1" wp14:anchorId="1C9C2C5D" wp14:editId="45B253B5">
            <wp:simplePos x="0" y="0"/>
            <wp:positionH relativeFrom="column">
              <wp:posOffset>4022725</wp:posOffset>
            </wp:positionH>
            <wp:positionV relativeFrom="paragraph">
              <wp:posOffset>101600</wp:posOffset>
            </wp:positionV>
            <wp:extent cx="2456815" cy="1381760"/>
            <wp:effectExtent l="0" t="0" r="635" b="8890"/>
            <wp:wrapThrough wrapText="bothSides">
              <wp:wrapPolygon edited="0">
                <wp:start x="0" y="0"/>
                <wp:lineTo x="0" y="21441"/>
                <wp:lineTo x="21438" y="21441"/>
                <wp:lineTo x="21438" y="0"/>
                <wp:lineTo x="0" y="0"/>
              </wp:wrapPolygon>
            </wp:wrapThrough>
            <wp:docPr id="310515724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43CEF55A">
        <w:t>Godot</w:t>
      </w:r>
      <w:proofErr w:type="spellEnd"/>
      <w:r w:rsidR="43CEF55A">
        <w:t xml:space="preserve"> felületének bemutatása</w:t>
      </w:r>
      <w:bookmarkEnd w:id="27"/>
    </w:p>
    <w:p w14:paraId="0C486E53" w14:textId="50FEA34B" w:rsidR="04F0FB40" w:rsidRDefault="006C1CAF" w:rsidP="252A2D66">
      <w:pPr>
        <w:pStyle w:val="Szvegtrzs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962207" wp14:editId="2AE33007">
                <wp:simplePos x="0" y="0"/>
                <wp:positionH relativeFrom="column">
                  <wp:posOffset>4311015</wp:posOffset>
                </wp:positionH>
                <wp:positionV relativeFrom="paragraph">
                  <wp:posOffset>1073785</wp:posOffset>
                </wp:positionV>
                <wp:extent cx="2066925" cy="635"/>
                <wp:effectExtent l="0" t="0" r="9525" b="3810"/>
                <wp:wrapThrough wrapText="bothSides">
                  <wp:wrapPolygon edited="0">
                    <wp:start x="0" y="0"/>
                    <wp:lineTo x="0" y="20807"/>
                    <wp:lineTo x="21500" y="20807"/>
                    <wp:lineTo x="21500" y="0"/>
                    <wp:lineTo x="0" y="0"/>
                  </wp:wrapPolygon>
                </wp:wrapThrough>
                <wp:docPr id="200617604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4B6B9" w14:textId="12C0C365" w:rsidR="006C1CAF" w:rsidRPr="00BC174A" w:rsidRDefault="006C1CAF" w:rsidP="006C1CAF">
                            <w:pPr>
                              <w:pStyle w:val="Kpalrs"/>
                              <w:rPr>
                                <w:rFonts w:ascii="Arial" w:hAnsi="Arial" w:cs="Lohit Hindi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8" w:name="_Toc194236947"/>
                            <w:r w:rsidR="002A6858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A </w:t>
                            </w:r>
                            <w:proofErr w:type="spellStart"/>
                            <w:r>
                              <w:t>Godot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Engine</w:t>
                            </w:r>
                            <w:proofErr w:type="spellEnd"/>
                            <w:r>
                              <w:t xml:space="preserve"> felülete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62207" id="_x0000_s1032" type="#_x0000_t202" style="position:absolute;left:0;text-align:left;margin-left:339.45pt;margin-top:84.55pt;width:162.75pt;height:.0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" filled="f" stroked="f">
                <v:textbox style="mso-fit-shape-to-text:t" inset="0,0,0,0">
                  <w:txbxContent>
                    <w:p w14:paraId="2B74B6B9" w14:textId="12C0C365" w:rsidR="006C1CAF" w:rsidRPr="00BC174A" w:rsidRDefault="006C1CAF" w:rsidP="006C1CAF">
                      <w:pPr>
                        <w:pStyle w:val="Kpalrs"/>
                        <w:rPr>
                          <w:rFonts w:ascii="Arial" w:hAnsi="Arial" w:cs="Lohit Hindi"/>
                          <w:b/>
                          <w:bCs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9" w:name="_Toc194236947"/>
                      <w:r w:rsidR="002A6858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A </w:t>
                      </w:r>
                      <w:proofErr w:type="spellStart"/>
                      <w:r>
                        <w:t>Godot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Engine</w:t>
                      </w:r>
                      <w:proofErr w:type="spellEnd"/>
                      <w:r>
                        <w:t xml:space="preserve"> felülete</w:t>
                      </w:r>
                      <w:bookmarkEnd w:id="29"/>
                    </w:p>
                  </w:txbxContent>
                </v:textbox>
                <w10:wrap type="through"/>
              </v:shape>
            </w:pict>
          </mc:Fallback>
        </mc:AlternateContent>
      </w:r>
      <w:r w:rsidR="04F0FB40">
        <w:t xml:space="preserve">A </w:t>
      </w:r>
      <w:proofErr w:type="spellStart"/>
      <w:r w:rsidR="04F0FB40">
        <w:t>Godot</w:t>
      </w:r>
      <w:proofErr w:type="spellEnd"/>
      <w:r w:rsidR="04F0FB40">
        <w:t xml:space="preserve"> egy fejlesztőbarát játékprogram készítő alkalmazás, amely a kezdő fejlesztők számára is megkönnyíti a játékkészítést, valamint a vizuális megjelenítésnek és könnyű kezelésének segítségével élvezhetővé teszi a program használatát és könnyű átláthatóságot biztosít.</w:t>
      </w:r>
    </w:p>
    <w:p w14:paraId="082E9509" w14:textId="4D4E6118" w:rsidR="04F0FB40" w:rsidRDefault="04F0FB40" w:rsidP="252A2D66">
      <w:pPr>
        <w:pStyle w:val="Szvegtrzs"/>
        <w:ind w:left="720"/>
      </w:pPr>
      <w:r>
        <w:t xml:space="preserve">A program megnyitásakor ki tudjuk választani a megnyitni kívánt projektünket, vagy pedig újat tudunk létrehozni. </w:t>
      </w:r>
    </w:p>
    <w:p w14:paraId="6DE116C5" w14:textId="3065FD73" w:rsidR="04F0FB40" w:rsidRDefault="04F0FB40" w:rsidP="252A2D66">
      <w:pPr>
        <w:pStyle w:val="Szvegtrzs"/>
        <w:ind w:left="720"/>
      </w:pPr>
      <w:r>
        <w:t xml:space="preserve">A </w:t>
      </w:r>
      <w:proofErr w:type="spellStart"/>
      <w:r>
        <w:t>Godot</w:t>
      </w:r>
      <w:proofErr w:type="spellEnd"/>
      <w:r>
        <w:t xml:space="preserve"> felülete három nagyobb fő részből áll: a vizuális felületből, ahol láthatjuk úgymond a munkánk eredményét, a bal oldali részből, amely segít a vizuális kivitelezésben (például különböző ablakok méreteinek állítása vagy színek változtatása), a jobb oldalon pedig maga az osztályban lévő részek láthatóak (például szöveg vagy </w:t>
      </w:r>
      <w:proofErr w:type="spellStart"/>
      <w:proofErr w:type="gramStart"/>
      <w:r>
        <w:t>HBoxContainer</w:t>
      </w:r>
      <w:proofErr w:type="spellEnd"/>
      <w:proofErr w:type="gramEnd"/>
      <w:r>
        <w:t xml:space="preserve"> amely a benne lévő elemek elhelyezkedését korlátozza vízszintesen).</w:t>
      </w:r>
    </w:p>
    <w:p w14:paraId="6904C6B8" w14:textId="2D8408F9" w:rsidR="252A2D66" w:rsidRDefault="252A2D66" w:rsidP="252A2D66">
      <w:pPr>
        <w:pStyle w:val="Szvegtrzs"/>
        <w:ind w:left="720"/>
        <w:rPr>
          <w:sz w:val="32"/>
          <w:szCs w:val="32"/>
        </w:rPr>
      </w:pPr>
    </w:p>
    <w:p w14:paraId="68C186B2" w14:textId="06256BF1" w:rsidR="3AEAAF8E" w:rsidRDefault="72319359" w:rsidP="6443B557">
      <w:pPr>
        <w:pStyle w:val="Cmsor2"/>
        <w:rPr>
          <w:rFonts w:ascii="Times New Roman" w:hAnsi="Times New Roman"/>
        </w:rPr>
      </w:pPr>
      <w:bookmarkStart w:id="30" w:name="_Toc194238057"/>
      <w:r>
        <w:t>Főmenü</w:t>
      </w:r>
      <w:bookmarkEnd w:id="30"/>
    </w:p>
    <w:p w14:paraId="1FB377BC" w14:textId="2F894C3E" w:rsidR="4D22CBEF" w:rsidRDefault="4D22CBEF" w:rsidP="2F018896">
      <w:pPr>
        <w:pStyle w:val="Szvegtrzs"/>
        <w:ind w:left="720"/>
      </w:pPr>
      <w:r w:rsidRPr="2F018896">
        <w:t xml:space="preserve">A játék megnyitásakor megjelenik a főmenü, amely három gombot tartalmaz. </w:t>
      </w:r>
      <w:r w:rsidR="3244E75C" w:rsidRPr="2F018896">
        <w:t xml:space="preserve">Itt a felhasználó eldöntheti, hogy mit szeretne csinálni. </w:t>
      </w:r>
    </w:p>
    <w:p w14:paraId="11A4D16D" w14:textId="2ED5D1F1" w:rsidR="3244E75C" w:rsidRDefault="3244E75C" w:rsidP="2F018896">
      <w:pPr>
        <w:pStyle w:val="Szvegtrzs"/>
        <w:ind w:left="720"/>
      </w:pPr>
      <w:r w:rsidRPr="2F018896">
        <w:t xml:space="preserve">A képernyő hátterén látható felhők és a játék nevének felirata is mozgást végez, a szebb stílus kivitelezése érdekében. </w:t>
      </w:r>
    </w:p>
    <w:p w14:paraId="64E9A5E9" w14:textId="496D9A69" w:rsidR="3244E75C" w:rsidRDefault="3244E75C" w:rsidP="2F018896">
      <w:pPr>
        <w:pStyle w:val="Szvegtrzs"/>
        <w:ind w:left="720"/>
      </w:pPr>
      <w:r w:rsidRPr="2F018896">
        <w:t>A “Start game” gomb megnyomásával átkerülünk a játék elején megjelenő prológus részre</w:t>
      </w:r>
      <w:r w:rsidR="574576E9" w:rsidRPr="2F018896">
        <w:t xml:space="preserve">. Abban az esetben, ha a felhasználó már játszott a játékkal korábban, a kezdőgomb megnyomásával a játékos utolsó mentett helyszínére irányít át a program. </w:t>
      </w:r>
    </w:p>
    <w:p w14:paraId="04C8C80A" w14:textId="07733A35" w:rsidR="574576E9" w:rsidRDefault="574576E9" w:rsidP="2F018896">
      <w:pPr>
        <w:pStyle w:val="Szvegtrzs"/>
        <w:ind w:left="720"/>
      </w:pPr>
      <w:r w:rsidRPr="2F018896">
        <w:t>Az “</w:t>
      </w:r>
      <w:proofErr w:type="spellStart"/>
      <w:r w:rsidRPr="2F018896">
        <w:t>Exit</w:t>
      </w:r>
      <w:proofErr w:type="spellEnd"/>
      <w:r w:rsidRPr="2F018896">
        <w:t>” gomb megnyomásával kilép a játékból és bezárja az alkalmazást is.</w:t>
      </w:r>
    </w:p>
    <w:p w14:paraId="217576E0" w14:textId="0CBBEC33" w:rsidR="005653A2" w:rsidRDefault="00B8225E" w:rsidP="00B8225E">
      <w:pPr>
        <w:keepNext/>
        <w:ind w:left="720"/>
        <w:jc w:val="center"/>
      </w:pPr>
      <w:r w:rsidRPr="00B8225E">
        <w:drawing>
          <wp:inline distT="0" distB="0" distL="0" distR="0" wp14:anchorId="20611235" wp14:editId="6797AB95">
            <wp:extent cx="4827304" cy="2676525"/>
            <wp:effectExtent l="0" t="0" r="0" b="0"/>
            <wp:docPr id="1955239672" name="Kép 1" descr="A képen szöveg, képernyőkép, tér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39672" name="Kép 1" descr="A képen szöveg, képernyőkép, térkép, Betűtípus látható&#10;&#10;Előfordulhat, hogy a mesterséges intelligencia által létrehozott tartalom helytelen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3080" cy="26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1E76" w14:textId="1A296FD7" w:rsidR="4D22CBEF" w:rsidRDefault="004A689B" w:rsidP="004A689B">
      <w:pPr>
        <w:pStyle w:val="Kpalrs"/>
        <w:jc w:val="center"/>
      </w:pPr>
      <w:r>
        <w:t xml:space="preserve">   </w:t>
      </w:r>
      <w:r w:rsidR="00B83418">
        <w:t xml:space="preserve"> </w:t>
      </w:r>
      <w:r>
        <w:t xml:space="preserve">     </w:t>
      </w:r>
      <w:fldSimple w:instr=" SEQ ábra \* ARABIC ">
        <w:bookmarkStart w:id="31" w:name="_Toc194236948"/>
        <w:r w:rsidR="002A6858">
          <w:rPr>
            <w:noProof/>
          </w:rPr>
          <w:t>8</w:t>
        </w:r>
      </w:fldSimple>
      <w:r w:rsidR="005653A2">
        <w:t>. ábra: A főmenü</w:t>
      </w:r>
      <w:bookmarkEnd w:id="31"/>
    </w:p>
    <w:p w14:paraId="609A5AB2" w14:textId="77777777" w:rsidR="00A80BD9" w:rsidRDefault="00A80BD9">
      <w:pPr>
        <w:widowControl/>
        <w:suppressAutoHyphens w:val="0"/>
        <w:spacing w:line="240" w:lineRule="auto"/>
        <w:rPr>
          <w:rFonts w:ascii="Arial" w:hAnsi="Arial"/>
          <w:b/>
          <w:bCs/>
          <w:sz w:val="28"/>
          <w:szCs w:val="30"/>
        </w:rPr>
      </w:pPr>
      <w:r>
        <w:br w:type="page"/>
      </w:r>
    </w:p>
    <w:p w14:paraId="29D46B70" w14:textId="7F7903F9" w:rsidR="2F018896" w:rsidRDefault="0012507A" w:rsidP="0012507A">
      <w:pPr>
        <w:pStyle w:val="Cmsor3"/>
      </w:pPr>
      <w:bookmarkStart w:id="32" w:name="_Toc194238058"/>
      <w:r>
        <w:lastRenderedPageBreak/>
        <w:t xml:space="preserve">A </w:t>
      </w:r>
      <w:proofErr w:type="spellStart"/>
      <w:r>
        <w:t>Resume</w:t>
      </w:r>
      <w:proofErr w:type="spellEnd"/>
      <w:r>
        <w:t xml:space="preserve"> gomb</w:t>
      </w:r>
      <w:bookmarkEnd w:id="32"/>
    </w:p>
    <w:p w14:paraId="32D908F8" w14:textId="132B4EC1" w:rsidR="00CD49EB" w:rsidRPr="0012507A" w:rsidRDefault="001078D1" w:rsidP="00CD49EB">
      <w:pPr>
        <w:pStyle w:val="Idzet"/>
      </w:pPr>
      <w:r>
        <w:t xml:space="preserve">A </w:t>
      </w:r>
      <w:proofErr w:type="spellStart"/>
      <w:r>
        <w:t>Resume</w:t>
      </w:r>
      <w:proofErr w:type="spellEnd"/>
      <w:r>
        <w:t xml:space="preserve"> gomb segítségével a játékos folytatni tudja </w:t>
      </w:r>
      <w:r w:rsidR="00D430AA">
        <w:t>a játékmenetét az elmentett állapottól. A gom</w:t>
      </w:r>
      <w:r w:rsidR="00CD49EB">
        <w:t xml:space="preserve">b működésével érzékeli, hogy a felhasználó mappájában található e mentési fájl. Ha a felhasználó még nem játszott a játékkal korábban, vagy nem mentett, akkor erről egy felugró ablak értesít. Abban az esetben pedig, ha a felhasználó szeretné visszatölteni az elmentett </w:t>
      </w:r>
      <w:r w:rsidR="004E09ED">
        <w:t xml:space="preserve">előrehaladását, a </w:t>
      </w:r>
      <w:proofErr w:type="spellStart"/>
      <w:r w:rsidR="004E09ED">
        <w:t>Resume</w:t>
      </w:r>
      <w:proofErr w:type="spellEnd"/>
      <w:r w:rsidR="004E09ED">
        <w:t xml:space="preserve"> gomb érzékelni fogja korábbi mentését és a „</w:t>
      </w:r>
      <w:proofErr w:type="spellStart"/>
      <w:r w:rsidR="004E09ED">
        <w:t>village</w:t>
      </w:r>
      <w:proofErr w:type="spellEnd"/>
      <w:r w:rsidR="004E09ED">
        <w:t xml:space="preserve"> center” nevű pályára helyezi a felhasználót. A manuális mentési megvalósítás miatt a felhasználónak a szoborhoz kell mennie és visszatöltenie </w:t>
      </w:r>
      <w:r w:rsidR="00A80BD9">
        <w:t>legutóbb elmentett állapotát.</w:t>
      </w:r>
    </w:p>
    <w:p w14:paraId="3DB4E7B2" w14:textId="25D74B19" w:rsidR="20F67C5A" w:rsidRDefault="018AB917" w:rsidP="6443B557">
      <w:pPr>
        <w:pStyle w:val="Cmsor3"/>
        <w:rPr>
          <w:rFonts w:ascii="Times New Roman" w:hAnsi="Times New Roman"/>
          <w:sz w:val="32"/>
          <w:szCs w:val="32"/>
        </w:rPr>
      </w:pPr>
      <w:bookmarkStart w:id="33" w:name="_Toc194238059"/>
      <w:r>
        <w:t>Beállítások menüpont</w:t>
      </w:r>
      <w:bookmarkEnd w:id="33"/>
    </w:p>
    <w:p w14:paraId="49A5BCE1" w14:textId="2332C69E" w:rsidR="00843B4B" w:rsidRDefault="00843B4B" w:rsidP="2F018896">
      <w:pPr>
        <w:pStyle w:val="Szvegtrzs"/>
        <w:ind w:left="720"/>
        <w:rPr>
          <w:sz w:val="22"/>
          <w:szCs w:val="22"/>
        </w:rPr>
      </w:pPr>
      <w:r w:rsidRPr="2F018896">
        <w:rPr>
          <w:sz w:val="22"/>
          <w:szCs w:val="22"/>
        </w:rPr>
        <w:t>A beállítások gomb megnyomásával a menü átirányít a beállítások felületre, ahol lehetőség van különböző opciók átáll</w:t>
      </w:r>
      <w:r w:rsidR="527CD253" w:rsidRPr="2F018896">
        <w:rPr>
          <w:sz w:val="22"/>
          <w:szCs w:val="22"/>
        </w:rPr>
        <w:t xml:space="preserve">ítására és alkalmazására. </w:t>
      </w:r>
    </w:p>
    <w:p w14:paraId="4B1F6E6B" w14:textId="7723E88A" w:rsidR="527CD253" w:rsidRDefault="527CD253" w:rsidP="2F018896">
      <w:pPr>
        <w:pStyle w:val="Szvegtrzs"/>
        <w:ind w:left="720"/>
        <w:rPr>
          <w:sz w:val="22"/>
          <w:szCs w:val="22"/>
        </w:rPr>
      </w:pPr>
      <w:r w:rsidRPr="2F018896">
        <w:rPr>
          <w:sz w:val="22"/>
          <w:szCs w:val="22"/>
        </w:rPr>
        <w:t xml:space="preserve">Ezen a felületen többek között átállítható a </w:t>
      </w:r>
      <w:r w:rsidR="2583B127" w:rsidRPr="2F018896">
        <w:rPr>
          <w:sz w:val="22"/>
          <w:szCs w:val="22"/>
        </w:rPr>
        <w:t>játék hangereje</w:t>
      </w:r>
      <w:r w:rsidRPr="2F018896">
        <w:rPr>
          <w:sz w:val="22"/>
          <w:szCs w:val="22"/>
        </w:rPr>
        <w:t>, a karakter irányítás</w:t>
      </w:r>
      <w:r w:rsidR="27786139" w:rsidRPr="2F018896">
        <w:rPr>
          <w:sz w:val="22"/>
          <w:szCs w:val="22"/>
        </w:rPr>
        <w:t>á</w:t>
      </w:r>
      <w:r w:rsidRPr="2F018896">
        <w:rPr>
          <w:sz w:val="22"/>
          <w:szCs w:val="22"/>
        </w:rPr>
        <w:t>ra használt gom</w:t>
      </w:r>
      <w:r w:rsidR="532E2E4C" w:rsidRPr="2F018896">
        <w:rPr>
          <w:sz w:val="22"/>
          <w:szCs w:val="22"/>
        </w:rPr>
        <w:t xml:space="preserve">bok, valamint a különböző megjelenítési módok. </w:t>
      </w:r>
    </w:p>
    <w:p w14:paraId="0D35C103" w14:textId="673C6221" w:rsidR="005653A2" w:rsidRDefault="00843B4B" w:rsidP="00271411">
      <w:pPr>
        <w:pStyle w:val="Szvegtrzs"/>
        <w:keepNext/>
        <w:ind w:left="720"/>
        <w:jc w:val="center"/>
      </w:pPr>
      <w:r>
        <w:rPr>
          <w:noProof/>
        </w:rPr>
        <w:drawing>
          <wp:inline distT="0" distB="0" distL="0" distR="0" wp14:anchorId="41FD257E" wp14:editId="409E68B1">
            <wp:extent cx="4572000" cy="2543175"/>
            <wp:effectExtent l="0" t="0" r="0" b="0"/>
            <wp:docPr id="46179081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90819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BCD9" w14:textId="4F3530C9" w:rsidR="2F018896" w:rsidRDefault="003C0CE9" w:rsidP="00271411">
      <w:pPr>
        <w:pStyle w:val="Kpalrs"/>
        <w:jc w:val="center"/>
      </w:pPr>
      <w:fldSimple w:instr=" SEQ ábra \* ARABIC ">
        <w:bookmarkStart w:id="34" w:name="_Toc194236949"/>
        <w:r w:rsidR="002A6858">
          <w:rPr>
            <w:noProof/>
          </w:rPr>
          <w:t>9</w:t>
        </w:r>
      </w:fldSimple>
      <w:r w:rsidR="005653A2">
        <w:t>. ábra: Beállítások menüpont</w:t>
      </w:r>
      <w:bookmarkEnd w:id="34"/>
    </w:p>
    <w:p w14:paraId="0CFEB17C" w14:textId="77777777" w:rsidR="00E93B75" w:rsidRDefault="00E93B75">
      <w:pPr>
        <w:widowControl/>
        <w:suppressAutoHyphens w:val="0"/>
        <w:spacing w:line="240" w:lineRule="auto"/>
        <w:rPr>
          <w:rFonts w:ascii="Arial" w:hAnsi="Arial"/>
          <w:b/>
          <w:bCs/>
          <w:sz w:val="32"/>
          <w:szCs w:val="32"/>
        </w:rPr>
      </w:pPr>
      <w:r>
        <w:br w:type="page"/>
      </w:r>
    </w:p>
    <w:p w14:paraId="49BBA81E" w14:textId="30C83DFC" w:rsidR="0033F3EA" w:rsidRDefault="723AD08C" w:rsidP="6443B557">
      <w:pPr>
        <w:pStyle w:val="Cmsor2"/>
        <w:rPr>
          <w:rFonts w:ascii="Times New Roman" w:hAnsi="Times New Roman"/>
          <w:sz w:val="26"/>
          <w:szCs w:val="26"/>
        </w:rPr>
      </w:pPr>
      <w:bookmarkStart w:id="35" w:name="_Toc194238060"/>
      <w:r>
        <w:lastRenderedPageBreak/>
        <w:t>A prológus</w:t>
      </w:r>
      <w:bookmarkEnd w:id="35"/>
    </w:p>
    <w:p w14:paraId="67F3D959" w14:textId="61D058AE" w:rsidR="43917FA1" w:rsidRDefault="43917FA1" w:rsidP="2F018896">
      <w:pPr>
        <w:pStyle w:val="Szvegtrzs"/>
        <w:ind w:left="720"/>
      </w:pPr>
      <w:r w:rsidRPr="547A19B8">
        <w:t>A játékba való első belépéskor elindul a prológus</w:t>
      </w:r>
      <w:r w:rsidR="2008F324" w:rsidRPr="547A19B8">
        <w:t>, amely elindítja a történetet</w:t>
      </w:r>
      <w:r w:rsidR="65EF470B" w:rsidRPr="547A19B8">
        <w:t xml:space="preserve">. A </w:t>
      </w:r>
      <w:r w:rsidR="64890123" w:rsidRPr="547A19B8">
        <w:t>történet egy párbeszéddel kezdődik, amelyből kiderül, hogy a főhős nem emlékszik semmire.</w:t>
      </w:r>
      <w:r w:rsidR="48DBBFA4" w:rsidRPr="547A19B8">
        <w:t xml:space="preserve"> A dialógus tovább haladását a felhasználó kattintással tudja elérni.</w:t>
      </w:r>
    </w:p>
    <w:p w14:paraId="772FB50E" w14:textId="77777777" w:rsidR="00271411" w:rsidRDefault="43917FA1" w:rsidP="00271411">
      <w:pPr>
        <w:keepNext/>
        <w:ind w:left="720"/>
        <w:jc w:val="center"/>
      </w:pPr>
      <w:r>
        <w:rPr>
          <w:noProof/>
        </w:rPr>
        <w:drawing>
          <wp:inline distT="0" distB="0" distL="0" distR="0" wp14:anchorId="79CF5FD8" wp14:editId="3C4240F6">
            <wp:extent cx="3819525" cy="2029123"/>
            <wp:effectExtent l="0" t="0" r="0" b="9525"/>
            <wp:docPr id="144570733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07335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80" cy="20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34E6" w14:textId="6BA8D6F0" w:rsidR="43917FA1" w:rsidRDefault="003C0CE9" w:rsidP="00271411">
      <w:pPr>
        <w:pStyle w:val="Kpalrs"/>
        <w:jc w:val="center"/>
      </w:pPr>
      <w:fldSimple w:instr=" SEQ ábra \* ARABIC ">
        <w:bookmarkStart w:id="36" w:name="_Toc194236950"/>
        <w:r w:rsidR="002A6858">
          <w:rPr>
            <w:noProof/>
          </w:rPr>
          <w:t>10</w:t>
        </w:r>
      </w:fldSimple>
      <w:r w:rsidR="00271411">
        <w:t>. ábra: A bevezető képernyő</w:t>
      </w:r>
      <w:bookmarkEnd w:id="36"/>
    </w:p>
    <w:p w14:paraId="36630E18" w14:textId="14B262E6" w:rsidR="2F018896" w:rsidRDefault="2F018896" w:rsidP="2F018896">
      <w:pPr>
        <w:pStyle w:val="Szvegtrzs"/>
        <w:ind w:left="720"/>
      </w:pPr>
    </w:p>
    <w:p w14:paraId="41D5DF73" w14:textId="69F8456A" w:rsidR="2F018896" w:rsidRDefault="2F018896" w:rsidP="252A2D66">
      <w:pPr>
        <w:pStyle w:val="Szvegtrzs"/>
        <w:ind w:left="720"/>
        <w:rPr>
          <w:sz w:val="26"/>
          <w:szCs w:val="26"/>
        </w:rPr>
      </w:pPr>
    </w:p>
    <w:p w14:paraId="71DA3CAF" w14:textId="0C0F36B0" w:rsidR="437728B8" w:rsidRDefault="22E11E71" w:rsidP="6443B557">
      <w:pPr>
        <w:pStyle w:val="Cmsor2"/>
        <w:rPr>
          <w:sz w:val="26"/>
          <w:szCs w:val="26"/>
        </w:rPr>
      </w:pPr>
      <w:bookmarkStart w:id="37" w:name="_Toc194238061"/>
      <w:r>
        <w:t>A kezdőpálya</w:t>
      </w:r>
      <w:bookmarkEnd w:id="37"/>
    </w:p>
    <w:p w14:paraId="142E29E9" w14:textId="6F9EBF42" w:rsidR="437728B8" w:rsidRDefault="437728B8" w:rsidP="2F018896">
      <w:pPr>
        <w:pStyle w:val="Szvegtrzs"/>
        <w:ind w:left="709"/>
      </w:pPr>
      <w:r>
        <w:t>A legelső dialógus lejátszódása után a legelső pálya</w:t>
      </w:r>
      <w:r w:rsidR="41259C28">
        <w:t>, amellyel szembesül a játékos, az “</w:t>
      </w:r>
      <w:proofErr w:type="spellStart"/>
      <w:r w:rsidR="41259C28">
        <w:t>intro</w:t>
      </w:r>
      <w:proofErr w:type="spellEnd"/>
      <w:r w:rsidR="41259C28">
        <w:t xml:space="preserve">” pálya. </w:t>
      </w:r>
      <w:r w:rsidR="7FB8F552">
        <w:t>A felhasználó itt a feliratok segítségével</w:t>
      </w:r>
      <w:r w:rsidR="41259C28">
        <w:t xml:space="preserve"> megtanulhatja a karakter irányítására szolgáló gombokat, valamint a legelső párbeszéd </w:t>
      </w:r>
      <w:r w:rsidR="110C3C5E">
        <w:t xml:space="preserve">is ezen a helyen kap szerepet. </w:t>
      </w:r>
      <w:r w:rsidR="27B93BFB">
        <w:t>Az alapértelmezett gombok a karakter mozgatásához a jobb és bal nyilakra vannak beállítva.</w:t>
      </w:r>
    </w:p>
    <w:p w14:paraId="74F6D5B7" w14:textId="77777777" w:rsidR="000B4CF5" w:rsidRDefault="12D7A9BB" w:rsidP="000B4CF5">
      <w:pPr>
        <w:pStyle w:val="Szvegtrzs"/>
        <w:keepNext/>
        <w:ind w:left="709"/>
      </w:pPr>
      <w:r>
        <w:t xml:space="preserve">Bár a játékosra nem várnak konkrét feladatok és utasítások, a legelső párbeszédben a boszorkány szereplő ajánlata alapján </w:t>
      </w:r>
      <w:r w:rsidR="02F434DB">
        <w:t xml:space="preserve">érdemes </w:t>
      </w:r>
      <w:r w:rsidR="3F991580">
        <w:t xml:space="preserve">először körülnézni a pályán és </w:t>
      </w:r>
      <w:r w:rsidR="02F434DB">
        <w:t xml:space="preserve">beszélgetni a különböző karakterekkel. A játékos így tudja feloldani a harcrendszer két tagját. </w:t>
      </w:r>
      <w:r w:rsidR="000B4CF5" w:rsidRPr="000B4CF5">
        <w:rPr>
          <w:noProof/>
        </w:rPr>
        <w:lastRenderedPageBreak/>
        <w:drawing>
          <wp:inline distT="0" distB="0" distL="0" distR="0" wp14:anchorId="3BF22BB5" wp14:editId="406B9277">
            <wp:extent cx="5029200" cy="2776448"/>
            <wp:effectExtent l="0" t="0" r="0" b="5080"/>
            <wp:docPr id="944065444" name="Kép 1" descr="A képen Számítógépes játék, képernyőkép, Videojáték-szoftver, Stratégiai videojáték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65444" name="Kép 1" descr="A képen Számítógépes játék, képernyőkép, Videojáték-szoftver, Stratégiai videojáték látható&#10;&#10;Előfordulhat, hogy a mesterséges intelligencia által létrehozott tartalom helytelen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7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2D26" w14:textId="56B0CB81" w:rsidR="12D7A9BB" w:rsidRDefault="003C0CE9" w:rsidP="000B4CF5">
      <w:pPr>
        <w:pStyle w:val="Kpalrs"/>
        <w:jc w:val="center"/>
      </w:pPr>
      <w:fldSimple w:instr=" SEQ ábra \* ARABIC ">
        <w:bookmarkStart w:id="38" w:name="_Toc194236951"/>
        <w:r w:rsidR="002A6858">
          <w:rPr>
            <w:noProof/>
          </w:rPr>
          <w:t>11</w:t>
        </w:r>
      </w:fldSimple>
      <w:r w:rsidR="000B4CF5">
        <w:t>. ábra: A kezdőpálya</w:t>
      </w:r>
      <w:bookmarkEnd w:id="38"/>
    </w:p>
    <w:p w14:paraId="56266239" w14:textId="38B5FCFF" w:rsidR="763AEAA4" w:rsidRDefault="08F63361" w:rsidP="6443B557">
      <w:pPr>
        <w:pStyle w:val="Cmsor2"/>
        <w:rPr>
          <w:sz w:val="26"/>
          <w:szCs w:val="26"/>
        </w:rPr>
      </w:pPr>
      <w:bookmarkStart w:id="39" w:name="_Toc194238062"/>
      <w:r>
        <w:t>Pályák megvalósítása</w:t>
      </w:r>
      <w:bookmarkEnd w:id="39"/>
    </w:p>
    <w:p w14:paraId="4334E3C1" w14:textId="3170F50C" w:rsidR="3C0517F9" w:rsidRDefault="3C0517F9" w:rsidP="78DA73B2">
      <w:pPr>
        <w:pStyle w:val="Szvegtrzs"/>
        <w:ind w:left="709"/>
      </w:pPr>
      <w:r>
        <w:t xml:space="preserve">A felhasználó által felfedezhető pályák két külön </w:t>
      </w:r>
      <w:r w:rsidR="43189452">
        <w:t>kategóriába sorolhatóak</w:t>
      </w:r>
      <w:r>
        <w:t xml:space="preserve">: a falu és környező területe, valamint a harcpályák. </w:t>
      </w:r>
    </w:p>
    <w:p w14:paraId="2D638A1A" w14:textId="783F77A6" w:rsidR="20CB2529" w:rsidRDefault="20CB2529" w:rsidP="78DA73B2">
      <w:pPr>
        <w:pStyle w:val="Szvegtrzs"/>
        <w:ind w:left="709"/>
      </w:pPr>
      <w:r>
        <w:t>A felfedezhető területen a felhasználó szabadon járkálhat, valamint irányításának megfelelően érvényes a “</w:t>
      </w:r>
      <w:proofErr w:type="spellStart"/>
      <w:r>
        <w:t>side-scroller</w:t>
      </w:r>
      <w:proofErr w:type="spellEnd"/>
      <w:r>
        <w:t xml:space="preserve">” kameramozgás. Falusiakkal beszélhet, vásárolhat a boltokban, valamint </w:t>
      </w:r>
      <w:r w:rsidR="2C0F2994">
        <w:t xml:space="preserve">szabadon mozoghat a pályán kedve szerint. </w:t>
      </w:r>
    </w:p>
    <w:p w14:paraId="165FA132" w14:textId="08B95455" w:rsidR="2C0F2994" w:rsidRDefault="2C0F2994" w:rsidP="78DA73B2">
      <w:pPr>
        <w:pStyle w:val="Szvegtrzs"/>
        <w:ind w:left="709"/>
      </w:pPr>
      <w:r>
        <w:t xml:space="preserve">A harcrendszerben jelen lévő pályák csak állóképek, amelyek háttérdíszítés céljából vannak jelen, a játékos </w:t>
      </w:r>
      <w:r w:rsidR="038F8B95">
        <w:t xml:space="preserve">nem tud mozogni, csak a </w:t>
      </w:r>
      <w:r>
        <w:t>har</w:t>
      </w:r>
      <w:r w:rsidR="508055FF">
        <w:t>c felületen lévő opciókból</w:t>
      </w:r>
      <w:r>
        <w:t xml:space="preserve"> </w:t>
      </w:r>
      <w:r w:rsidR="6296EB6A">
        <w:t xml:space="preserve">tud választani. </w:t>
      </w:r>
    </w:p>
    <w:p w14:paraId="4D24CCF7" w14:textId="3DA2E284" w:rsidR="091DD443" w:rsidRDefault="7E0447FD" w:rsidP="6443B557">
      <w:pPr>
        <w:pStyle w:val="Cmsor3"/>
        <w:rPr>
          <w:sz w:val="26"/>
          <w:szCs w:val="26"/>
        </w:rPr>
      </w:pPr>
      <w:bookmarkStart w:id="40" w:name="_Toc194238063"/>
      <w:r>
        <w:t>A pályák megvalósítása</w:t>
      </w:r>
      <w:bookmarkEnd w:id="40"/>
    </w:p>
    <w:p w14:paraId="4C438859" w14:textId="220D2CCB" w:rsidR="091DD443" w:rsidRDefault="091DD443" w:rsidP="547A19B8">
      <w:pPr>
        <w:pStyle w:val="Szvegtrzs"/>
        <w:ind w:left="709"/>
      </w:pPr>
      <w:r>
        <w:t xml:space="preserve">A játék pályái és karakterei különböző </w:t>
      </w:r>
      <w:proofErr w:type="spellStart"/>
      <w:r>
        <w:t>assetekből</w:t>
      </w:r>
      <w:proofErr w:type="spellEnd"/>
      <w:r>
        <w:t>, úgynevezett apró textúrákból állnak össze.</w:t>
      </w:r>
      <w:r w:rsidR="7B0560FF">
        <w:t xml:space="preserve"> Ezek</w:t>
      </w:r>
      <w:r w:rsidR="0A382309">
        <w:t xml:space="preserve"> az apró textúrák általában </w:t>
      </w:r>
      <w:r w:rsidR="561B94CE">
        <w:t xml:space="preserve">az adott oldalakon </w:t>
      </w:r>
      <w:r w:rsidR="0A382309">
        <w:t>ingyenesen letölthetőek, de a fe</w:t>
      </w:r>
      <w:r w:rsidR="5E0D0EB6">
        <w:t>jl</w:t>
      </w:r>
      <w:r w:rsidR="0A382309">
        <w:t>esztők akár saját maguknak is készíthetnek különböző pálya elemeket, karaktereket</w:t>
      </w:r>
      <w:r w:rsidR="2BED3E35">
        <w:t>.</w:t>
      </w:r>
      <w:r w:rsidR="4E6CB2D9">
        <w:t xml:space="preserve"> </w:t>
      </w:r>
      <w:r w:rsidR="1C1A683D">
        <w:t>Játékunk főleg ingyenes textúrákból épül fel, de akad köztük egy fizetős is.</w:t>
      </w:r>
      <w:r w:rsidR="7F78BCB9">
        <w:t xml:space="preserve"> </w:t>
      </w:r>
      <w:r w:rsidR="7EE4769F">
        <w:t>Természetesen ezek a fájlok megjelölésre kerülnek az Irodalomjegyzék részben.</w:t>
      </w:r>
    </w:p>
    <w:p w14:paraId="0E7628BC" w14:textId="426D53F2" w:rsidR="4E6CB2D9" w:rsidRDefault="4E6CB2D9" w:rsidP="547A19B8">
      <w:pPr>
        <w:pStyle w:val="Szvegtrzs"/>
        <w:ind w:left="709"/>
      </w:pPr>
      <w:r>
        <w:t xml:space="preserve">A </w:t>
      </w:r>
      <w:proofErr w:type="spellStart"/>
      <w:r>
        <w:t>Godot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támogatja ezeket </w:t>
      </w:r>
      <w:r w:rsidR="4FDCE2ED">
        <w:t xml:space="preserve">a tömörített </w:t>
      </w:r>
      <w:r>
        <w:t>fájlokat, valamint képes feldolgozni egy “</w:t>
      </w:r>
      <w:proofErr w:type="spellStart"/>
      <w:r>
        <w:t>Tilemap</w:t>
      </w:r>
      <w:proofErr w:type="spellEnd"/>
      <w:r>
        <w:t>” elemben</w:t>
      </w:r>
      <w:r w:rsidR="65FF48CE">
        <w:t xml:space="preserve">, ahol képes részekre és pixelekre bontani </w:t>
      </w:r>
      <w:r w:rsidR="6B887F52">
        <w:t>őket.</w:t>
      </w:r>
      <w:r w:rsidR="65FF48CE">
        <w:t xml:space="preserve"> A vizuális pályakészítő </w:t>
      </w:r>
      <w:r w:rsidR="5C253DBB">
        <w:t xml:space="preserve">működésében nagyban hasonlít a </w:t>
      </w:r>
      <w:proofErr w:type="spellStart"/>
      <w:r w:rsidR="65FF48CE">
        <w:t>Paint</w:t>
      </w:r>
      <w:proofErr w:type="spellEnd"/>
      <w:r w:rsidR="65FF48CE">
        <w:t xml:space="preserve"> nevű alkalmazás</w:t>
      </w:r>
      <w:r w:rsidR="66E5D865">
        <w:t>hoz</w:t>
      </w:r>
      <w:r w:rsidR="65FF48CE">
        <w:t>.</w:t>
      </w:r>
      <w:r w:rsidR="6E1E9CFA">
        <w:t xml:space="preserve"> Az általunk kiválasztott textúra részeket tudjuk rajzolni, törölni, valamint módosítani</w:t>
      </w:r>
      <w:r w:rsidR="28FF6A4A">
        <w:t xml:space="preserve">, valamint ezeket a módosításokat vizuálisan is láthatjuk. A különböző textúráknak </w:t>
      </w:r>
      <w:r w:rsidR="28FF6A4A">
        <w:lastRenderedPageBreak/>
        <w:t>tulajdonságokat lehet állítani (például: a talaj textúra legyen “áthatolhatatlan”, ne legyen képes</w:t>
      </w:r>
      <w:r w:rsidR="3EFFE84D">
        <w:t xml:space="preserve"> leesni a felhasználó a pályáról).</w:t>
      </w:r>
      <w:r w:rsidR="6E1E9CFA">
        <w:t xml:space="preserve"> </w:t>
      </w:r>
      <w:r w:rsidR="65FF48CE">
        <w:t xml:space="preserve"> </w:t>
      </w:r>
      <w:r>
        <w:t xml:space="preserve"> </w:t>
      </w:r>
    </w:p>
    <w:p w14:paraId="693EE6B4" w14:textId="77777777" w:rsidR="00D7666D" w:rsidRDefault="00D7666D" w:rsidP="00D7666D">
      <w:pPr>
        <w:pStyle w:val="Szvegtrzs"/>
        <w:keepNext/>
        <w:ind w:left="709"/>
      </w:pPr>
      <w:r w:rsidRPr="00D7666D">
        <w:rPr>
          <w:noProof/>
        </w:rPr>
        <w:drawing>
          <wp:inline distT="0" distB="0" distL="0" distR="0" wp14:anchorId="61B3D014" wp14:editId="586BBB7F">
            <wp:extent cx="4467225" cy="2502805"/>
            <wp:effectExtent l="0" t="0" r="0" b="0"/>
            <wp:docPr id="802514280" name="Kép 1" descr="A képen fa, Számítógépes játék, képernyőkép, növény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14280" name="Kép 1" descr="A képen fa, Számítógépes játék, képernyőkép, növény látható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6174" cy="25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E509" w14:textId="414E00E9" w:rsidR="78DA73B2" w:rsidRDefault="003C0CE9" w:rsidP="00D7666D">
      <w:pPr>
        <w:pStyle w:val="Kpalrs"/>
        <w:jc w:val="center"/>
      </w:pPr>
      <w:fldSimple w:instr=" SEQ ábra \* ARABIC ">
        <w:bookmarkStart w:id="41" w:name="_Toc194236952"/>
        <w:r w:rsidR="002A6858">
          <w:rPr>
            <w:noProof/>
          </w:rPr>
          <w:t>12</w:t>
        </w:r>
      </w:fldSimple>
      <w:r w:rsidR="00D7666D">
        <w:t>. ábra: Kovács és hentes pálya</w:t>
      </w:r>
      <w:bookmarkEnd w:id="41"/>
    </w:p>
    <w:p w14:paraId="79BE394D" w14:textId="77777777" w:rsidR="00BE7B63" w:rsidRDefault="00BE7B63">
      <w:pPr>
        <w:widowControl/>
        <w:suppressAutoHyphens w:val="0"/>
        <w:spacing w:line="240" w:lineRule="auto"/>
        <w:rPr>
          <w:rFonts w:ascii="Arial" w:hAnsi="Arial"/>
          <w:b/>
          <w:bCs/>
          <w:sz w:val="32"/>
          <w:szCs w:val="32"/>
        </w:rPr>
      </w:pPr>
      <w:r>
        <w:br w:type="page"/>
      </w:r>
    </w:p>
    <w:p w14:paraId="6F72243C" w14:textId="3EBD2842" w:rsidR="0002184C" w:rsidRPr="00BE7B63" w:rsidRDefault="00BE7B63" w:rsidP="00BE7B63">
      <w:pPr>
        <w:pStyle w:val="Cmsor2"/>
      </w:pPr>
      <w:bookmarkStart w:id="42" w:name="_Toc194238064"/>
      <w:r w:rsidRPr="00BE7B63">
        <w:lastRenderedPageBreak/>
        <w:t>A harcrendszer</w:t>
      </w:r>
      <w:bookmarkEnd w:id="42"/>
      <w:r w:rsidR="78DA73B2" w:rsidRPr="00BE7B63">
        <w:br w:type="page"/>
      </w:r>
    </w:p>
    <w:p w14:paraId="5BBB97D5" w14:textId="23C2E888" w:rsidR="4FF9857B" w:rsidRDefault="237AB99B" w:rsidP="6443B557">
      <w:pPr>
        <w:pStyle w:val="Cmsor2"/>
        <w:rPr>
          <w:sz w:val="30"/>
          <w:szCs w:val="30"/>
        </w:rPr>
      </w:pPr>
      <w:bookmarkStart w:id="43" w:name="_Toc194238065"/>
      <w:r>
        <w:lastRenderedPageBreak/>
        <w:t>A három főszereplő</w:t>
      </w:r>
      <w:bookmarkEnd w:id="43"/>
    </w:p>
    <w:p w14:paraId="3C453938" w14:textId="4DC8EB22" w:rsidR="4FF9857B" w:rsidRDefault="237AB99B" w:rsidP="6443B557">
      <w:pPr>
        <w:pStyle w:val="Cmsor3"/>
        <w:rPr>
          <w:sz w:val="26"/>
          <w:szCs w:val="26"/>
        </w:rPr>
      </w:pPr>
      <w:bookmarkStart w:id="44" w:name="_Toc194238066"/>
      <w:r>
        <w:t>A lovag</w:t>
      </w:r>
      <w:bookmarkEnd w:id="44"/>
    </w:p>
    <w:p w14:paraId="4642BDC5" w14:textId="10576656" w:rsidR="4FF9857B" w:rsidRDefault="003C0CE9" w:rsidP="78DA73B2">
      <w:pPr>
        <w:pStyle w:val="Szvegtrzs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3FDAB64" wp14:editId="28DF0113">
                <wp:simplePos x="0" y="0"/>
                <wp:positionH relativeFrom="column">
                  <wp:posOffset>5107305</wp:posOffset>
                </wp:positionH>
                <wp:positionV relativeFrom="paragraph">
                  <wp:posOffset>1162685</wp:posOffset>
                </wp:positionV>
                <wp:extent cx="1091565" cy="635"/>
                <wp:effectExtent l="0" t="0" r="13335" b="3810"/>
                <wp:wrapThrough wrapText="bothSides">
                  <wp:wrapPolygon edited="0">
                    <wp:start x="0" y="0"/>
                    <wp:lineTo x="0" y="20807"/>
                    <wp:lineTo x="21487" y="20807"/>
                    <wp:lineTo x="21487" y="0"/>
                    <wp:lineTo x="0" y="0"/>
                  </wp:wrapPolygon>
                </wp:wrapThrough>
                <wp:docPr id="94000094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578FF" w14:textId="75DD9016" w:rsidR="003C0CE9" w:rsidRPr="00990F46" w:rsidRDefault="003C0CE9" w:rsidP="003C0CE9">
                            <w:pPr>
                              <w:pStyle w:val="Kpalrs"/>
                              <w:rPr>
                                <w:rFonts w:ascii="Times New Roman" w:hAnsi="Times New Roman" w:cs="Lohit Hindi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45" w:name="_Toc194236953"/>
                            <w:r w:rsidR="002A6858"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A lovag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DAB64" id="_x0000_s1033" type="#_x0000_t202" style="position:absolute;left:0;text-align:left;margin-left:402.15pt;margin-top:91.55pt;width:85.95pt;height: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" filled="f" stroked="f">
                <v:textbox style="mso-fit-shape-to-text:t" inset="0,0,0,0">
                  <w:txbxContent>
                    <w:p w14:paraId="101578FF" w14:textId="75DD9016" w:rsidR="003C0CE9" w:rsidRPr="00990F46" w:rsidRDefault="003C0CE9" w:rsidP="003C0CE9">
                      <w:pPr>
                        <w:pStyle w:val="Kpalrs"/>
                        <w:rPr>
                          <w:rFonts w:ascii="Times New Roman" w:hAnsi="Times New Roman" w:cs="Lohit Hindi"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46" w:name="_Toc194236953"/>
                      <w:r w:rsidR="002A6858"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A lovag</w:t>
                      </w:r>
                      <w:bookmarkEnd w:id="46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16F3F96A" wp14:editId="14EFBFA8">
            <wp:simplePos x="0" y="0"/>
            <wp:positionH relativeFrom="margin">
              <wp:posOffset>5107305</wp:posOffset>
            </wp:positionH>
            <wp:positionV relativeFrom="paragraph">
              <wp:posOffset>13970</wp:posOffset>
            </wp:positionV>
            <wp:extent cx="1091565" cy="1091565"/>
            <wp:effectExtent l="0" t="0" r="0" b="0"/>
            <wp:wrapThrough wrapText="bothSides">
              <wp:wrapPolygon edited="0">
                <wp:start x="10555" y="5654"/>
                <wp:lineTo x="6408" y="12063"/>
                <wp:lineTo x="5277" y="15079"/>
                <wp:lineTo x="5654" y="21110"/>
                <wp:lineTo x="14702" y="21110"/>
                <wp:lineTo x="17340" y="12440"/>
                <wp:lineTo x="16963" y="7916"/>
                <wp:lineTo x="13571" y="5654"/>
                <wp:lineTo x="10555" y="5654"/>
              </wp:wrapPolygon>
            </wp:wrapThrough>
            <wp:docPr id="695990390" name="Kép 8" descr="A képen rajzfilm, akciófigura, személy, játék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90390" name="Kép 8" descr="A képen rajzfilm, akciófigura, személy, játékos látható&#10;&#10;Előfordulhat, hogy a mesterséges intelligencia által létrehozott tartalom helytelen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FF9857B">
        <w:t xml:space="preserve">A felhasználó által legelőször megismert, valamint egyetlen irányítható karakter egy </w:t>
      </w:r>
      <w:r w:rsidR="0868B884">
        <w:t xml:space="preserve">középkori </w:t>
      </w:r>
      <w:r w:rsidR="4FF9857B">
        <w:t xml:space="preserve">lovag. Múltjáról vagy céljairól nem tájékoztat a történet, a felhasználó alakíthatja </w:t>
      </w:r>
      <w:r w:rsidR="3C69004F">
        <w:t xml:space="preserve">kedvére döntéseit. </w:t>
      </w:r>
    </w:p>
    <w:p w14:paraId="34AC3D5F" w14:textId="23994F36" w:rsidR="3C69004F" w:rsidRDefault="3C69004F" w:rsidP="78DA73B2">
      <w:pPr>
        <w:pStyle w:val="Szvegtrzs"/>
        <w:ind w:left="709"/>
      </w:pPr>
      <w:r>
        <w:t>A karakterválasztásnál fontos szerepet kapott egy erős egyéniség kiválasztása, amely bármely közönség sz</w:t>
      </w:r>
      <w:r w:rsidR="3708A40A">
        <w:t>ámára szimpatikus lehet</w:t>
      </w:r>
      <w:r w:rsidR="1C47EDBE">
        <w:t>, valamint nem rendelkezik ellenszenves vonásokkal</w:t>
      </w:r>
      <w:r w:rsidR="3708A40A">
        <w:t>.</w:t>
      </w:r>
    </w:p>
    <w:p w14:paraId="7A48B70D" w14:textId="0711A3BF" w:rsidR="285E301B" w:rsidRDefault="285E301B" w:rsidP="78DA73B2">
      <w:pPr>
        <w:pStyle w:val="Szvegtrzs"/>
        <w:ind w:left="709"/>
      </w:pPr>
      <w:r>
        <w:t>A lovag jelleme miatt a harcrendszerben úgynevezett “</w:t>
      </w:r>
      <w:proofErr w:type="spellStart"/>
      <w:proofErr w:type="gramStart"/>
      <w:r>
        <w:t>rage</w:t>
      </w:r>
      <w:proofErr w:type="spellEnd"/>
      <w:r>
        <w:t>”-</w:t>
      </w:r>
      <w:proofErr w:type="gramEnd"/>
      <w:r>
        <w:t>el rendelkezik.</w:t>
      </w:r>
    </w:p>
    <w:p w14:paraId="2E181593" w14:textId="49C3EBB3" w:rsidR="78DA73B2" w:rsidRDefault="002A6858" w:rsidP="78DA73B2">
      <w:pPr>
        <w:pStyle w:val="Szvegtrzs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C35FC6E" wp14:editId="6A27302D">
                <wp:simplePos x="0" y="0"/>
                <wp:positionH relativeFrom="column">
                  <wp:posOffset>5001260</wp:posOffset>
                </wp:positionH>
                <wp:positionV relativeFrom="paragraph">
                  <wp:posOffset>1821180</wp:posOffset>
                </wp:positionV>
                <wp:extent cx="1478915" cy="635"/>
                <wp:effectExtent l="0" t="0" r="6985" b="3810"/>
                <wp:wrapThrough wrapText="bothSides">
                  <wp:wrapPolygon edited="0">
                    <wp:start x="0" y="0"/>
                    <wp:lineTo x="0" y="20807"/>
                    <wp:lineTo x="21424" y="20807"/>
                    <wp:lineTo x="21424" y="0"/>
                    <wp:lineTo x="0" y="0"/>
                  </wp:wrapPolygon>
                </wp:wrapThrough>
                <wp:docPr id="24096271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48263" w14:textId="4C3A3A17" w:rsidR="002A6858" w:rsidRPr="00074035" w:rsidRDefault="002A6858" w:rsidP="002A6858">
                            <w:pPr>
                              <w:pStyle w:val="Kpalrs"/>
                              <w:rPr>
                                <w:rFonts w:ascii="Times New Roman" w:hAnsi="Times New Roman" w:cs="Lohit Hindi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47" w:name="_Toc194236954"/>
                            <w:r>
                              <w:rPr>
                                <w:noProof/>
                              </w:rPr>
                              <w:t>14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A mágusnő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5FC6E" id="_x0000_s1034" type="#_x0000_t202" style="position:absolute;left:0;text-align:left;margin-left:393.8pt;margin-top:143.4pt;width:116.45pt;height:.0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" filled="f" stroked="f">
                <v:textbox style="mso-fit-shape-to-text:t" inset="0,0,0,0">
                  <w:txbxContent>
                    <w:p w14:paraId="02C48263" w14:textId="4C3A3A17" w:rsidR="002A6858" w:rsidRPr="00074035" w:rsidRDefault="002A6858" w:rsidP="002A6858">
                      <w:pPr>
                        <w:pStyle w:val="Kpalrs"/>
                        <w:rPr>
                          <w:rFonts w:ascii="Times New Roman" w:hAnsi="Times New Roman" w:cs="Lohit Hindi"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48" w:name="_Toc194236954"/>
                      <w:r>
                        <w:rPr>
                          <w:noProof/>
                        </w:rPr>
                        <w:t>14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A mágusnő</w:t>
                      </w:r>
                      <w:bookmarkEnd w:id="48"/>
                    </w:p>
                  </w:txbxContent>
                </v:textbox>
                <w10:wrap type="through"/>
              </v:shape>
            </w:pict>
          </mc:Fallback>
        </mc:AlternateContent>
      </w:r>
      <w:r w:rsidR="003C0CE9">
        <w:rPr>
          <w:noProof/>
        </w:rPr>
        <w:drawing>
          <wp:anchor distT="0" distB="0" distL="114300" distR="114300" simplePos="0" relativeHeight="251676160" behindDoc="0" locked="0" layoutInCell="1" allowOverlap="1" wp14:anchorId="5753F868" wp14:editId="48FA4710">
            <wp:simplePos x="0" y="0"/>
            <wp:positionH relativeFrom="page">
              <wp:align>right</wp:align>
            </wp:positionH>
            <wp:positionV relativeFrom="paragraph">
              <wp:posOffset>199390</wp:posOffset>
            </wp:positionV>
            <wp:extent cx="1478915" cy="1564640"/>
            <wp:effectExtent l="0" t="0" r="0" b="0"/>
            <wp:wrapThrough wrapText="bothSides">
              <wp:wrapPolygon edited="0">
                <wp:start x="5565" y="10256"/>
                <wp:lineTo x="3617" y="14990"/>
                <wp:lineTo x="3339" y="19198"/>
                <wp:lineTo x="3617" y="21302"/>
                <wp:lineTo x="3895" y="21302"/>
                <wp:lineTo x="9182" y="21302"/>
                <wp:lineTo x="9182" y="20513"/>
                <wp:lineTo x="8069" y="19198"/>
                <wp:lineTo x="8069" y="14990"/>
                <wp:lineTo x="18641" y="14727"/>
                <wp:lineTo x="18641" y="10782"/>
                <wp:lineTo x="7790" y="10256"/>
                <wp:lineTo x="5565" y="10256"/>
              </wp:wrapPolygon>
            </wp:wrapThrough>
            <wp:docPr id="1734606453" name="Kép 9" descr="A képen Tánc, táncolás, személy, n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06453" name="Kép 9" descr="A képen Tánc, táncolás, személy, nő látható&#10;&#10;Előfordulhat, hogy a mesterséges intelligencia által létrehozott tartalom helytelen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86226" w14:textId="573917EB" w:rsidR="285E301B" w:rsidRDefault="09EA8872" w:rsidP="6443B557">
      <w:pPr>
        <w:pStyle w:val="Cmsor3"/>
        <w:rPr>
          <w:sz w:val="26"/>
          <w:szCs w:val="26"/>
        </w:rPr>
      </w:pPr>
      <w:bookmarkStart w:id="49" w:name="_Toc194238067"/>
      <w:r>
        <w:t>4.</w:t>
      </w:r>
      <w:r w:rsidR="2DED5076">
        <w:t>6</w:t>
      </w:r>
      <w:r>
        <w:t>.2. A mágusnő</w:t>
      </w:r>
      <w:bookmarkEnd w:id="49"/>
      <w:r>
        <w:t xml:space="preserve"> </w:t>
      </w:r>
    </w:p>
    <w:p w14:paraId="0A5D7818" w14:textId="6A3E5492" w:rsidR="03A9F7D4" w:rsidRDefault="03A9F7D4" w:rsidP="78DA73B2">
      <w:pPr>
        <w:pStyle w:val="Szvegtrzs"/>
        <w:ind w:left="709"/>
      </w:pPr>
      <w:r>
        <w:t xml:space="preserve">A csapat egyetlen női tagja egy rejtélyes mágusnő. Személyisége szűkszavú és nem sok derül ki a történetéből. A felhasználó a falu </w:t>
      </w:r>
      <w:r w:rsidR="250D8246">
        <w:t>központi pályáján találhatja meg</w:t>
      </w:r>
      <w:r w:rsidR="76C99719">
        <w:t>, onnantól a csapat tagjaként szerepel csak</w:t>
      </w:r>
      <w:r w:rsidR="250D8246">
        <w:t xml:space="preserve">. </w:t>
      </w:r>
      <w:r>
        <w:t xml:space="preserve"> </w:t>
      </w:r>
    </w:p>
    <w:p w14:paraId="6798BAF7" w14:textId="5D88A0AE" w:rsidR="1EF57FB5" w:rsidRDefault="1EF57FB5" w:rsidP="78DA73B2">
      <w:pPr>
        <w:pStyle w:val="Szvegtrzs"/>
        <w:ind w:left="709"/>
      </w:pPr>
      <w:r>
        <w:t>A harcrendszerben varázslatokat és különböző mágikus képességeket használ.</w:t>
      </w:r>
    </w:p>
    <w:p w14:paraId="20095FEF" w14:textId="319A1017" w:rsidR="78DA73B2" w:rsidRDefault="78DA73B2" w:rsidP="78DA73B2">
      <w:pPr>
        <w:pStyle w:val="Szvegtrzs"/>
        <w:ind w:left="709"/>
      </w:pPr>
    </w:p>
    <w:p w14:paraId="658F619B" w14:textId="7E971320" w:rsidR="78DA73B2" w:rsidRDefault="78DA73B2" w:rsidP="78DA73B2">
      <w:pPr>
        <w:pStyle w:val="Szvegtrzs"/>
        <w:ind w:left="709"/>
      </w:pPr>
    </w:p>
    <w:p w14:paraId="3ED86E0D" w14:textId="5A5E007F" w:rsidR="0D2BEE60" w:rsidRDefault="2B1D9C19" w:rsidP="6443B557">
      <w:pPr>
        <w:pStyle w:val="Cmsor3"/>
        <w:rPr>
          <w:sz w:val="26"/>
          <w:szCs w:val="26"/>
        </w:rPr>
      </w:pPr>
      <w:bookmarkStart w:id="50" w:name="_Toc194238068"/>
      <w:r>
        <w:t>A tolvaj</w:t>
      </w:r>
      <w:bookmarkEnd w:id="50"/>
    </w:p>
    <w:p w14:paraId="35F09C2B" w14:textId="654FFFF9" w:rsidR="0D2BEE60" w:rsidRDefault="0D2BEE60" w:rsidP="78DA73B2">
      <w:pPr>
        <w:pStyle w:val="Szvegtrzs"/>
        <w:ind w:left="709"/>
      </w:pPr>
      <w:r>
        <w:t xml:space="preserve">A harmadik szereplőt a játékos a falubéli kocsmában találhatja meg. </w:t>
      </w:r>
      <w:r w:rsidR="5D85B151">
        <w:t>Ravasz és szókimondó személyisége e</w:t>
      </w:r>
      <w:r>
        <w:t>lsőre ellenszenvesnek érződhet</w:t>
      </w:r>
      <w:r w:rsidR="392CF060">
        <w:t xml:space="preserve">, de hamar a csapat tagjává válik. </w:t>
      </w:r>
    </w:p>
    <w:p w14:paraId="55CE2D3B" w14:textId="626C7A75" w:rsidR="392CF060" w:rsidRDefault="392CF060" w:rsidP="78DA73B2">
      <w:pPr>
        <w:pStyle w:val="Szvegtrzs"/>
        <w:ind w:left="709"/>
      </w:pPr>
      <w:r>
        <w:t>A harcrendszerben “</w:t>
      </w:r>
      <w:proofErr w:type="spellStart"/>
      <w:r>
        <w:t>combo</w:t>
      </w:r>
      <w:proofErr w:type="spellEnd"/>
      <w:r>
        <w:t xml:space="preserve">” pontokat kap. </w:t>
      </w:r>
    </w:p>
    <w:p w14:paraId="07C98783" w14:textId="3E71D303" w:rsidR="152E47BD" w:rsidRDefault="152E47BD">
      <w:r>
        <w:br w:type="page"/>
      </w:r>
    </w:p>
    <w:p w14:paraId="59A8F29C" w14:textId="2EB449F0" w:rsidR="2F018896" w:rsidRDefault="50E39E90" w:rsidP="6443B557">
      <w:pPr>
        <w:pStyle w:val="Cmsor2"/>
      </w:pPr>
      <w:bookmarkStart w:id="51" w:name="_Toc194238069"/>
      <w:proofErr w:type="spellStart"/>
      <w:r>
        <w:lastRenderedPageBreak/>
        <w:t>Invent</w:t>
      </w:r>
      <w:r w:rsidR="5C94F16E">
        <w:t>ory</w:t>
      </w:r>
      <w:bookmarkEnd w:id="51"/>
      <w:proofErr w:type="spellEnd"/>
    </w:p>
    <w:p w14:paraId="41932A2F" w14:textId="52451051" w:rsidR="1F42CD50" w:rsidRDefault="04946C69" w:rsidP="152E47BD">
      <w:pPr>
        <w:pStyle w:val="Szvegtrzs"/>
        <w:ind w:left="567"/>
      </w:pPr>
      <w:r>
        <w:t>A felhasználó ’I’ betű lenyomásával tudja megnyitni és bezárni a</w:t>
      </w:r>
      <w:r w:rsidR="61382801">
        <w:t xml:space="preserve"> karakter </w:t>
      </w:r>
      <w:proofErr w:type="spellStart"/>
      <w:r w:rsidR="61382801">
        <w:t>invent</w:t>
      </w:r>
      <w:r w:rsidR="05609F76">
        <w:t>ory</w:t>
      </w:r>
      <w:proofErr w:type="spellEnd"/>
      <w:r w:rsidR="05609F76">
        <w:t>-ját</w:t>
      </w:r>
      <w:r w:rsidR="61382801">
        <w:t>. Mint a legtöbb szerepjátékban, az</w:t>
      </w:r>
      <w:r w:rsidR="5FEF0709">
        <w:t xml:space="preserve"> </w:t>
      </w:r>
      <w:proofErr w:type="spellStart"/>
      <w:r w:rsidR="5FEF0709">
        <w:t>inventory</w:t>
      </w:r>
      <w:proofErr w:type="spellEnd"/>
      <w:r w:rsidR="61382801">
        <w:t xml:space="preserve"> </w:t>
      </w:r>
      <w:r w:rsidR="6FD222DA">
        <w:t xml:space="preserve">eszközök, fegyverek, bűbájitalok és egyéb tárgyak </w:t>
      </w:r>
      <w:r w:rsidR="6BAD1E43">
        <w:t xml:space="preserve">tárolására szolgál. Harminc kis </w:t>
      </w:r>
      <w:proofErr w:type="spellStart"/>
      <w:r w:rsidR="6BAD1E43">
        <w:t>slotból</w:t>
      </w:r>
      <w:proofErr w:type="spellEnd"/>
      <w:r w:rsidR="6BAD1E43">
        <w:t xml:space="preserve"> áll, </w:t>
      </w:r>
      <w:r w:rsidR="0BEA48E9">
        <w:t>ezekben kerülnek tárolásra az eszközök</w:t>
      </w:r>
      <w:r w:rsidR="521DCC25">
        <w:t>, valamint az is látható, hogy az adott tárgyból hány darab van a játékos tulajdonában</w:t>
      </w:r>
      <w:r w:rsidR="0BEA48E9">
        <w:t xml:space="preserve">. </w:t>
      </w:r>
      <w:r w:rsidR="6BAD1E43">
        <w:t>A játékos bárhol elérheti a felületet a játékon belül.</w:t>
      </w:r>
    </w:p>
    <w:p w14:paraId="04BDC384" w14:textId="16DCDF2D" w:rsidR="2C80BAE5" w:rsidRDefault="486C7802" w:rsidP="6443B557">
      <w:pPr>
        <w:pStyle w:val="Cmsor3"/>
        <w:rPr>
          <w:sz w:val="26"/>
          <w:szCs w:val="26"/>
        </w:rPr>
      </w:pPr>
      <w:bookmarkStart w:id="52" w:name="_Toc194238070"/>
      <w:proofErr w:type="spellStart"/>
      <w:r>
        <w:t>Inventory</w:t>
      </w:r>
      <w:proofErr w:type="spellEnd"/>
      <w:r w:rsidR="77A13C95">
        <w:t xml:space="preserve"> és tárgyak </w:t>
      </w:r>
      <w:r w:rsidR="00E2BD07">
        <w:t>működése</w:t>
      </w:r>
      <w:bookmarkEnd w:id="52"/>
    </w:p>
    <w:p w14:paraId="0E7B33C7" w14:textId="12270372" w:rsidR="2C80BAE5" w:rsidRDefault="2C80BAE5" w:rsidP="152E47BD">
      <w:pPr>
        <w:pStyle w:val="Szvegtrzs"/>
        <w:ind w:left="567"/>
      </w:pPr>
      <w:r>
        <w:t xml:space="preserve">Amennyiben a felhasználó ráviszi az egeret az egyik </w:t>
      </w:r>
      <w:proofErr w:type="spellStart"/>
      <w:r>
        <w:t>slotra</w:t>
      </w:r>
      <w:proofErr w:type="spellEnd"/>
      <w:r>
        <w:t xml:space="preserve">, megjelenik egy információs ablak az adott tárgyról. Ez tartalmazza a tárgy nevét, típusát és a karakterre gyakorolt hatást. </w:t>
      </w:r>
    </w:p>
    <w:p w14:paraId="7C9C5B28" w14:textId="0B7F9258" w:rsidR="2C80BAE5" w:rsidRDefault="6F6C6C3D" w:rsidP="152E47BD">
      <w:pPr>
        <w:pStyle w:val="Szvegtrzs"/>
        <w:ind w:left="567"/>
      </w:pPr>
      <w:r>
        <w:t xml:space="preserve">A </w:t>
      </w:r>
      <w:proofErr w:type="spellStart"/>
      <w:r>
        <w:t>slotra</w:t>
      </w:r>
      <w:proofErr w:type="spellEnd"/>
      <w:r>
        <w:t xml:space="preserve"> való rányomáskor megjelenik egy kis ablak. Ennek segítségével három lehetőségből tud választani a felhasználó, hogy eldobja az adott tárgyat, </w:t>
      </w:r>
      <w:r w:rsidR="48EBB634">
        <w:t xml:space="preserve">használja vagy pedig hozzáadja a </w:t>
      </w:r>
      <w:proofErr w:type="spellStart"/>
      <w:r w:rsidR="48EBB634">
        <w:t>hotbarhoz</w:t>
      </w:r>
      <w:proofErr w:type="spellEnd"/>
      <w:r w:rsidR="00E2BD07">
        <w:t>.</w:t>
      </w:r>
      <w:r w:rsidR="18E53B12">
        <w:t xml:space="preserve"> A </w:t>
      </w:r>
      <w:proofErr w:type="spellStart"/>
      <w:r w:rsidR="18E53B12">
        <w:t>hotbar</w:t>
      </w:r>
      <w:proofErr w:type="spellEnd"/>
      <w:r w:rsidR="18E53B12">
        <w:t xml:space="preserve"> az </w:t>
      </w:r>
      <w:proofErr w:type="spellStart"/>
      <w:r w:rsidR="18E53B12">
        <w:t>invent</w:t>
      </w:r>
      <w:r w:rsidR="11031E58">
        <w:t>ory</w:t>
      </w:r>
      <w:proofErr w:type="spellEnd"/>
      <w:r w:rsidR="18E53B12">
        <w:t xml:space="preserve"> megnyitása nélkül látható az alsó felületen.</w:t>
      </w:r>
    </w:p>
    <w:p w14:paraId="675962CB" w14:textId="24732CBD" w:rsidR="2C80BAE5" w:rsidRDefault="2C80BAE5" w:rsidP="152E47BD">
      <w:pPr>
        <w:pStyle w:val="Szvegtrzs"/>
        <w:ind w:left="567"/>
      </w:pPr>
      <w:r>
        <w:t xml:space="preserve"> Az eldobás gomb k</w:t>
      </w:r>
      <w:r w:rsidR="3CE2E931">
        <w:t xml:space="preserve">iüríti </w:t>
      </w:r>
      <w:r>
        <w:t xml:space="preserve">az adott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slotot</w:t>
      </w:r>
      <w:proofErr w:type="spellEnd"/>
      <w:r w:rsidR="0C9137C2">
        <w:t xml:space="preserve"> </w:t>
      </w:r>
      <w:r>
        <w:t>és elhelyezi a játékos karaktere elé. A használat gombbal a játékos felhasználja az adott</w:t>
      </w:r>
      <w:r w:rsidR="5FF28314">
        <w:t xml:space="preserve"> </w:t>
      </w:r>
      <w:proofErr w:type="spellStart"/>
      <w:r>
        <w:t>itemet</w:t>
      </w:r>
      <w:proofErr w:type="spellEnd"/>
      <w:r>
        <w:t xml:space="preserve"> és </w:t>
      </w:r>
      <w:r w:rsidR="1E889F9F">
        <w:t xml:space="preserve">ez </w:t>
      </w:r>
      <w:r>
        <w:t xml:space="preserve">a játékos karakterén hatást vált ki </w:t>
      </w:r>
      <w:r w:rsidR="489ECADA">
        <w:t>(</w:t>
      </w:r>
      <w:r>
        <w:t>pl.: sebesség növe</w:t>
      </w:r>
      <w:r w:rsidR="461B0D67">
        <w:t>kedése</w:t>
      </w:r>
      <w:r w:rsidR="1314820D">
        <w:t>)</w:t>
      </w:r>
      <w:r>
        <w:t>.</w:t>
      </w:r>
    </w:p>
    <w:p w14:paraId="68B0D273" w14:textId="2670100A" w:rsidR="22993E84" w:rsidRDefault="3F796004" w:rsidP="152E47BD">
      <w:pPr>
        <w:pStyle w:val="Szvegtrzs"/>
        <w:ind w:left="567"/>
      </w:pPr>
      <w:r>
        <w:t>Különböző módokon lehet tárgyakat szerezni. A pályákon elh</w:t>
      </w:r>
      <w:r w:rsidR="1CA33242">
        <w:t>elyezve fordulnak elő, vagy a boltban pénzért lehet megvenni őket.</w:t>
      </w:r>
      <w:r w:rsidR="77DF2171">
        <w:t xml:space="preserve"> A felvétel</w:t>
      </w:r>
      <w:r w:rsidR="62960EA9">
        <w:t>hez</w:t>
      </w:r>
      <w:r w:rsidR="320072B0">
        <w:t xml:space="preserve"> közel</w:t>
      </w:r>
      <w:r w:rsidR="33F38497">
        <w:t xml:space="preserve"> </w:t>
      </w:r>
      <w:r w:rsidR="320072B0">
        <w:t xml:space="preserve">kell állni </w:t>
      </w:r>
      <w:r w:rsidR="35947E0D">
        <w:t xml:space="preserve">a pályán elhelyezett tárgyhoz </w:t>
      </w:r>
      <w:r w:rsidR="320072B0">
        <w:t>és az “E” gombbal hozzáadni a</w:t>
      </w:r>
      <w:r w:rsidR="68BE74AA">
        <w:t xml:space="preserve">z </w:t>
      </w:r>
      <w:proofErr w:type="spellStart"/>
      <w:r w:rsidR="68BE74AA">
        <w:t>inventory</w:t>
      </w:r>
      <w:proofErr w:type="spellEnd"/>
      <w:r w:rsidR="68BE74AA">
        <w:t>-hoz.</w:t>
      </w:r>
      <w:r w:rsidR="320072B0">
        <w:t xml:space="preserve"> </w:t>
      </w:r>
      <w:r w:rsidR="71EE2438">
        <w:t xml:space="preserve">Ha pedig vásárlással szeretne a játékos tárgyhoz jutni, akkor rendelkeznie kell a megfelelő mennyiségű fizetőeszközzel, </w:t>
      </w:r>
      <w:proofErr w:type="spellStart"/>
      <w:r w:rsidR="71EE2438">
        <w:t>golddal</w:t>
      </w:r>
      <w:proofErr w:type="spellEnd"/>
      <w:r w:rsidR="71EE2438">
        <w:t>.</w:t>
      </w:r>
    </w:p>
    <w:p w14:paraId="59F31F50" w14:textId="3CCAE78F" w:rsidR="4ECF8C80" w:rsidRDefault="61730832" w:rsidP="6443B557">
      <w:pPr>
        <w:pStyle w:val="Cmsor3"/>
        <w:rPr>
          <w:sz w:val="26"/>
          <w:szCs w:val="26"/>
        </w:rPr>
      </w:pPr>
      <w:bookmarkStart w:id="53" w:name="_Toc194238071"/>
      <w:r>
        <w:t xml:space="preserve">A </w:t>
      </w:r>
      <w:proofErr w:type="spellStart"/>
      <w:r>
        <w:t>hotbar</w:t>
      </w:r>
      <w:bookmarkEnd w:id="53"/>
      <w:proofErr w:type="spellEnd"/>
      <w:r>
        <w:t xml:space="preserve"> </w:t>
      </w:r>
    </w:p>
    <w:p w14:paraId="36497212" w14:textId="5A15BD1B" w:rsidR="4ECF8C80" w:rsidRDefault="4ECF8C80" w:rsidP="152E47BD">
      <w:pPr>
        <w:pStyle w:val="Szvegtrzs"/>
        <w:ind w:left="567"/>
      </w:pPr>
      <w:r>
        <w:t xml:space="preserve">A </w:t>
      </w:r>
      <w:proofErr w:type="spellStart"/>
      <w:r>
        <w:t>hotbar</w:t>
      </w:r>
      <w:proofErr w:type="spellEnd"/>
      <w:r>
        <w:t xml:space="preserve"> segít a felhasználónak, hogy gyorsan és egyszerűen tudja használni a tárgyakat. A </w:t>
      </w:r>
      <w:proofErr w:type="spellStart"/>
      <w:r>
        <w:t>hotbar</w:t>
      </w:r>
      <w:proofErr w:type="spellEnd"/>
      <w:r>
        <w:t xml:space="preserve"> mérete öt darab </w:t>
      </w:r>
      <w:proofErr w:type="spellStart"/>
      <w:r>
        <w:t>slotból</w:t>
      </w:r>
      <w:proofErr w:type="spellEnd"/>
      <w:r>
        <w:t xml:space="preserve"> áll. tehát öt féle tárgyat tud maximum egy időben eltárolni. Ezeket </w:t>
      </w:r>
      <w:r w:rsidR="7A1F6064">
        <w:t>a tárgyakat a játékos csak használni</w:t>
      </w:r>
      <w:r>
        <w:t xml:space="preserve"> tudja</w:t>
      </w:r>
      <w:r w:rsidR="04F6570D">
        <w:t>, az eldobásukra már nincsen lehetőség.</w:t>
      </w:r>
      <w:r>
        <w:t xml:space="preserve"> </w:t>
      </w:r>
    </w:p>
    <w:p w14:paraId="166974FA" w14:textId="5B9782E7" w:rsidR="152E47BD" w:rsidRDefault="4ECF8C80" w:rsidP="152E47BD">
      <w:pPr>
        <w:pStyle w:val="Szvegtrzs"/>
        <w:ind w:left="567"/>
      </w:pPr>
      <w:r>
        <w:t xml:space="preserve">Az </w:t>
      </w:r>
      <w:proofErr w:type="spellStart"/>
      <w:r>
        <w:t>itemeket</w:t>
      </w:r>
      <w:proofErr w:type="spellEnd"/>
      <w:r>
        <w:t xml:space="preserve"> az </w:t>
      </w:r>
      <w:proofErr w:type="spellStart"/>
      <w:r>
        <w:t>inventoryból</w:t>
      </w:r>
      <w:proofErr w:type="spellEnd"/>
      <w:r w:rsidR="1648F2D1">
        <w:t xml:space="preserve"> </w:t>
      </w:r>
      <w:r>
        <w:t>kapja meg amit a játékos tud kiválasztani az ’</w:t>
      </w:r>
      <w:proofErr w:type="spellStart"/>
      <w:r>
        <w:t>assign</w:t>
      </w:r>
      <w:proofErr w:type="spellEnd"/>
      <w:r>
        <w:t xml:space="preserve">’ gomb megnyomásával. Az </w:t>
      </w:r>
      <w:proofErr w:type="spellStart"/>
      <w:r>
        <w:t>itemeket</w:t>
      </w:r>
      <w:proofErr w:type="spellEnd"/>
      <w:r>
        <w:t xml:space="preserve"> az</w:t>
      </w:r>
      <w:r w:rsidR="1885869D">
        <w:t xml:space="preserve"> </w:t>
      </w:r>
      <w:r>
        <w:t>’1’, ’2’, ’3’, ’4’, ’5’ gombok lenyomásával tudja elhasználni.</w:t>
      </w:r>
    </w:p>
    <w:p w14:paraId="7A031558" w14:textId="47932E16" w:rsidR="547A19B8" w:rsidRDefault="547A19B8">
      <w:r>
        <w:br w:type="page"/>
      </w:r>
    </w:p>
    <w:p w14:paraId="25F1FDBB" w14:textId="4360C480" w:rsidR="1C263B49" w:rsidRDefault="1A223694" w:rsidP="6443B557">
      <w:pPr>
        <w:pStyle w:val="Cmsor3"/>
        <w:rPr>
          <w:sz w:val="26"/>
          <w:szCs w:val="26"/>
        </w:rPr>
      </w:pPr>
      <w:bookmarkStart w:id="54" w:name="_Toc194238072"/>
      <w:proofErr w:type="spellStart"/>
      <w:r>
        <w:lastRenderedPageBreak/>
        <w:t>Inventory</w:t>
      </w:r>
      <w:proofErr w:type="spellEnd"/>
      <w:r>
        <w:t xml:space="preserve"> </w:t>
      </w:r>
      <w:r w:rsidR="3EB88807">
        <w:t xml:space="preserve">és </w:t>
      </w:r>
      <w:proofErr w:type="spellStart"/>
      <w:r w:rsidR="3EB88807">
        <w:t>hotbar</w:t>
      </w:r>
      <w:proofErr w:type="spellEnd"/>
      <w:r w:rsidR="3EB88807">
        <w:t xml:space="preserve"> fejlesztői leírása</w:t>
      </w:r>
      <w:bookmarkEnd w:id="54"/>
    </w:p>
    <w:p w14:paraId="2F6DBCD1" w14:textId="74E52644" w:rsidR="1C263B49" w:rsidRDefault="3EB88807" w:rsidP="547A19B8">
      <w:pPr>
        <w:pStyle w:val="Szvegtrzs"/>
        <w:ind w:left="567"/>
      </w:pPr>
      <w:r>
        <w:t xml:space="preserve">Az </w:t>
      </w:r>
      <w:proofErr w:type="spellStart"/>
      <w:r>
        <w:t>i</w:t>
      </w:r>
      <w:r w:rsidR="38B0FEE6">
        <w:t>ncentory</w:t>
      </w:r>
      <w:proofErr w:type="spellEnd"/>
      <w:r w:rsidR="38B0FEE6">
        <w:t xml:space="preserve">-ban </w:t>
      </w:r>
      <w:r>
        <w:t xml:space="preserve">a </w:t>
      </w:r>
      <w:proofErr w:type="spellStart"/>
      <w:r>
        <w:t>slotok</w:t>
      </w:r>
      <w:proofErr w:type="spellEnd"/>
      <w:r>
        <w:t xml:space="preserve"> egy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Containerbe</w:t>
      </w:r>
      <w:proofErr w:type="spellEnd"/>
      <w:r>
        <w:t xml:space="preserve"> helyezkednek el</w:t>
      </w:r>
      <w:r w:rsidR="57D0C83F">
        <w:t xml:space="preserve">. Kilenc sorban helyezkedik el a harminc darab </w:t>
      </w:r>
      <w:proofErr w:type="spellStart"/>
      <w:r w:rsidR="57D0C83F">
        <w:t>slot</w:t>
      </w:r>
      <w:proofErr w:type="spellEnd"/>
      <w:r w:rsidR="57D0C83F">
        <w:t>.</w:t>
      </w:r>
    </w:p>
    <w:p w14:paraId="346AC3C5" w14:textId="2253A640" w:rsidR="1C263B49" w:rsidRDefault="3EB88807" w:rsidP="547A19B8">
      <w:pPr>
        <w:pStyle w:val="Szvegtrzs"/>
        <w:ind w:left="567"/>
      </w:pPr>
      <w:r>
        <w:t xml:space="preserve"> Egy </w:t>
      </w:r>
      <w:proofErr w:type="spellStart"/>
      <w:r>
        <w:t>slot</w:t>
      </w:r>
      <w:proofErr w:type="spellEnd"/>
      <w:r>
        <w:t xml:space="preserve"> egy féle </w:t>
      </w:r>
      <w:r w:rsidR="7A2E40E7">
        <w:t>tárgyat</w:t>
      </w:r>
      <w:r>
        <w:t xml:space="preserve"> tud eltárolni. Minden </w:t>
      </w:r>
      <w:proofErr w:type="spellStart"/>
      <w:r>
        <w:t>sloton</w:t>
      </w:r>
      <w:proofErr w:type="spellEnd"/>
      <w:r>
        <w:t xml:space="preserve"> egy gomb</w:t>
      </w:r>
      <w:r w:rsidR="542C6FCF">
        <w:t xml:space="preserve"> </w:t>
      </w:r>
      <w:r>
        <w:t>helyezkedik el</w:t>
      </w:r>
      <w:r w:rsidR="61CEA9BE">
        <w:t xml:space="preserve">, amelynek megnyomásával megjelenik a három alap </w:t>
      </w:r>
      <w:proofErr w:type="spellStart"/>
      <w:r w:rsidR="61CEA9BE">
        <w:t>funckió</w:t>
      </w:r>
      <w:proofErr w:type="spellEnd"/>
      <w:r w:rsidR="61CEA9BE">
        <w:t xml:space="preserve"> (</w:t>
      </w:r>
      <w:r w:rsidR="79E69664">
        <w:t xml:space="preserve">használat, </w:t>
      </w:r>
      <w:r w:rsidR="61CEA9BE">
        <w:t>eldobás</w:t>
      </w:r>
      <w:r w:rsidR="3F154F75">
        <w:t xml:space="preserve"> és</w:t>
      </w:r>
      <w:r w:rsidR="61CEA9BE">
        <w:t xml:space="preserve"> </w:t>
      </w:r>
      <w:r w:rsidR="71BB1021">
        <w:t xml:space="preserve">hozzáadás az </w:t>
      </w:r>
      <w:proofErr w:type="spellStart"/>
      <w:r w:rsidR="71BB1021">
        <w:t>i</w:t>
      </w:r>
      <w:r w:rsidR="62E76391">
        <w:t>nventory</w:t>
      </w:r>
      <w:proofErr w:type="spellEnd"/>
      <w:r w:rsidR="62E76391">
        <w:t>-hoz</w:t>
      </w:r>
      <w:r w:rsidR="6F54A5C3">
        <w:t>).</w:t>
      </w:r>
      <w:r w:rsidR="71BB1021">
        <w:t xml:space="preserve"> </w:t>
      </w:r>
      <w:r w:rsidR="12B7C25D">
        <w:t>Mindegyik funkció különböző függvények használatával lett megvalósítva, amelyeket a Global.gd fájlba implementáltunk és kifejtettünk.</w:t>
      </w:r>
      <w:r w:rsidR="71BB1021">
        <w:t xml:space="preserve"> </w:t>
      </w:r>
      <w:r w:rsidR="61CEA9BE">
        <w:t xml:space="preserve"> </w:t>
      </w:r>
    </w:p>
    <w:p w14:paraId="44BCA576" w14:textId="164C0150" w:rsidR="1C263B49" w:rsidRDefault="1C263B49" w:rsidP="547A19B8">
      <w:pPr>
        <w:pStyle w:val="Szvegtrzs"/>
        <w:ind w:left="567"/>
      </w:pPr>
      <w:r>
        <w:t xml:space="preserve"> </w:t>
      </w:r>
      <w:r w:rsidR="69E8F420">
        <w:t xml:space="preserve">Ezek a függvények az </w:t>
      </w:r>
      <w:r>
        <w:t xml:space="preserve">Inventory_Slot.gd fájlban kerülnek </w:t>
      </w:r>
      <w:r w:rsidR="622B8F23">
        <w:t>meg</w:t>
      </w:r>
      <w:r>
        <w:t xml:space="preserve">hívásra. </w:t>
      </w:r>
    </w:p>
    <w:p w14:paraId="1C150F0C" w14:textId="56328708" w:rsidR="1C263B49" w:rsidRDefault="3EB88807" w:rsidP="547A19B8">
      <w:pPr>
        <w:pStyle w:val="Szvegtrzs"/>
        <w:ind w:left="567"/>
      </w:pPr>
      <w:r>
        <w:t xml:space="preserve">A </w:t>
      </w:r>
      <w:proofErr w:type="spellStart"/>
      <w:r>
        <w:t>hotbar</w:t>
      </w:r>
      <w:proofErr w:type="spellEnd"/>
      <w:r>
        <w:t xml:space="preserve"> az</w:t>
      </w:r>
      <w:r w:rsidR="7E2A48EB">
        <w:t xml:space="preserve"> </w:t>
      </w:r>
      <w:proofErr w:type="spellStart"/>
      <w:r w:rsidR="7C0F47AF">
        <w:t>inventory-ból</w:t>
      </w:r>
      <w:proofErr w:type="spellEnd"/>
      <w:r w:rsidR="7E2A48EB">
        <w:t xml:space="preserve"> implementálja a tárgyakat</w:t>
      </w:r>
      <w:r>
        <w:t>.</w:t>
      </w:r>
      <w:r w:rsidR="16BB8A58">
        <w:t xml:space="preserve"> F</w:t>
      </w:r>
      <w:r>
        <w:t>unkcionalitás</w:t>
      </w:r>
      <w:r w:rsidR="3EEE70AC">
        <w:t xml:space="preserve">uk nagyban megegyezik </w:t>
      </w:r>
      <w:r>
        <w:t>az</w:t>
      </w:r>
      <w:r w:rsidR="52EAA4BB">
        <w:t xml:space="preserve"> </w:t>
      </w:r>
      <w:proofErr w:type="spellStart"/>
      <w:r w:rsidR="52EAA4BB">
        <w:t>inventory</w:t>
      </w:r>
      <w:proofErr w:type="spellEnd"/>
      <w:r w:rsidR="3ACCB9B3">
        <w:t xml:space="preserve"> </w:t>
      </w:r>
      <w:proofErr w:type="spellStart"/>
      <w:r w:rsidR="3ACCB9B3">
        <w:t>slotokéval</w:t>
      </w:r>
      <w:proofErr w:type="spellEnd"/>
      <w:r w:rsidR="3ACCB9B3">
        <w:t xml:space="preserve">. A </w:t>
      </w:r>
      <w:proofErr w:type="spellStart"/>
      <w:r w:rsidR="3ACCB9B3">
        <w:t>hotbar</w:t>
      </w:r>
      <w:proofErr w:type="spellEnd"/>
      <w:r w:rsidR="3ACCB9B3">
        <w:t xml:space="preserve"> tárgyain </w:t>
      </w:r>
      <w:r>
        <w:t>nem gombok</w:t>
      </w:r>
      <w:r w:rsidR="1534FC13">
        <w:t xml:space="preserve"> </w:t>
      </w:r>
      <w:r>
        <w:t>helyezkednek el</w:t>
      </w:r>
      <w:r w:rsidR="496DAFBC">
        <w:t>,</w:t>
      </w:r>
      <w:r>
        <w:t xml:space="preserve"> mivel a felhasználó a billentyűzet segítségével tudja használni az itt tárolt</w:t>
      </w:r>
      <w:r w:rsidR="0DE81CAD">
        <w:t xml:space="preserve"> tárgya</w:t>
      </w:r>
      <w:r w:rsidR="439EC014">
        <w:t>k</w:t>
      </w:r>
      <w:r w:rsidR="0DE81CAD">
        <w:t>at</w:t>
      </w:r>
      <w:r w:rsidR="2B8CC67C">
        <w:t xml:space="preserve">, így a felhasználónak nem kell megnyitnia minden egyes alkalommal az </w:t>
      </w:r>
      <w:proofErr w:type="spellStart"/>
      <w:r w:rsidR="3A0BD25F">
        <w:t>inventory</w:t>
      </w:r>
      <w:proofErr w:type="spellEnd"/>
      <w:r w:rsidR="3A0BD25F">
        <w:t>-t</w:t>
      </w:r>
      <w:r w:rsidR="2B8CC67C">
        <w:t xml:space="preserve"> hanem</w:t>
      </w:r>
      <w:r w:rsidR="0DE81CAD">
        <w:t xml:space="preserve"> </w:t>
      </w:r>
      <w:r w:rsidR="086F37B8">
        <w:t>egy gombnyomással elérheti a kihelyezett tárgyakat</w:t>
      </w:r>
      <w:r w:rsidR="26E5B4DF">
        <w:t>.</w:t>
      </w:r>
      <w:r>
        <w:t xml:space="preserve"> </w:t>
      </w:r>
    </w:p>
    <w:p w14:paraId="20DFFEAD" w14:textId="0B83D169" w:rsidR="152E47BD" w:rsidRDefault="152E47BD" w:rsidP="152E47BD">
      <w:pPr>
        <w:pStyle w:val="Szvegtrzs"/>
        <w:ind w:left="567"/>
      </w:pPr>
    </w:p>
    <w:p w14:paraId="4C85D329" w14:textId="1A7BCE82" w:rsidR="152E47BD" w:rsidRDefault="4FC8F024" w:rsidP="6443B557">
      <w:pPr>
        <w:pStyle w:val="Cmsor2"/>
        <w:rPr>
          <w:sz w:val="26"/>
          <w:szCs w:val="26"/>
        </w:rPr>
      </w:pPr>
      <w:bookmarkStart w:id="55" w:name="_Toc194238073"/>
      <w:r>
        <w:t>A vásárlás rendszere</w:t>
      </w:r>
      <w:bookmarkEnd w:id="55"/>
    </w:p>
    <w:p w14:paraId="0B52D6AD" w14:textId="7DEE2668" w:rsidR="152E47BD" w:rsidRDefault="2B4A8985" w:rsidP="152E47BD">
      <w:pPr>
        <w:pStyle w:val="Szvegtrzs"/>
        <w:ind w:left="567"/>
      </w:pPr>
      <w:r>
        <w:t>A korábban is említett tárgyak megszerzésének egyik módja a vásárlás. Ezzel az opcióval jelenleg egy pályán van lehetőség élni, a falu köz</w:t>
      </w:r>
      <w:r w:rsidR="72093CED">
        <w:t>epe előtti pályán, ahol a kovács és hentes helyezkedik el. A fájlokban is “</w:t>
      </w:r>
      <w:proofErr w:type="spellStart"/>
      <w:r w:rsidR="72093CED">
        <w:t>blacksmith_and_butcher</w:t>
      </w:r>
      <w:proofErr w:type="spellEnd"/>
      <w:r w:rsidR="72093CED">
        <w:t>” névre hallgat.</w:t>
      </w:r>
    </w:p>
    <w:p w14:paraId="75579404" w14:textId="0E4DD545" w:rsidR="152E47BD" w:rsidRDefault="2B4A8985" w:rsidP="152E47BD">
      <w:pPr>
        <w:pStyle w:val="Szvegtrzs"/>
        <w:ind w:left="567"/>
      </w:pPr>
      <w:r>
        <w:t xml:space="preserve"> Két </w:t>
      </w:r>
      <w:r w:rsidR="54FF9484">
        <w:t>NPC</w:t>
      </w:r>
      <w:r>
        <w:t xml:space="preserve">-nél </w:t>
      </w:r>
      <w:r w:rsidR="77BD5274">
        <w:t>van lehetőség tárgyakat vásárolni, a kovácsnál és a hentesnél.</w:t>
      </w:r>
      <w:r>
        <w:t xml:space="preserve"> </w:t>
      </w:r>
      <w:r w:rsidR="3ADE384B">
        <w:t>Ha a játékos közel megy a fentebb említett karakterekhez, megjelenik egy felirat, amely jelzi, hogy a “B” gomb megnyomásával</w:t>
      </w:r>
      <w:r>
        <w:t xml:space="preserve"> </w:t>
      </w:r>
      <w:r w:rsidR="4712A5CB">
        <w:t>tudja elérni a vásárló felületet. Mint egyes szerepjátékokban, a felület megnyitását nem kötöttük külön párbeszédhez</w:t>
      </w:r>
      <w:r w:rsidR="0167BC16">
        <w:t>, a lehető leggyorsabb elérés érdekében</w:t>
      </w:r>
      <w:r w:rsidR="4712A5CB">
        <w:t xml:space="preserve"> (lásd például: </w:t>
      </w:r>
      <w:proofErr w:type="spellStart"/>
      <w:r w:rsidR="4712A5CB">
        <w:t>Dark</w:t>
      </w:r>
      <w:proofErr w:type="spellEnd"/>
      <w:r w:rsidR="4712A5CB">
        <w:t xml:space="preserve"> </w:t>
      </w:r>
      <w:proofErr w:type="spellStart"/>
      <w:r w:rsidR="4712A5CB">
        <w:t>Souls</w:t>
      </w:r>
      <w:proofErr w:type="spellEnd"/>
      <w:r w:rsidR="4712A5CB">
        <w:t xml:space="preserve"> 2</w:t>
      </w:r>
      <w:r w:rsidR="17304C2D">
        <w:t>-ben a karakter fejlesztéséhez először elmond egy hat soros szöveget az NPC, csak utána nyílik meg a felület).</w:t>
      </w:r>
      <w:r w:rsidR="64FC6736">
        <w:t xml:space="preserve"> Bár opcionális először beszélni a két NPC-vel, </w:t>
      </w:r>
      <w:r w:rsidR="3056A356">
        <w:t>a játék mégsem kötelez rá, a berakott dialógusok csak extráknak szolgálnak.</w:t>
      </w:r>
    </w:p>
    <w:p w14:paraId="628699D2" w14:textId="3965DE02" w:rsidR="152E47BD" w:rsidRDefault="34DDCCDA" w:rsidP="152E47BD">
      <w:pPr>
        <w:pStyle w:val="Szvegtrzs"/>
        <w:ind w:left="567"/>
      </w:pPr>
      <w:r>
        <w:t xml:space="preserve">A vásárlói felület felnyílásával megjelenik két </w:t>
      </w:r>
      <w:proofErr w:type="spellStart"/>
      <w:r>
        <w:t>i</w:t>
      </w:r>
      <w:r w:rsidR="7726A0EB">
        <w:t>nventory</w:t>
      </w:r>
      <w:proofErr w:type="spellEnd"/>
      <w:r>
        <w:t>.</w:t>
      </w:r>
      <w:r w:rsidR="4FC8F024">
        <w:t xml:space="preserve"> A jobb</w:t>
      </w:r>
      <w:r w:rsidR="2A23B8F8">
        <w:t xml:space="preserve"> </w:t>
      </w:r>
      <w:r w:rsidR="4FC8F024">
        <w:t xml:space="preserve">oldaliba helyezkednek </w:t>
      </w:r>
      <w:r w:rsidR="1398ECDD">
        <w:t>el az eladó NPC tárgyai, amiket a játékos megtud vásárolni. Ezeknek megvásárláshoz aranyra van szüksége</w:t>
      </w:r>
      <w:r w:rsidR="05685DA5">
        <w:t>. A játékos által birtokolt arany mennyisége is látható a felületen.</w:t>
      </w:r>
    </w:p>
    <w:p w14:paraId="2D6A0217" w14:textId="1E913BF5" w:rsidR="152E47BD" w:rsidRDefault="4FC8F024" w:rsidP="6443B557">
      <w:pPr>
        <w:pStyle w:val="Szvegtrzs"/>
        <w:ind w:left="567"/>
      </w:pPr>
      <w:r>
        <w:t xml:space="preserve">A </w:t>
      </w:r>
      <w:r w:rsidR="2CC7C8A4">
        <w:t>v</w:t>
      </w:r>
      <w:r w:rsidR="6887155E">
        <w:t>ásárlás</w:t>
      </w:r>
      <w:r w:rsidR="2CC7C8A4">
        <w:t xml:space="preserve"> menete egyszerű módon történik</w:t>
      </w:r>
      <w:r w:rsidR="79E63665">
        <w:t xml:space="preserve">, úgynevezett “drag </w:t>
      </w:r>
      <w:proofErr w:type="spellStart"/>
      <w:proofErr w:type="gramStart"/>
      <w:r w:rsidR="79E63665">
        <w:t>system</w:t>
      </w:r>
      <w:proofErr w:type="spellEnd"/>
      <w:r w:rsidR="79E63665">
        <w:t>”-</w:t>
      </w:r>
      <w:proofErr w:type="gramEnd"/>
      <w:r w:rsidR="79E63665">
        <w:t>el van megvalósítva</w:t>
      </w:r>
      <w:r w:rsidR="2CC7C8A4">
        <w:t>. A játékos az által</w:t>
      </w:r>
      <w:r w:rsidR="1D526427">
        <w:t>a</w:t>
      </w:r>
      <w:r w:rsidR="2CC7C8A4">
        <w:t xml:space="preserve"> megvásárolni kívánt tárgyra</w:t>
      </w:r>
      <w:r>
        <w:t xml:space="preserve"> </w:t>
      </w:r>
      <w:r w:rsidR="702F17B4">
        <w:t xml:space="preserve">kattint és az egérgombot el nem engedve, behúzza a bal oldali </w:t>
      </w:r>
      <w:proofErr w:type="spellStart"/>
      <w:r w:rsidR="777357C9">
        <w:t>inventory-ba</w:t>
      </w:r>
      <w:proofErr w:type="spellEnd"/>
      <w:r w:rsidR="702F17B4">
        <w:t xml:space="preserve">, amely a játékos </w:t>
      </w:r>
      <w:proofErr w:type="spellStart"/>
      <w:r w:rsidR="0872A5CA">
        <w:lastRenderedPageBreak/>
        <w:t>inventory</w:t>
      </w:r>
      <w:proofErr w:type="spellEnd"/>
      <w:r w:rsidR="0872A5CA">
        <w:t>-</w:t>
      </w:r>
      <w:r w:rsidR="702F17B4">
        <w:t>ját jelkép</w:t>
      </w:r>
      <w:r w:rsidR="3CCC7E4F">
        <w:t>ezi.</w:t>
      </w:r>
      <w:r w:rsidR="702F17B4">
        <w:t xml:space="preserve"> </w:t>
      </w:r>
      <w:r w:rsidR="100F16FB">
        <w:t>Természetesen ezzel az akcióval a játékos jelenlegi pénzéből</w:t>
      </w:r>
      <w:r w:rsidR="4AEE566F">
        <w:t xml:space="preserve"> </w:t>
      </w:r>
      <w:r w:rsidR="100F16FB">
        <w:t xml:space="preserve">levonásra kerül </w:t>
      </w:r>
      <w:r w:rsidR="60170912">
        <w:t>a tárgy árának összege.</w:t>
      </w:r>
    </w:p>
    <w:p w14:paraId="030F9E77" w14:textId="63F1B3D7" w:rsidR="0439F9C0" w:rsidRDefault="7149EC55" w:rsidP="6443B557">
      <w:pPr>
        <w:pStyle w:val="Cmsor3"/>
      </w:pPr>
      <w:bookmarkStart w:id="56" w:name="_Toc194238074"/>
      <w:r>
        <w:t>Vásárlás fejlesztői leírása</w:t>
      </w:r>
      <w:bookmarkEnd w:id="56"/>
    </w:p>
    <w:p w14:paraId="3E1D131F" w14:textId="6D1A4AFB" w:rsidR="0439F9C0" w:rsidRDefault="7149EC55" w:rsidP="252A2D66">
      <w:pPr>
        <w:pStyle w:val="Szvegtrzs"/>
        <w:ind w:left="567"/>
      </w:pPr>
      <w:r>
        <w:t xml:space="preserve">A vásárlási egyenként négy darab jelenetből, valamint ehhez kapcsolódó négy darab kódból áll. Az </w:t>
      </w:r>
      <w:proofErr w:type="spellStart"/>
      <w:r>
        <w:t>inven</w:t>
      </w:r>
      <w:r w:rsidR="7A2D32AB">
        <w:t>tory</w:t>
      </w:r>
      <w:r>
        <w:t>jelenetét</w:t>
      </w:r>
      <w:proofErr w:type="spellEnd"/>
      <w:r>
        <w:t xml:space="preserve"> harminc darab </w:t>
      </w:r>
      <w:proofErr w:type="spellStart"/>
      <w:r>
        <w:t>slot</w:t>
      </w:r>
      <w:proofErr w:type="spellEnd"/>
      <w:r>
        <w:t xml:space="preserve"> alkotja, ameddig a vásárlási jelenetet hat darab. </w:t>
      </w:r>
    </w:p>
    <w:p w14:paraId="21FE5D63" w14:textId="6C83872A" w:rsidR="0439F9C0" w:rsidRDefault="7149EC55" w:rsidP="252A2D66">
      <w:pPr>
        <w:pStyle w:val="Szvegtrzs"/>
        <w:ind w:left="567"/>
      </w:pPr>
      <w:r>
        <w:t xml:space="preserve">Magát a vásárlási rendszert menedzselő jelenetet az </w:t>
      </w:r>
      <w:proofErr w:type="spellStart"/>
      <w:r>
        <w:t>invent</w:t>
      </w:r>
      <w:r w:rsidR="0D5A6FB4">
        <w:t>ory</w:t>
      </w:r>
      <w:proofErr w:type="spellEnd"/>
      <w:r>
        <w:t xml:space="preserve">, a bolt, valamint a pénznem alkotja. A pénznem </w:t>
      </w:r>
      <w:proofErr w:type="spellStart"/>
      <w:r>
        <w:t>slot</w:t>
      </w:r>
      <w:proofErr w:type="spellEnd"/>
      <w:r>
        <w:t xml:space="preserve"> megmutatja, hogy a felhasználó mekkora pénzösszeggel rendelkezik, mennyi arany van nála. </w:t>
      </w:r>
    </w:p>
    <w:p w14:paraId="1341C7CA" w14:textId="6B637C2E" w:rsidR="0439F9C0" w:rsidRDefault="0439F9C0" w:rsidP="252A2D66">
      <w:pPr>
        <w:pStyle w:val="Szvegtrzs"/>
        <w:ind w:left="567"/>
      </w:pPr>
      <w:r>
        <w:t xml:space="preserve"> A </w:t>
      </w:r>
      <w:proofErr w:type="spellStart"/>
      <w:r>
        <w:t>slot</w:t>
      </w:r>
      <w:proofErr w:type="spellEnd"/>
      <w:r>
        <w:t xml:space="preserve"> kód felelős a drag </w:t>
      </w:r>
      <w:proofErr w:type="spellStart"/>
      <w:r>
        <w:t>system</w:t>
      </w:r>
      <w:proofErr w:type="spellEnd"/>
      <w:r>
        <w:t>-ért, a játékosnál lévő aranyak összegéért, valamint ennek változtatásáért.</w:t>
      </w:r>
    </w:p>
    <w:p w14:paraId="3499A011" w14:textId="15378FF0" w:rsidR="0439F9C0" w:rsidRDefault="0439F9C0" w:rsidP="252A2D66">
      <w:pPr>
        <w:pStyle w:val="Szvegtrzs"/>
        <w:ind w:left="567"/>
      </w:pPr>
      <w:r>
        <w:t xml:space="preserve"> A menedzselő rendszer kódja adja az arany alap értékét, amit a rendszer a fő kódból, a “Global” kódból örököl. Valamint egy </w:t>
      </w:r>
      <w:proofErr w:type="spellStart"/>
      <w:r>
        <w:t>swichet</w:t>
      </w:r>
      <w:proofErr w:type="spellEnd"/>
      <w:r>
        <w:t xml:space="preserve"> is tartalmaz, ami a drag </w:t>
      </w:r>
      <w:proofErr w:type="spellStart"/>
      <w:r>
        <w:t>systemet</w:t>
      </w:r>
      <w:proofErr w:type="spellEnd"/>
      <w:r>
        <w:t xml:space="preserve"> segíti. </w:t>
      </w:r>
    </w:p>
    <w:p w14:paraId="667CA890" w14:textId="48B82B86" w:rsidR="0439F9C0" w:rsidRDefault="7149EC55" w:rsidP="252A2D66">
      <w:pPr>
        <w:pStyle w:val="Szvegtrzs"/>
        <w:ind w:left="567"/>
      </w:pPr>
      <w:r>
        <w:t>Az</w:t>
      </w:r>
      <w:r w:rsidR="38C785EC">
        <w:t xml:space="preserve"> </w:t>
      </w:r>
      <w:proofErr w:type="spellStart"/>
      <w:r w:rsidR="38C785EC">
        <w:t>inventory</w:t>
      </w:r>
      <w:proofErr w:type="spellEnd"/>
      <w:r w:rsidR="38C785EC">
        <w:t xml:space="preserve"> </w:t>
      </w:r>
      <w:r>
        <w:t xml:space="preserve">egy publikus osztály, amit a shop örököl. Az ebben lévő </w:t>
      </w:r>
      <w:proofErr w:type="spellStart"/>
      <w:r>
        <w:t>i</w:t>
      </w:r>
      <w:r w:rsidR="269EED30">
        <w:t>nventory</w:t>
      </w:r>
      <w:proofErr w:type="spellEnd"/>
      <w:r>
        <w:t xml:space="preserve"> </w:t>
      </w:r>
      <w:proofErr w:type="spellStart"/>
      <w:r>
        <w:t>slotok</w:t>
      </w:r>
      <w:proofErr w:type="spellEnd"/>
      <w:r>
        <w:t xml:space="preserve"> csak egy fajta tárgyat képesek tárolni. Ezekben a </w:t>
      </w:r>
      <w:proofErr w:type="spellStart"/>
      <w:r>
        <w:t>slotokban</w:t>
      </w:r>
      <w:proofErr w:type="spellEnd"/>
      <w:r>
        <w:t xml:space="preserve"> tárgy objektumok tárolhatóak, ezeknek a tulajdonságaik az “</w:t>
      </w:r>
      <w:proofErr w:type="spellStart"/>
      <w:r>
        <w:t>Item</w:t>
      </w:r>
      <w:proofErr w:type="spellEnd"/>
      <w:r>
        <w:t xml:space="preserve">” publikus osztályból öröklődnek. Ezek a </w:t>
      </w:r>
      <w:proofErr w:type="spellStart"/>
      <w:r>
        <w:t>slotok</w:t>
      </w:r>
      <w:proofErr w:type="spellEnd"/>
      <w:r>
        <w:t xml:space="preserve"> kizárólag csak tárgyakat képesek tárolni, ez látható a kódban elhelyezett tömbben is.</w:t>
      </w:r>
    </w:p>
    <w:p w14:paraId="165352A4" w14:textId="46FDE666" w:rsidR="252A2D66" w:rsidRDefault="252A2D66" w:rsidP="252A2D66">
      <w:pPr>
        <w:pStyle w:val="Szvegtrzs"/>
        <w:ind w:left="567"/>
      </w:pPr>
    </w:p>
    <w:p w14:paraId="6AC35C22" w14:textId="0C375DF3" w:rsidR="34EBB751" w:rsidRDefault="34EBB751" w:rsidP="0028139B">
      <w:pPr>
        <w:pStyle w:val="Cmsor2"/>
      </w:pPr>
      <w:r>
        <w:br w:type="page"/>
      </w:r>
      <w:r w:rsidR="4E3C0C9A">
        <w:lastRenderedPageBreak/>
        <w:t xml:space="preserve"> </w:t>
      </w:r>
      <w:bookmarkStart w:id="57" w:name="_Toc194238075"/>
      <w:r w:rsidR="4E3C0C9A">
        <w:t>Mentési rendszer</w:t>
      </w:r>
      <w:bookmarkEnd w:id="57"/>
    </w:p>
    <w:p w14:paraId="5560C2C3" w14:textId="589ABF87" w:rsidR="4E3C0C9A" w:rsidRDefault="4E3C0C9A">
      <w:r>
        <w:t>A mentési rendszer megvalósítása manuálisan történ</w:t>
      </w:r>
      <w:r w:rsidR="437EF8EC">
        <w:t>ik</w:t>
      </w:r>
      <w:r>
        <w:t>. A “</w:t>
      </w:r>
      <w:proofErr w:type="spellStart"/>
      <w:r>
        <w:t>village_center</w:t>
      </w:r>
      <w:proofErr w:type="spellEnd"/>
      <w:r>
        <w:t xml:space="preserve">” nevű pályán </w:t>
      </w:r>
      <w:r w:rsidR="4A67BC1E">
        <w:t>elhelyezett szobornál tud menteni a felhasználó. A mentés felülete csak abb</w:t>
      </w:r>
      <w:r w:rsidR="482056E6">
        <w:t xml:space="preserve">an az esetben jelenik meg ha </w:t>
      </w:r>
      <w:r w:rsidR="2979695E">
        <w:t xml:space="preserve">a szobor körüli “aura” észleli </w:t>
      </w:r>
      <w:r w:rsidR="17A5545E">
        <w:t>a játékost a szobor területén. Ebben az esetben megjelenik a mentési felület,</w:t>
      </w:r>
      <w:r w:rsidR="6E05F0FB">
        <w:t xml:space="preserve"> amelyen két gomb található. A mentés és betöltés. </w:t>
      </w:r>
    </w:p>
    <w:p w14:paraId="7231F00C" w14:textId="360FBE69" w:rsidR="17ED3DAE" w:rsidRDefault="17ED3DAE"/>
    <w:p w14:paraId="164C8D51" w14:textId="06F63695" w:rsidR="6E05F0FB" w:rsidRDefault="6E05F0FB">
      <w:r>
        <w:t xml:space="preserve">Mivel a </w:t>
      </w:r>
      <w:proofErr w:type="spellStart"/>
      <w:r>
        <w:t>Heroes</w:t>
      </w:r>
      <w:proofErr w:type="spellEnd"/>
      <w:r>
        <w:t xml:space="preserve"> of </w:t>
      </w:r>
      <w:proofErr w:type="spellStart"/>
      <w:r>
        <w:t>Demontide</w:t>
      </w:r>
      <w:proofErr w:type="spellEnd"/>
      <w:r>
        <w:t xml:space="preserve"> csak egy demó játékként jelenik meg, ezért</w:t>
      </w:r>
      <w:r w:rsidR="69C39D40">
        <w:t xml:space="preserve"> egy </w:t>
      </w:r>
      <w:proofErr w:type="spellStart"/>
      <w:r w:rsidR="69C39D40">
        <w:t>resource</w:t>
      </w:r>
      <w:proofErr w:type="spellEnd"/>
      <w:r w:rsidR="69C39D40">
        <w:t xml:space="preserve"> fájl segítségével csak a játékos élete, </w:t>
      </w:r>
      <w:proofErr w:type="spellStart"/>
      <w:r w:rsidR="69C39D40">
        <w:t>staminája</w:t>
      </w:r>
      <w:proofErr w:type="spellEnd"/>
      <w:r w:rsidR="69C39D40">
        <w:t xml:space="preserve"> és pénze, valamint a játékban való elhelyezkedése </w:t>
      </w:r>
      <w:r w:rsidR="5C06783F">
        <w:t>kerül mentésre.</w:t>
      </w:r>
      <w:r w:rsidR="7E416FE9">
        <w:t xml:space="preserve"> A dialógusok és harcrendszer mentése a történet rövidsé</w:t>
      </w:r>
      <w:r w:rsidR="10BBB97B">
        <w:t>ge miatt még nem lehetséges.</w:t>
      </w:r>
      <w:r w:rsidR="1878355C">
        <w:t xml:space="preserve"> Az </w:t>
      </w:r>
      <w:proofErr w:type="spellStart"/>
      <w:r w:rsidR="1878355C">
        <w:t>inventory</w:t>
      </w:r>
      <w:proofErr w:type="spellEnd"/>
      <w:r w:rsidR="1878355C">
        <w:t xml:space="preserve"> pedig automatikus mentési beállítással van megvalósítva. </w:t>
      </w:r>
    </w:p>
    <w:p w14:paraId="709D5AA1" w14:textId="245E3E0C" w:rsidR="1D368188" w:rsidRDefault="1D368188">
      <w:r>
        <w:t xml:space="preserve">A </w:t>
      </w:r>
      <w:proofErr w:type="spellStart"/>
      <w:r>
        <w:t>resource</w:t>
      </w:r>
      <w:proofErr w:type="spellEnd"/>
      <w:r>
        <w:t xml:space="preserve"> fájl minden egyes alkalommal felülírásra kerül, amint a játékos megnyomja a mentés</w:t>
      </w:r>
      <w:r w:rsidR="64EE83B4">
        <w:t>t végző</w:t>
      </w:r>
      <w:r>
        <w:t xml:space="preserve"> gombot</w:t>
      </w:r>
      <w:r w:rsidR="02FF693D">
        <w:t xml:space="preserve">, </w:t>
      </w:r>
      <w:r w:rsidR="60C464D6">
        <w:t>az adatai pedig eltárolásra kerülnek a játékos mapp</w:t>
      </w:r>
      <w:r w:rsidR="1C843395">
        <w:t xml:space="preserve">ájában a mentés által létrehozott fájlban. </w:t>
      </w:r>
      <w:r w:rsidR="02FF693D">
        <w:t xml:space="preserve">A betöltés gomb megnyomásával </w:t>
      </w:r>
      <w:r w:rsidR="087D8AFA">
        <w:t>pedig betölti ezeket az adatokat, így a játékos onnan folytathatja, ahol abbahagyta.</w:t>
      </w:r>
    </w:p>
    <w:p w14:paraId="3473CE68" w14:textId="232BA4CC" w:rsidR="008655A9" w:rsidRDefault="008655A9">
      <w:r>
        <w:t>Ha a játékos korábban már mentett, viszont kilépett a játékból</w:t>
      </w:r>
      <w:r w:rsidR="0010216C">
        <w:t>, a menüből elérhető „</w:t>
      </w:r>
      <w:proofErr w:type="spellStart"/>
      <w:r w:rsidR="0010216C">
        <w:t>Resume</w:t>
      </w:r>
      <w:proofErr w:type="spellEnd"/>
      <w:r w:rsidR="0010216C">
        <w:t>” gom</w:t>
      </w:r>
      <w:r w:rsidR="0012507A">
        <w:t>b megnyomásával</w:t>
      </w:r>
      <w:r w:rsidR="0010216C">
        <w:t xml:space="preserve"> folytatni tudja az elmentett állapottól. </w:t>
      </w:r>
    </w:p>
    <w:p w14:paraId="4D2C27EB" w14:textId="422621CA" w:rsidR="252A2D66" w:rsidRDefault="252A2D66" w:rsidP="62CC4C79">
      <w:pPr>
        <w:pStyle w:val="Szvegtrzs"/>
        <w:rPr>
          <w:sz w:val="26"/>
          <w:szCs w:val="26"/>
        </w:rPr>
      </w:pPr>
    </w:p>
    <w:p w14:paraId="6385758D" w14:textId="77777777" w:rsidR="0080438A" w:rsidRPr="0080438A" w:rsidRDefault="0080438A" w:rsidP="62CC4C79">
      <w:pPr>
        <w:pStyle w:val="Cmsor1"/>
        <w:rPr>
          <w:szCs w:val="36"/>
        </w:rPr>
      </w:pPr>
      <w:bookmarkStart w:id="58" w:name="_Toc194238076"/>
      <w:r>
        <w:lastRenderedPageBreak/>
        <w:t>Az adatbázis</w:t>
      </w:r>
      <w:bookmarkEnd w:id="58"/>
      <w:r>
        <w:t xml:space="preserve"> </w:t>
      </w:r>
    </w:p>
    <w:p w14:paraId="05F71B7D" w14:textId="77777777" w:rsidR="00493243" w:rsidRDefault="00B83418" w:rsidP="0002184C">
      <w:pPr>
        <w:pStyle w:val="Idzet"/>
        <w:ind w:firstLine="709"/>
      </w:pPr>
      <w:r>
        <w:t xml:space="preserve">Az adatbázis ötlete már a kezdetektől megfogalmazódott a fejünkben. Mivel a </w:t>
      </w:r>
      <w:r w:rsidR="004522BE">
        <w:t>miénkhöz</w:t>
      </w:r>
      <w:r>
        <w:t xml:space="preserve"> hasonló típusú videójáték</w:t>
      </w:r>
      <w:r w:rsidR="0058638E">
        <w:t>ok</w:t>
      </w:r>
      <w:r>
        <w:t xml:space="preserve">hoz </w:t>
      </w:r>
      <w:r w:rsidR="004522BE">
        <w:t xml:space="preserve">általában </w:t>
      </w:r>
      <w:r w:rsidR="00B844B5">
        <w:t xml:space="preserve">nehéz kiépíteni egy adatbázist, egyéb esetben pedig teljesen felesleges, ezért </w:t>
      </w:r>
      <w:r w:rsidR="009C66F2">
        <w:t xml:space="preserve">első nekifutásnak nem volt ötletünk, hogy mit tároljunk el a táblákban. Végül viszont megszületett </w:t>
      </w:r>
      <w:r w:rsidR="002B1D0C">
        <w:t>hat tábla ötlete, am</w:t>
      </w:r>
      <w:r w:rsidR="00EB3576">
        <w:t>ivel megvalósíthatjuk az adatbázishoz szükséges követelményeket</w:t>
      </w:r>
      <w:r w:rsidR="002B1D0C">
        <w:t xml:space="preserve">. </w:t>
      </w:r>
      <w:r w:rsidR="00CC2581">
        <w:t>Az alábbi hat táblában tárolhat el adatokat a felhasználó:</w:t>
      </w:r>
      <w:r w:rsidR="0080438A">
        <w:t xml:space="preserve"> </w:t>
      </w:r>
      <w:proofErr w:type="spellStart"/>
      <w:r w:rsidR="00CC2581">
        <w:t>A</w:t>
      </w:r>
      <w:r w:rsidR="0080438A">
        <w:t>llies</w:t>
      </w:r>
      <w:proofErr w:type="spellEnd"/>
      <w:r w:rsidR="0080438A">
        <w:t xml:space="preserve">, </w:t>
      </w:r>
      <w:proofErr w:type="spellStart"/>
      <w:r w:rsidR="00CC2581">
        <w:t>H</w:t>
      </w:r>
      <w:r w:rsidR="0080438A">
        <w:t>ostiles</w:t>
      </w:r>
      <w:proofErr w:type="spellEnd"/>
      <w:r w:rsidR="0080438A">
        <w:t xml:space="preserve">, </w:t>
      </w:r>
      <w:proofErr w:type="spellStart"/>
      <w:r w:rsidR="00CC2581">
        <w:t>I</w:t>
      </w:r>
      <w:r w:rsidR="0080438A">
        <w:t>tems</w:t>
      </w:r>
      <w:proofErr w:type="spellEnd"/>
      <w:r w:rsidR="0080438A">
        <w:t xml:space="preserve">, </w:t>
      </w:r>
      <w:proofErr w:type="spellStart"/>
      <w:r w:rsidR="00CC2581">
        <w:t>I</w:t>
      </w:r>
      <w:r w:rsidR="0080438A">
        <w:t>nventory</w:t>
      </w:r>
      <w:proofErr w:type="spellEnd"/>
      <w:r w:rsidR="0080438A">
        <w:t xml:space="preserve">, </w:t>
      </w:r>
      <w:r w:rsidR="00CC2581">
        <w:t>S</w:t>
      </w:r>
      <w:r w:rsidR="0080438A">
        <w:t xml:space="preserve">hop, </w:t>
      </w:r>
      <w:r w:rsidR="00CC2581">
        <w:t>Map Battle</w:t>
      </w:r>
      <w:r w:rsidR="0080438A">
        <w:t xml:space="preserve">. </w:t>
      </w:r>
      <w:r w:rsidR="00123597">
        <w:t xml:space="preserve">Az adatbázis </w:t>
      </w:r>
      <w:r w:rsidR="005F5421">
        <w:t xml:space="preserve">működésének megvalósításához </w:t>
      </w:r>
      <w:r w:rsidR="0080438A">
        <w:t>DB browsert használtunk</w:t>
      </w:r>
      <w:r w:rsidR="005F5421">
        <w:t xml:space="preserve">, amely az </w:t>
      </w:r>
      <w:proofErr w:type="spellStart"/>
      <w:r w:rsidR="005F5421">
        <w:t>SQLite</w:t>
      </w:r>
      <w:proofErr w:type="spellEnd"/>
      <w:r w:rsidR="005F5421">
        <w:t xml:space="preserve"> egyik támogatott bővítményének felel meg</w:t>
      </w:r>
      <w:r w:rsidR="0080438A">
        <w:t xml:space="preserve">. </w:t>
      </w:r>
    </w:p>
    <w:p w14:paraId="583CF9B1" w14:textId="5F555EB7" w:rsidR="0080438A" w:rsidRDefault="008F72D9" w:rsidP="00493243">
      <w:pPr>
        <w:pStyle w:val="Idzet"/>
      </w:pPr>
      <w:r>
        <w:t>Mint a legtöbb adatbázis</w:t>
      </w:r>
      <w:r w:rsidR="00614CFB">
        <w:t>kezelő rendszerben, a</w:t>
      </w:r>
      <w:r w:rsidR="0080438A">
        <w:t>z adatbázis adatai módosítható</w:t>
      </w:r>
      <w:r w:rsidR="00614CFB">
        <w:t>a</w:t>
      </w:r>
      <w:r w:rsidR="0080438A">
        <w:t>k, törölhető</w:t>
      </w:r>
      <w:r w:rsidR="00614CFB">
        <w:t>e</w:t>
      </w:r>
      <w:r w:rsidR="0080438A">
        <w:t>k,</w:t>
      </w:r>
      <w:r w:rsidR="00493243">
        <w:t xml:space="preserve"> valamint új adatot </w:t>
      </w:r>
      <w:r>
        <w:t>is be lehet vinni manuálisan</w:t>
      </w:r>
      <w:r w:rsidR="0080438A">
        <w:t>. Ez</w:t>
      </w:r>
      <w:r w:rsidR="00722031">
        <w:t>en műveletek</w:t>
      </w:r>
      <w:r w:rsidR="0080438A">
        <w:t xml:space="preserve"> külön </w:t>
      </w:r>
      <w:proofErr w:type="spellStart"/>
      <w:r w:rsidR="0080438A">
        <w:t>scene</w:t>
      </w:r>
      <w:proofErr w:type="spellEnd"/>
      <w:r w:rsidR="00722031">
        <w:t>-</w:t>
      </w:r>
      <w:r w:rsidR="0080438A">
        <w:t>be</w:t>
      </w:r>
      <w:r w:rsidR="00722031">
        <w:t>n</w:t>
      </w:r>
      <w:r w:rsidR="0080438A">
        <w:t xml:space="preserve"> végezhető</w:t>
      </w:r>
      <w:r w:rsidR="00722031">
        <w:t>e</w:t>
      </w:r>
      <w:r w:rsidR="0080438A">
        <w:t>k. Az adatbázis nem publikus a felhasználó számára.</w:t>
      </w:r>
    </w:p>
    <w:p w14:paraId="780406F0" w14:textId="77777777" w:rsidR="001E5657" w:rsidRDefault="00BA13F4" w:rsidP="001E5657">
      <w:pPr>
        <w:pStyle w:val="Idzet"/>
        <w:keepNext/>
      </w:pPr>
      <w:r>
        <w:rPr>
          <w:noProof/>
        </w:rPr>
        <w:drawing>
          <wp:inline distT="0" distB="0" distL="0" distR="0" wp14:anchorId="72E4C320" wp14:editId="4B36D961">
            <wp:extent cx="4919293" cy="3505784"/>
            <wp:effectExtent l="0" t="0" r="0" b="0"/>
            <wp:docPr id="1183037175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37175" name="Kép 1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293" cy="35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23E1" w14:textId="3F74A3C2" w:rsidR="00B55CDF" w:rsidRDefault="001E5657" w:rsidP="001E5657">
      <w:pPr>
        <w:pStyle w:val="Kpalrs"/>
        <w:jc w:val="center"/>
      </w:pPr>
      <w:fldSimple w:instr=" SEQ ábra \* ARABIC ">
        <w:bookmarkStart w:id="59" w:name="_Toc194236955"/>
        <w:r w:rsidR="002A6858">
          <w:rPr>
            <w:noProof/>
          </w:rPr>
          <w:t>15</w:t>
        </w:r>
      </w:fldSimple>
      <w:r>
        <w:t>. ábra: Az adatbázis táblái és kapcsolatai</w:t>
      </w:r>
      <w:bookmarkEnd w:id="59"/>
    </w:p>
    <w:p w14:paraId="7D00AD4A" w14:textId="4AF5E0E6" w:rsidR="00EB0A6A" w:rsidRDefault="009C7EA0" w:rsidP="00EB0A6A">
      <w:pPr>
        <w:pStyle w:val="Cmsor2"/>
      </w:pPr>
      <w:bookmarkStart w:id="60" w:name="_Toc194238077"/>
      <w:r>
        <w:lastRenderedPageBreak/>
        <w:t>Az adatbázis felépítése</w:t>
      </w:r>
      <w:bookmarkEnd w:id="60"/>
    </w:p>
    <w:p w14:paraId="71EE95CC" w14:textId="77777777" w:rsidR="00CF7B9F" w:rsidRDefault="00D20BA1" w:rsidP="009C7EA0">
      <w:pPr>
        <w:pStyle w:val="Idzet"/>
      </w:pPr>
      <w:r>
        <w:t xml:space="preserve">Az adatbázis képének megtervezése </w:t>
      </w:r>
      <w:r w:rsidR="00CF7B9F">
        <w:t xml:space="preserve">először papíron történt, majd utána digitális formában a Draw.io weboldal segítségével fokozatosan felépítettük. A megvalósításhoz pedig a fentebb említett </w:t>
      </w:r>
      <w:proofErr w:type="spellStart"/>
      <w:r w:rsidR="00CF7B9F">
        <w:t>SQLite</w:t>
      </w:r>
      <w:proofErr w:type="spellEnd"/>
      <w:r w:rsidR="00CF7B9F">
        <w:t xml:space="preserve">-ot és DB Browser-t használtunk. </w:t>
      </w:r>
    </w:p>
    <w:p w14:paraId="5DADCAE3" w14:textId="77777777" w:rsidR="00851B60" w:rsidRDefault="00851B60" w:rsidP="00851B60">
      <w:pPr>
        <w:pStyle w:val="Cmsor3"/>
      </w:pPr>
      <w:bookmarkStart w:id="61" w:name="_Toc194238078"/>
      <w:r>
        <w:t>Tervezés</w:t>
      </w:r>
      <w:bookmarkEnd w:id="61"/>
    </w:p>
    <w:p w14:paraId="024C468A" w14:textId="5B9393F5" w:rsidR="009C7EA0" w:rsidRDefault="005F4A7C" w:rsidP="00851B60">
      <w:pPr>
        <w:pStyle w:val="Idzet"/>
      </w:pPr>
      <w:r>
        <w:t xml:space="preserve">Az adatbázisnak mindenképpen tárolnia kellett az alábbi </w:t>
      </w:r>
      <w:r w:rsidR="00BA6CF6">
        <w:t xml:space="preserve">elemeket: a tárgyak, a főszereplő </w:t>
      </w:r>
      <w:proofErr w:type="spellStart"/>
      <w:r w:rsidR="00BA6CF6">
        <w:t>inventory</w:t>
      </w:r>
      <w:proofErr w:type="spellEnd"/>
      <w:r w:rsidR="00BA6CF6">
        <w:t xml:space="preserve">-ja és annak teljes tartalma, a boltban megvásárolható tárgyak és értékük, </w:t>
      </w:r>
      <w:r w:rsidR="00082E6B">
        <w:t xml:space="preserve">a harcpályák felépítése (ellenségek darabszáma, </w:t>
      </w:r>
      <w:r w:rsidR="00AC4AA4">
        <w:t xml:space="preserve">játékos által irányítható karakterek száma), </w:t>
      </w:r>
      <w:r w:rsidR="00EF2EAF">
        <w:t>valamint a</w:t>
      </w:r>
      <w:r w:rsidR="00DC2D08">
        <w:t xml:space="preserve"> szövetségesek és az</w:t>
      </w:r>
      <w:r w:rsidR="00EF2EAF">
        <w:t xml:space="preserve"> ellenségek információi és </w:t>
      </w:r>
      <w:proofErr w:type="spellStart"/>
      <w:r w:rsidR="00EF2EAF">
        <w:t>stat-jai</w:t>
      </w:r>
      <w:proofErr w:type="spellEnd"/>
      <w:r w:rsidR="00EF2EAF">
        <w:t xml:space="preserve">. </w:t>
      </w:r>
    </w:p>
    <w:p w14:paraId="496445AD" w14:textId="7FB0938F" w:rsidR="002D639B" w:rsidRDefault="00A11628" w:rsidP="00A11628">
      <w:pPr>
        <w:pStyle w:val="Cmsor3"/>
      </w:pPr>
      <w:bookmarkStart w:id="62" w:name="_Toc194238079"/>
      <w:r>
        <w:t xml:space="preserve">Az </w:t>
      </w:r>
      <w:proofErr w:type="spellStart"/>
      <w:r>
        <w:t>Items</w:t>
      </w:r>
      <w:proofErr w:type="spellEnd"/>
      <w:r>
        <w:t xml:space="preserve"> tábla</w:t>
      </w:r>
      <w:bookmarkEnd w:id="62"/>
    </w:p>
    <w:p w14:paraId="263F4D92" w14:textId="723C931D" w:rsidR="007F7E2D" w:rsidRPr="002E190B" w:rsidRDefault="007F7E2D" w:rsidP="007F7E2D">
      <w:pPr>
        <w:pStyle w:val="Idzet"/>
      </w:pPr>
      <w:r>
        <w:t>A</w:t>
      </w:r>
      <w:r>
        <w:t xml:space="preserve"> tárgyakat eltároló</w:t>
      </w:r>
      <w:r>
        <w:t xml:space="preserve"> táblában szerepel</w:t>
      </w:r>
      <w:r>
        <w:t xml:space="preserve">nek a játékos által megvehető, valamint </w:t>
      </w:r>
      <w:r w:rsidR="00E0444A">
        <w:t>megtalálható</w:t>
      </w:r>
      <w:r>
        <w:t xml:space="preserve"> tárgy</w:t>
      </w:r>
      <w:r w:rsidR="00E0444A">
        <w:t>ak. Ezeknek az</w:t>
      </w:r>
      <w:r>
        <w:t xml:space="preserve"> azonosítójára</w:t>
      </w:r>
      <w:r w:rsidR="00E0444A">
        <w:t xml:space="preserve"> van szükség</w:t>
      </w:r>
      <w:r>
        <w:t xml:space="preserve"> („</w:t>
      </w:r>
      <w:proofErr w:type="spellStart"/>
      <w:r>
        <w:t>id</w:t>
      </w:r>
      <w:proofErr w:type="spellEnd"/>
      <w:r>
        <w:t xml:space="preserve">”), </w:t>
      </w:r>
      <w:r w:rsidR="00E0444A">
        <w:t>a</w:t>
      </w:r>
      <w:r>
        <w:t xml:space="preserve"> nevére („</w:t>
      </w:r>
      <w:proofErr w:type="spellStart"/>
      <w:r>
        <w:t>name</w:t>
      </w:r>
      <w:proofErr w:type="spellEnd"/>
      <w:r>
        <w:t>”) és a karakterre kibocsátott effekt („</w:t>
      </w:r>
      <w:proofErr w:type="spellStart"/>
      <w:r>
        <w:t>effect</w:t>
      </w:r>
      <w:proofErr w:type="spellEnd"/>
      <w:r>
        <w:t>”) típusára.</w:t>
      </w:r>
    </w:p>
    <w:p w14:paraId="5E386928" w14:textId="77777777" w:rsidR="00A11628" w:rsidRDefault="00A11628" w:rsidP="00A11628">
      <w:pPr>
        <w:pStyle w:val="Idzet"/>
      </w:pPr>
    </w:p>
    <w:p w14:paraId="552EF03A" w14:textId="505D28D0" w:rsidR="009819D6" w:rsidRDefault="009819D6" w:rsidP="009819D6">
      <w:pPr>
        <w:pStyle w:val="Cmsor3"/>
      </w:pPr>
      <w:bookmarkStart w:id="63" w:name="_Toc194238080"/>
      <w:proofErr w:type="spellStart"/>
      <w:r>
        <w:t>Inventory</w:t>
      </w:r>
      <w:proofErr w:type="spellEnd"/>
      <w:r>
        <w:t xml:space="preserve"> tábla</w:t>
      </w:r>
      <w:bookmarkEnd w:id="63"/>
    </w:p>
    <w:p w14:paraId="07FE91E7" w14:textId="18ECAF8F" w:rsidR="002E190B" w:rsidRPr="002E190B" w:rsidRDefault="00BF6246" w:rsidP="002E190B">
      <w:pPr>
        <w:pStyle w:val="Idzet"/>
      </w:pPr>
      <w:r>
        <w:t>A játékos eszköztárját tartalmazó tábla tartalmazza a legkevesebb adatot. Egy egyedi azonosító</w:t>
      </w:r>
      <w:r w:rsidR="007F04AE">
        <w:t>t</w:t>
      </w:r>
      <w:r>
        <w:t xml:space="preserve"> („</w:t>
      </w:r>
      <w:proofErr w:type="spellStart"/>
      <w:r>
        <w:t>id</w:t>
      </w:r>
      <w:proofErr w:type="spellEnd"/>
      <w:r>
        <w:t>”)</w:t>
      </w:r>
      <w:r w:rsidR="007F04AE">
        <w:t xml:space="preserve"> tartalmaz, valamint</w:t>
      </w:r>
      <w:r w:rsidR="00F13C5F">
        <w:t xml:space="preserve"> egy tárgy azonosítóját („</w:t>
      </w:r>
      <w:proofErr w:type="spellStart"/>
      <w:r w:rsidR="00F13C5F">
        <w:t>item_id</w:t>
      </w:r>
      <w:proofErr w:type="spellEnd"/>
      <w:r w:rsidR="00F13C5F">
        <w:t>”)</w:t>
      </w:r>
      <w:r w:rsidR="007F04AE">
        <w:t xml:space="preserve"> </w:t>
      </w:r>
      <w:r w:rsidR="00F13C5F">
        <w:t xml:space="preserve">aminek adatait az </w:t>
      </w:r>
      <w:proofErr w:type="spellStart"/>
      <w:r w:rsidR="00F13C5F">
        <w:t>Items</w:t>
      </w:r>
      <w:proofErr w:type="spellEnd"/>
      <w:r w:rsidR="00F13C5F">
        <w:t xml:space="preserve"> táblából örököli.</w:t>
      </w:r>
    </w:p>
    <w:p w14:paraId="3B5090E9" w14:textId="57D3F6BB" w:rsidR="009819D6" w:rsidRDefault="00B1035A" w:rsidP="009819D6">
      <w:pPr>
        <w:pStyle w:val="Cmsor3"/>
      </w:pPr>
      <w:bookmarkStart w:id="64" w:name="_Toc194238081"/>
      <w:r>
        <w:t>Shop tábla</w:t>
      </w:r>
      <w:bookmarkEnd w:id="64"/>
    </w:p>
    <w:p w14:paraId="2E1CECE2" w14:textId="4106A4F8" w:rsidR="00201DBF" w:rsidRPr="00201DBF" w:rsidRDefault="00201DBF" w:rsidP="00201DBF">
      <w:pPr>
        <w:pStyle w:val="Idzet"/>
      </w:pPr>
      <w:r>
        <w:t xml:space="preserve">A vásárlás funkciójához kapcsolódó Shop tábla </w:t>
      </w:r>
      <w:r w:rsidR="00027DC9">
        <w:t>rendelkezik egy elsődleges kulccsal (</w:t>
      </w:r>
      <w:r w:rsidR="00027DC9">
        <w:t>„</w:t>
      </w:r>
      <w:proofErr w:type="spellStart"/>
      <w:r w:rsidR="00027DC9">
        <w:t>id</w:t>
      </w:r>
      <w:proofErr w:type="spellEnd"/>
      <w:r w:rsidR="00027DC9">
        <w:t>”</w:t>
      </w:r>
      <w:r w:rsidR="00027DC9">
        <w:t>), valamint a vásárlás funkcióit látja el (</w:t>
      </w:r>
      <w:r w:rsidR="00027DC9">
        <w:t>„</w:t>
      </w:r>
      <w:r w:rsidR="004323F4">
        <w:t>cost</w:t>
      </w:r>
      <w:r w:rsidR="00027DC9">
        <w:t>”</w:t>
      </w:r>
      <w:r w:rsidR="00027DC9">
        <w:t xml:space="preserve">, </w:t>
      </w:r>
      <w:r w:rsidR="00027DC9">
        <w:t>„</w:t>
      </w:r>
      <w:proofErr w:type="spellStart"/>
      <w:r w:rsidR="004323F4">
        <w:t>bought</w:t>
      </w:r>
      <w:proofErr w:type="spellEnd"/>
      <w:r w:rsidR="00027DC9">
        <w:t>”</w:t>
      </w:r>
      <w:r w:rsidR="00027DC9">
        <w:t>)</w:t>
      </w:r>
      <w:r w:rsidR="004323F4">
        <w:t xml:space="preserve">, a játékos pénzének értékét módosítja, valamint az elérhető és megvehető </w:t>
      </w:r>
      <w:proofErr w:type="spellStart"/>
      <w:r w:rsidR="004323F4">
        <w:t>itemek</w:t>
      </w:r>
      <w:proofErr w:type="spellEnd"/>
      <w:r w:rsidR="004323F4">
        <w:t xml:space="preserve"> számát. Az </w:t>
      </w:r>
      <w:proofErr w:type="spellStart"/>
      <w:r w:rsidR="004323F4">
        <w:t>Item</w:t>
      </w:r>
      <w:proofErr w:type="spellEnd"/>
      <w:r w:rsidR="005A1521">
        <w:t xml:space="preserve"> (</w:t>
      </w:r>
      <w:r w:rsidR="005A1521">
        <w:t>„</w:t>
      </w:r>
      <w:proofErr w:type="spellStart"/>
      <w:r w:rsidR="008F798E">
        <w:t>item_id</w:t>
      </w:r>
      <w:proofErr w:type="spellEnd"/>
      <w:r w:rsidR="005A1521">
        <w:t>”</w:t>
      </w:r>
      <w:r w:rsidR="005A1521">
        <w:t>)</w:t>
      </w:r>
      <w:r w:rsidR="008F798E">
        <w:t xml:space="preserve"> tulajdonságait az </w:t>
      </w:r>
      <w:proofErr w:type="spellStart"/>
      <w:r w:rsidR="008F798E">
        <w:t>Items</w:t>
      </w:r>
      <w:proofErr w:type="spellEnd"/>
      <w:r w:rsidR="008F798E">
        <w:t xml:space="preserve"> táblától </w:t>
      </w:r>
      <w:proofErr w:type="spellStart"/>
      <w:r w:rsidR="008F798E">
        <w:t>örökli</w:t>
      </w:r>
      <w:proofErr w:type="spellEnd"/>
      <w:r w:rsidR="008F798E">
        <w:t>.</w:t>
      </w:r>
    </w:p>
    <w:p w14:paraId="0874FA7B" w14:textId="71E35565" w:rsidR="00B1035A" w:rsidRDefault="00B1035A" w:rsidP="00B1035A">
      <w:pPr>
        <w:pStyle w:val="Cmsor3"/>
      </w:pPr>
      <w:bookmarkStart w:id="65" w:name="_Toc194238082"/>
      <w:r>
        <w:lastRenderedPageBreak/>
        <w:t>Map Battle tábla</w:t>
      </w:r>
      <w:bookmarkEnd w:id="65"/>
    </w:p>
    <w:p w14:paraId="76117826" w14:textId="523A03F4" w:rsidR="00582C03" w:rsidRPr="00582C03" w:rsidRDefault="00582C03" w:rsidP="00582C03">
      <w:pPr>
        <w:pStyle w:val="Idzet"/>
      </w:pPr>
      <w:r>
        <w:t>Mint mindegyik tábla, a harcpályák táblája is rendelkezik egy egyedi azonosító kulccsal (</w:t>
      </w:r>
      <w:r>
        <w:t>„</w:t>
      </w:r>
      <w:proofErr w:type="spellStart"/>
      <w:r>
        <w:t>id</w:t>
      </w:r>
      <w:proofErr w:type="spellEnd"/>
      <w:r>
        <w:t>”</w:t>
      </w:r>
      <w:r>
        <w:t>)</w:t>
      </w:r>
      <w:r w:rsidR="004B038B">
        <w:t>. Ezen értékek eltárolásán kívül a harcpályákon részt vevő ellenségek számát (</w:t>
      </w:r>
      <w:r w:rsidR="004B038B">
        <w:t>„</w:t>
      </w:r>
      <w:proofErr w:type="spellStart"/>
      <w:r w:rsidR="00901361">
        <w:t>quantity</w:t>
      </w:r>
      <w:proofErr w:type="spellEnd"/>
      <w:r w:rsidR="004B038B">
        <w:t>”</w:t>
      </w:r>
      <w:r w:rsidR="004B038B">
        <w:t>)</w:t>
      </w:r>
      <w:r w:rsidR="00901361">
        <w:t xml:space="preserve"> és típusát (</w:t>
      </w:r>
      <w:r w:rsidR="00901361">
        <w:t>„</w:t>
      </w:r>
      <w:proofErr w:type="spellStart"/>
      <w:r w:rsidR="00901361">
        <w:t>enemy</w:t>
      </w:r>
      <w:proofErr w:type="spellEnd"/>
      <w:r w:rsidR="00901361">
        <w:t>”</w:t>
      </w:r>
      <w:r w:rsidR="00901361">
        <w:t xml:space="preserve">) tárolja el. </w:t>
      </w:r>
    </w:p>
    <w:p w14:paraId="4E954FCC" w14:textId="52D13836" w:rsidR="00B1035A" w:rsidRDefault="00A25139" w:rsidP="00B1035A">
      <w:pPr>
        <w:pStyle w:val="Cmsor3"/>
      </w:pPr>
      <w:bookmarkStart w:id="66" w:name="_Toc194238083"/>
      <w:proofErr w:type="spellStart"/>
      <w:r>
        <w:t>Allies</w:t>
      </w:r>
      <w:proofErr w:type="spellEnd"/>
      <w:r>
        <w:t xml:space="preserve"> tábla</w:t>
      </w:r>
      <w:bookmarkEnd w:id="66"/>
    </w:p>
    <w:p w14:paraId="1FC41F02" w14:textId="5F2233F8" w:rsidR="006706A0" w:rsidRPr="006706A0" w:rsidRDefault="006706A0" w:rsidP="006706A0">
      <w:pPr>
        <w:pStyle w:val="Idzet"/>
      </w:pPr>
      <w:r>
        <w:t xml:space="preserve">A szövetségesek tábla tartalmazza a legtöbb adatot. Bár egyik táblához sem kapcsolódik, </w:t>
      </w:r>
      <w:r w:rsidR="00FE5979">
        <w:t>a harcban szereplő karakterek összes tulajdonságát eltárolja („</w:t>
      </w:r>
      <w:proofErr w:type="spellStart"/>
      <w:r w:rsidR="000F40A8">
        <w:t>id</w:t>
      </w:r>
      <w:proofErr w:type="spellEnd"/>
      <w:r w:rsidR="00FE5979">
        <w:t>”</w:t>
      </w:r>
      <w:r w:rsidR="000F40A8">
        <w:t xml:space="preserve">, </w:t>
      </w:r>
      <w:r w:rsidR="000F40A8">
        <w:t>„</w:t>
      </w:r>
      <w:proofErr w:type="spellStart"/>
      <w:r w:rsidR="002B0FD3">
        <w:t>max_health</w:t>
      </w:r>
      <w:proofErr w:type="spellEnd"/>
      <w:r w:rsidR="002B0FD3">
        <w:t>”,</w:t>
      </w:r>
      <w:r w:rsidR="004B038B">
        <w:t xml:space="preserve"> „</w:t>
      </w:r>
      <w:proofErr w:type="spellStart"/>
      <w:r w:rsidR="002B0FD3">
        <w:t>health</w:t>
      </w:r>
      <w:proofErr w:type="spellEnd"/>
      <w:r w:rsidR="002B0FD3">
        <w:t>”</w:t>
      </w:r>
      <w:r w:rsidR="000F40A8">
        <w:t xml:space="preserve">, </w:t>
      </w:r>
      <w:r w:rsidR="000F40A8">
        <w:t>„</w:t>
      </w:r>
      <w:proofErr w:type="spellStart"/>
      <w:r w:rsidR="002B0FD3">
        <w:t>defense</w:t>
      </w:r>
      <w:proofErr w:type="spellEnd"/>
      <w:r w:rsidR="000F40A8">
        <w:t>”</w:t>
      </w:r>
      <w:r w:rsidR="000F40A8">
        <w:t xml:space="preserve">, </w:t>
      </w:r>
      <w:r w:rsidR="000F40A8">
        <w:t>„</w:t>
      </w:r>
      <w:proofErr w:type="spellStart"/>
      <w:r w:rsidR="002B0FD3">
        <w:t>max_defense</w:t>
      </w:r>
      <w:proofErr w:type="spellEnd"/>
      <w:r w:rsidR="000F40A8">
        <w:t>”</w:t>
      </w:r>
      <w:r w:rsidR="000F40A8">
        <w:t xml:space="preserve">, </w:t>
      </w:r>
      <w:r w:rsidR="000F40A8">
        <w:t>„</w:t>
      </w:r>
      <w:proofErr w:type="spellStart"/>
      <w:r w:rsidR="002B0FD3">
        <w:t>max_attack</w:t>
      </w:r>
      <w:proofErr w:type="spellEnd"/>
      <w:r w:rsidR="000F40A8">
        <w:t>”</w:t>
      </w:r>
      <w:r w:rsidR="000F40A8">
        <w:t xml:space="preserve">, </w:t>
      </w:r>
      <w:r w:rsidR="000F40A8">
        <w:t>„</w:t>
      </w:r>
      <w:proofErr w:type="spellStart"/>
      <w:r w:rsidR="002B0FD3">
        <w:t>attack</w:t>
      </w:r>
      <w:proofErr w:type="spellEnd"/>
      <w:r w:rsidR="000F40A8">
        <w:t>”</w:t>
      </w:r>
      <w:r w:rsidR="000F40A8">
        <w:t xml:space="preserve">, </w:t>
      </w:r>
      <w:r w:rsidR="000F40A8">
        <w:t>„</w:t>
      </w:r>
      <w:proofErr w:type="spellStart"/>
      <w:r w:rsidR="00E93F55">
        <w:t>gold</w:t>
      </w:r>
      <w:proofErr w:type="spellEnd"/>
      <w:r w:rsidR="000F40A8">
        <w:t>”</w:t>
      </w:r>
      <w:r w:rsidR="000F40A8">
        <w:t xml:space="preserve">, </w:t>
      </w:r>
      <w:r w:rsidR="000F40A8">
        <w:t>„</w:t>
      </w:r>
      <w:proofErr w:type="spellStart"/>
      <w:r w:rsidR="00E93F55">
        <w:t>experience</w:t>
      </w:r>
      <w:proofErr w:type="spellEnd"/>
      <w:r w:rsidR="000F40A8">
        <w:t>”</w:t>
      </w:r>
      <w:r w:rsidR="000F40A8">
        <w:t xml:space="preserve">, </w:t>
      </w:r>
      <w:r w:rsidR="000F40A8">
        <w:t>„</w:t>
      </w:r>
      <w:proofErr w:type="spellStart"/>
      <w:r w:rsidR="00E93F55">
        <w:t>lvl</w:t>
      </w:r>
      <w:proofErr w:type="spellEnd"/>
      <w:r w:rsidR="000F40A8">
        <w:t>”</w:t>
      </w:r>
      <w:r w:rsidR="000F40A8">
        <w:t xml:space="preserve">, </w:t>
      </w:r>
      <w:r w:rsidR="000F40A8">
        <w:t>„</w:t>
      </w:r>
      <w:proofErr w:type="spellStart"/>
      <w:r w:rsidR="00E93F55">
        <w:t>name</w:t>
      </w:r>
      <w:proofErr w:type="spellEnd"/>
      <w:r w:rsidR="000F40A8">
        <w:t>”</w:t>
      </w:r>
      <w:r w:rsidR="000F40A8">
        <w:t xml:space="preserve">, </w:t>
      </w:r>
      <w:r w:rsidR="000F40A8">
        <w:t>„</w:t>
      </w:r>
      <w:proofErr w:type="spellStart"/>
      <w:r w:rsidR="00E93F55">
        <w:t>resource</w:t>
      </w:r>
      <w:proofErr w:type="spellEnd"/>
      <w:r w:rsidR="000F40A8">
        <w:t>”</w:t>
      </w:r>
      <w:r w:rsidR="00FE5979">
        <w:t>)</w:t>
      </w:r>
    </w:p>
    <w:p w14:paraId="527E9AC7" w14:textId="1E89C729" w:rsidR="00A25139" w:rsidRDefault="00A25139" w:rsidP="00A25139">
      <w:pPr>
        <w:pStyle w:val="Cmsor3"/>
      </w:pPr>
      <w:bookmarkStart w:id="67" w:name="_Toc194238084"/>
      <w:proofErr w:type="spellStart"/>
      <w:r>
        <w:t>Hostiles</w:t>
      </w:r>
      <w:proofErr w:type="spellEnd"/>
      <w:r>
        <w:t xml:space="preserve"> tábla</w:t>
      </w:r>
      <w:bookmarkEnd w:id="67"/>
    </w:p>
    <w:p w14:paraId="6EA728A1" w14:textId="334D7AD9" w:rsidR="000A03D6" w:rsidRPr="000A03D6" w:rsidRDefault="000A03D6" w:rsidP="000A03D6">
      <w:pPr>
        <w:pStyle w:val="Idzet"/>
      </w:pPr>
      <w:r>
        <w:t xml:space="preserve">A </w:t>
      </w:r>
      <w:proofErr w:type="spellStart"/>
      <w:r>
        <w:t>Hostiles</w:t>
      </w:r>
      <w:proofErr w:type="spellEnd"/>
      <w:r>
        <w:t xml:space="preserve"> tábla a harcpályán megjelenő ellenségek </w:t>
      </w:r>
      <w:r w:rsidR="00545541">
        <w:t xml:space="preserve">tulajdonságainak eltárolását szolgálja. </w:t>
      </w:r>
      <w:r w:rsidR="00AA47BE">
        <w:t xml:space="preserve">Tartalma nagyban megegyezik az </w:t>
      </w:r>
      <w:proofErr w:type="spellStart"/>
      <w:r w:rsidR="00AA47BE">
        <w:t>Allies</w:t>
      </w:r>
      <w:proofErr w:type="spellEnd"/>
      <w:r w:rsidR="00AA47BE">
        <w:t xml:space="preserve"> tábla tartalmával, hiszen a különböző </w:t>
      </w:r>
      <w:proofErr w:type="spellStart"/>
      <w:r w:rsidR="00AA47BE">
        <w:t>enemy</w:t>
      </w:r>
      <w:proofErr w:type="spellEnd"/>
      <w:r w:rsidR="00AA47BE">
        <w:t xml:space="preserve">-k is </w:t>
      </w:r>
      <w:r w:rsidR="00FD721A">
        <w:t xml:space="preserve">hasonló </w:t>
      </w:r>
      <w:proofErr w:type="spellStart"/>
      <w:r w:rsidR="00FD721A">
        <w:t>statokkal</w:t>
      </w:r>
      <w:proofErr w:type="spellEnd"/>
      <w:r w:rsidR="00FD721A">
        <w:t xml:space="preserve"> rendelkeznek, mint a </w:t>
      </w:r>
      <w:r w:rsidR="00D568F5">
        <w:t>felhasználó által irányítható</w:t>
      </w:r>
      <w:r w:rsidR="00FD721A">
        <w:t xml:space="preserve"> </w:t>
      </w:r>
      <w:r w:rsidR="00435EF6">
        <w:t>szövetségesek (</w:t>
      </w:r>
      <w:r w:rsidR="00435EF6">
        <w:t>„</w:t>
      </w:r>
      <w:proofErr w:type="spellStart"/>
      <w:r w:rsidR="00435EF6">
        <w:t>id</w:t>
      </w:r>
      <w:proofErr w:type="spellEnd"/>
      <w:r w:rsidR="00435EF6">
        <w:t>”</w:t>
      </w:r>
      <w:r w:rsidR="00435EF6">
        <w:t xml:space="preserve">, </w:t>
      </w:r>
      <w:r w:rsidR="00435EF6">
        <w:t>„</w:t>
      </w:r>
      <w:proofErr w:type="spellStart"/>
      <w:r w:rsidR="00435EF6">
        <w:t>health</w:t>
      </w:r>
      <w:proofErr w:type="spellEnd"/>
      <w:r w:rsidR="00435EF6">
        <w:t>”</w:t>
      </w:r>
      <w:r w:rsidR="00435EF6">
        <w:t xml:space="preserve">, </w:t>
      </w:r>
      <w:r w:rsidR="00435EF6">
        <w:t>„</w:t>
      </w:r>
      <w:proofErr w:type="spellStart"/>
      <w:r w:rsidR="00435EF6">
        <w:t>max_health</w:t>
      </w:r>
      <w:proofErr w:type="spellEnd"/>
      <w:r w:rsidR="00435EF6">
        <w:t>”</w:t>
      </w:r>
      <w:r w:rsidR="00435EF6">
        <w:t xml:space="preserve">, </w:t>
      </w:r>
      <w:r w:rsidR="00435EF6">
        <w:t>„</w:t>
      </w:r>
      <w:proofErr w:type="spellStart"/>
      <w:r w:rsidR="00435EF6">
        <w:t>defense</w:t>
      </w:r>
      <w:proofErr w:type="spellEnd"/>
      <w:r w:rsidR="00435EF6">
        <w:t>”</w:t>
      </w:r>
      <w:r w:rsidR="00435EF6">
        <w:t xml:space="preserve">, </w:t>
      </w:r>
      <w:r w:rsidR="00435EF6">
        <w:t>„</w:t>
      </w:r>
      <w:proofErr w:type="spellStart"/>
      <w:r w:rsidR="00435EF6">
        <w:t>max_defense</w:t>
      </w:r>
      <w:proofErr w:type="spellEnd"/>
      <w:r w:rsidR="00435EF6">
        <w:t>”</w:t>
      </w:r>
      <w:r w:rsidR="00D568F5">
        <w:t xml:space="preserve">, </w:t>
      </w:r>
      <w:r w:rsidR="00D568F5">
        <w:t>„</w:t>
      </w:r>
      <w:proofErr w:type="spellStart"/>
      <w:r w:rsidR="00D568F5">
        <w:t>attack</w:t>
      </w:r>
      <w:proofErr w:type="spellEnd"/>
      <w:r w:rsidR="00D568F5">
        <w:t>”</w:t>
      </w:r>
      <w:r w:rsidR="00D568F5">
        <w:t xml:space="preserve">, </w:t>
      </w:r>
      <w:r w:rsidR="00D568F5">
        <w:t>„</w:t>
      </w:r>
      <w:proofErr w:type="spellStart"/>
      <w:r w:rsidR="00D568F5">
        <w:t>max_attack</w:t>
      </w:r>
      <w:proofErr w:type="spellEnd"/>
      <w:r w:rsidR="00D568F5">
        <w:t>”</w:t>
      </w:r>
      <w:r w:rsidR="00D568F5">
        <w:t xml:space="preserve">, </w:t>
      </w:r>
      <w:r w:rsidR="00D568F5">
        <w:t>„</w:t>
      </w:r>
      <w:proofErr w:type="spellStart"/>
      <w:r w:rsidR="00D568F5">
        <w:t>name</w:t>
      </w:r>
      <w:proofErr w:type="spellEnd"/>
      <w:r w:rsidR="00D568F5">
        <w:t>”</w:t>
      </w:r>
      <w:r w:rsidR="00435EF6">
        <w:t xml:space="preserve">). </w:t>
      </w:r>
    </w:p>
    <w:p w14:paraId="406D1E8E" w14:textId="15CC4342" w:rsidR="25DD829B" w:rsidRDefault="25DD829B" w:rsidP="62CC4C79">
      <w:pPr>
        <w:pStyle w:val="Cmsor1"/>
        <w:rPr>
          <w:szCs w:val="36"/>
        </w:rPr>
      </w:pPr>
      <w:bookmarkStart w:id="68" w:name="_Toc194238085"/>
      <w:r>
        <w:lastRenderedPageBreak/>
        <w:t>Tesztdokumentáció</w:t>
      </w:r>
      <w:bookmarkEnd w:id="68"/>
    </w:p>
    <w:p w14:paraId="5A42A522" w14:textId="44735667" w:rsidR="25DD829B" w:rsidRDefault="25DD829B" w:rsidP="62CC4C79">
      <w:pPr>
        <w:pStyle w:val="Cmsor1"/>
        <w:rPr>
          <w:szCs w:val="36"/>
        </w:rPr>
      </w:pPr>
      <w:bookmarkStart w:id="69" w:name="_Toc194238086"/>
      <w:r>
        <w:lastRenderedPageBreak/>
        <w:t>Összefoglalás</w:t>
      </w:r>
      <w:bookmarkEnd w:id="69"/>
    </w:p>
    <w:p w14:paraId="7323DB16" w14:textId="4A43EE88" w:rsidR="25DD829B" w:rsidRDefault="25DD829B" w:rsidP="62CC4C79">
      <w:pPr>
        <w:pStyle w:val="Cmsor2"/>
      </w:pPr>
      <w:bookmarkStart w:id="70" w:name="_Toc194238087"/>
      <w:r w:rsidRPr="1E6A9010">
        <w:t>A szakdolgozat célja</w:t>
      </w:r>
      <w:bookmarkEnd w:id="70"/>
    </w:p>
    <w:p w14:paraId="432BA498" w14:textId="43F91110" w:rsidR="4A7FBB01" w:rsidRDefault="4A7FBB01" w:rsidP="0002184C">
      <w:pPr>
        <w:ind w:firstLine="709"/>
      </w:pPr>
      <w:r>
        <w:t>A játékunk célja egy olyan applikáció létrehozása volt, amely egyedi ötlet</w:t>
      </w:r>
      <w:r w:rsidR="51365CA5">
        <w:t xml:space="preserve"> alapján készült</w:t>
      </w:r>
      <w:r>
        <w:t xml:space="preserve"> és </w:t>
      </w:r>
      <w:r w:rsidR="77879AC6">
        <w:t xml:space="preserve">páratlan </w:t>
      </w:r>
      <w:r>
        <w:t>történettel rendelkezik</w:t>
      </w:r>
      <w:r w:rsidR="3893E6A0">
        <w:t xml:space="preserve">, valamint egy különleges atmoszférát </w:t>
      </w:r>
      <w:r w:rsidR="12A0CC15">
        <w:t>teremt meg</w:t>
      </w:r>
      <w:r w:rsidR="324F9225">
        <w:t xml:space="preserve"> a játékkal játszók számára</w:t>
      </w:r>
      <w:r>
        <w:t xml:space="preserve">. </w:t>
      </w:r>
    </w:p>
    <w:p w14:paraId="2C968573" w14:textId="3DCEFEC5" w:rsidR="45DC011E" w:rsidRDefault="45DC011E" w:rsidP="1E6A9010">
      <w:r>
        <w:t>A játéknak a felhasználó szórakoztatása a célja</w:t>
      </w:r>
      <w:r w:rsidR="10B125D4">
        <w:t>, valamint egy kevésbé ismert harcrendszer megismertetése</w:t>
      </w:r>
      <w:r w:rsidR="12577774">
        <w:t xml:space="preserve"> és a logikus gondolkodásra való késztetés</w:t>
      </w:r>
      <w:r>
        <w:t xml:space="preserve">. </w:t>
      </w:r>
      <w:r w:rsidR="4A7FBB01">
        <w:t xml:space="preserve"> </w:t>
      </w:r>
    </w:p>
    <w:p w14:paraId="68F7D214" w14:textId="600411B2" w:rsidR="60EC6EBF" w:rsidRDefault="60EC6EBF" w:rsidP="1E6A9010">
      <w:pPr>
        <w:pStyle w:val="Cmsor3"/>
        <w:rPr>
          <w:szCs w:val="28"/>
        </w:rPr>
      </w:pPr>
      <w:bookmarkStart w:id="71" w:name="_Toc194238088"/>
      <w:r w:rsidRPr="1E6A9010">
        <w:rPr>
          <w:szCs w:val="28"/>
        </w:rPr>
        <w:t>Megvalósítása</w:t>
      </w:r>
      <w:bookmarkEnd w:id="71"/>
    </w:p>
    <w:p w14:paraId="62FE605F" w14:textId="122CA58C" w:rsidR="416D5665" w:rsidRDefault="416D5665" w:rsidP="1E6A9010">
      <w:pPr>
        <w:pStyle w:val="Szvegtrzs"/>
      </w:pPr>
      <w:r>
        <w:t>Elsősorban a játék történetének ötlete</w:t>
      </w:r>
      <w:r w:rsidR="0B76E5AD">
        <w:t xml:space="preserve"> és maga a játék koncepciója</w:t>
      </w:r>
      <w:r>
        <w:t xml:space="preserve"> fogalmazódott meg a fejünkben, valamint a </w:t>
      </w:r>
      <w:r w:rsidR="07350847">
        <w:t>legoptimálisabb játékfejlesztő program kiválasztása.</w:t>
      </w:r>
      <w:r w:rsidR="486B9BD1">
        <w:t xml:space="preserve"> Először a </w:t>
      </w:r>
      <w:proofErr w:type="spellStart"/>
      <w:r w:rsidR="486B9BD1">
        <w:t>Unity</w:t>
      </w:r>
      <w:proofErr w:type="spellEnd"/>
      <w:r w:rsidR="486B9BD1">
        <w:t xml:space="preserve">-re esett választásunk, de technikai okok miatt változtattunk </w:t>
      </w:r>
      <w:proofErr w:type="spellStart"/>
      <w:r w:rsidR="486B9BD1">
        <w:t>Godot-ra</w:t>
      </w:r>
      <w:proofErr w:type="spellEnd"/>
      <w:r w:rsidR="486B9BD1">
        <w:t xml:space="preserve"> fejlesztőbarát környezete</w:t>
      </w:r>
      <w:r w:rsidR="411119DE">
        <w:t xml:space="preserve"> és vizuális megjelenítése miatt. </w:t>
      </w:r>
    </w:p>
    <w:p w14:paraId="27C40E75" w14:textId="6E17B690" w:rsidR="22118588" w:rsidRDefault="22118588" w:rsidP="1E6A9010">
      <w:pPr>
        <w:pStyle w:val="Szvegtrzs"/>
      </w:pPr>
      <w:r>
        <w:t>A kódolásban először magának a pályák felépítésének álltunk neki.</w:t>
      </w:r>
      <w:r w:rsidR="73254AB9">
        <w:t xml:space="preserve"> A vizuális megjelenítés és a különböző </w:t>
      </w:r>
      <w:proofErr w:type="spellStart"/>
      <w:r w:rsidR="73254AB9">
        <w:t>assetek</w:t>
      </w:r>
      <w:proofErr w:type="spellEnd"/>
      <w:r w:rsidR="73254AB9">
        <w:t xml:space="preserve"> keresése egy élvezhető részét képezte a projektnek.</w:t>
      </w:r>
      <w:r>
        <w:t xml:space="preserve"> Közben az adatbázis </w:t>
      </w:r>
      <w:r w:rsidR="5724802C">
        <w:t>felépítésén és a</w:t>
      </w:r>
      <w:r w:rsidR="30071317">
        <w:t xml:space="preserve">z ehhez szükséges </w:t>
      </w:r>
      <w:r w:rsidR="5724802C">
        <w:t>táblák megvalósításán is elkezdtünk gondolkozni.</w:t>
      </w:r>
    </w:p>
    <w:p w14:paraId="6B34E818" w14:textId="05B4FEC9" w:rsidR="6D57D91A" w:rsidRDefault="6D57D91A" w:rsidP="1E6A9010">
      <w:pPr>
        <w:pStyle w:val="Szvegtrzs"/>
      </w:pPr>
      <w:r>
        <w:t xml:space="preserve">A falu pályáinak felépítése után </w:t>
      </w:r>
      <w:r w:rsidR="48F7C290">
        <w:t>a</w:t>
      </w:r>
      <w:r w:rsidR="35AB8065">
        <w:t>z felhasználói UI különböző felületei készültek el, mint például a</w:t>
      </w:r>
      <w:r w:rsidR="48F7C290">
        <w:t xml:space="preserve"> főmenü és a beállítások</w:t>
      </w:r>
      <w:r w:rsidR="7C54DAFD">
        <w:t>.</w:t>
      </w:r>
      <w:r w:rsidR="48F7C290">
        <w:t xml:space="preserve"> </w:t>
      </w:r>
      <w:r w:rsidR="5CE3C330">
        <w:t>Majd a</w:t>
      </w:r>
      <w:r w:rsidR="47F5344E">
        <w:t xml:space="preserve"> </w:t>
      </w:r>
      <w:r w:rsidR="5BC9861E">
        <w:t xml:space="preserve">pályán </w:t>
      </w:r>
      <w:r w:rsidR="47F5344E">
        <w:t xml:space="preserve">különböző NPC-k, valamint maga a </w:t>
      </w:r>
      <w:proofErr w:type="spellStart"/>
      <w:r w:rsidR="47F5344E">
        <w:t>Dialogic</w:t>
      </w:r>
      <w:proofErr w:type="spellEnd"/>
      <w:r w:rsidR="47F5344E">
        <w:t xml:space="preserve"> </w:t>
      </w:r>
      <w:proofErr w:type="spellStart"/>
      <w:r w:rsidR="47F5344E">
        <w:t>plugin</w:t>
      </w:r>
      <w:proofErr w:type="spellEnd"/>
      <w:r w:rsidR="47F5344E">
        <w:t xml:space="preserve"> letöltése, ennek következtében pedig a </w:t>
      </w:r>
      <w:r w:rsidR="252DAAD1">
        <w:t>párbeszédek, valamint válaszható opciók létrehozása.</w:t>
      </w:r>
      <w:r w:rsidR="20DA081F">
        <w:t xml:space="preserve"> Közben létrejöttek az első adatbázis táblák, valamint a beágyazott </w:t>
      </w:r>
      <w:proofErr w:type="spellStart"/>
      <w:r w:rsidR="20DA081F">
        <w:t>SQLite</w:t>
      </w:r>
      <w:proofErr w:type="spellEnd"/>
      <w:r w:rsidR="20DA081F">
        <w:t xml:space="preserve"> segítségével </w:t>
      </w:r>
      <w:r w:rsidR="011A3577">
        <w:t xml:space="preserve">megtörtént az adatbázis exportálása és beágyazása </w:t>
      </w:r>
      <w:r w:rsidR="4A804DCB">
        <w:t>a játékba.</w:t>
      </w:r>
    </w:p>
    <w:p w14:paraId="63CEA9F6" w14:textId="4EB19655" w:rsidR="4A804DCB" w:rsidRDefault="4A804DCB" w:rsidP="1E6A9010">
      <w:pPr>
        <w:pStyle w:val="Szvegtrzs"/>
      </w:pPr>
      <w:r>
        <w:t xml:space="preserve">A legnagyobb kihívást az </w:t>
      </w:r>
      <w:proofErr w:type="spellStart"/>
      <w:r>
        <w:t>inventory</w:t>
      </w:r>
      <w:proofErr w:type="spellEnd"/>
      <w:r>
        <w:t xml:space="preserve"> </w:t>
      </w:r>
      <w:r w:rsidR="341B61A2">
        <w:t>kivitelezése jelentette,</w:t>
      </w:r>
      <w:r w:rsidR="21FB310F">
        <w:t xml:space="preserve"> az ehhez tartozó t</w:t>
      </w:r>
      <w:r w:rsidR="41055DF3">
        <w:t>árgyak,</w:t>
      </w:r>
      <w:r w:rsidR="12B0B7F2">
        <w:t xml:space="preserve"> </w:t>
      </w:r>
      <w:proofErr w:type="spellStart"/>
      <w:r w:rsidR="12B0B7F2">
        <w:t>hotbar</w:t>
      </w:r>
      <w:proofErr w:type="spellEnd"/>
      <w:r w:rsidR="12B0B7F2">
        <w:t xml:space="preserve"> és a vásárlási rendszer összekötése</w:t>
      </w:r>
      <w:r w:rsidR="341B61A2">
        <w:t>.</w:t>
      </w:r>
      <w:r w:rsidR="4144AE27">
        <w:t xml:space="preserve"> Sok munkát és időt igényelt, de végül működőképessé vált.</w:t>
      </w:r>
    </w:p>
    <w:p w14:paraId="7996771B" w14:textId="05BAE316" w:rsidR="4144AE27" w:rsidRDefault="4144AE27" w:rsidP="1E6A9010">
      <w:pPr>
        <w:pStyle w:val="Szvegtrzs"/>
      </w:pPr>
      <w:r>
        <w:t xml:space="preserve">Végül a pályák összekötése után a működőképes harcrendszer </w:t>
      </w:r>
      <w:r w:rsidR="36BAFF3D">
        <w:t xml:space="preserve">is bekerült a játékba és </w:t>
      </w:r>
      <w:r w:rsidR="44F14F65">
        <w:t>utána már csak a mentési rendszer alapjainak kidolgozása, valamint a pályák zenéinek hozzáadása volt a feladatunk.</w:t>
      </w:r>
    </w:p>
    <w:p w14:paraId="23D35987" w14:textId="593BA358" w:rsidR="44F14F65" w:rsidRDefault="44F14F65" w:rsidP="1E6A9010">
      <w:pPr>
        <w:pStyle w:val="Szvegtrzs"/>
      </w:pPr>
      <w:r>
        <w:t xml:space="preserve">Amint működőképesnek és késznek éreztük a játékunk demóját, a tesztelést több gépen is lefuttattuk. </w:t>
      </w:r>
      <w:r w:rsidR="361E4F56">
        <w:t>Néhány kisebb hiba javítása után pedig befejeztük a tesztelést és fejlesztést.</w:t>
      </w:r>
    </w:p>
    <w:p w14:paraId="04D73E17" w14:textId="05BC1873" w:rsidR="1E6A9010" w:rsidRDefault="1E6A9010" w:rsidP="1E6A9010">
      <w:pPr>
        <w:pStyle w:val="Szvegtrzs"/>
      </w:pPr>
    </w:p>
    <w:p w14:paraId="6EBD555C" w14:textId="6DBFF501" w:rsidR="60EC6EBF" w:rsidRDefault="60EC6EBF" w:rsidP="62CC4C79">
      <w:pPr>
        <w:pStyle w:val="Cmsor2"/>
      </w:pPr>
      <w:bookmarkStart w:id="72" w:name="_Toc194238089"/>
      <w:r>
        <w:lastRenderedPageBreak/>
        <w:t>Fejlesztési lehetőségek</w:t>
      </w:r>
      <w:bookmarkEnd w:id="72"/>
    </w:p>
    <w:p w14:paraId="00BDF67F" w14:textId="6C43DA4D" w:rsidR="60EC6EBF" w:rsidRDefault="60EC6EBF" w:rsidP="62CC4C79">
      <w:pPr>
        <w:pStyle w:val="Listaszerbekezds"/>
        <w:numPr>
          <w:ilvl w:val="0"/>
          <w:numId w:val="5"/>
        </w:numPr>
        <w:rPr>
          <w:b/>
          <w:bCs/>
        </w:rPr>
      </w:pPr>
      <w:r>
        <w:t>A</w:t>
      </w:r>
      <w:r w:rsidR="512FFEDA">
        <w:t xml:space="preserve"> történet </w:t>
      </w:r>
      <w:r w:rsidR="46B41D82">
        <w:t xml:space="preserve">alapos </w:t>
      </w:r>
      <w:r w:rsidR="512FFEDA">
        <w:t>kibővítése</w:t>
      </w:r>
      <w:r w:rsidR="0850753E">
        <w:t xml:space="preserve"> és részletesebb kidolgozása</w:t>
      </w:r>
    </w:p>
    <w:p w14:paraId="33C6158C" w14:textId="233FBC82" w:rsidR="512FFEDA" w:rsidRDefault="512FFEDA" w:rsidP="62CC4C79">
      <w:pPr>
        <w:pStyle w:val="Szvegtrzs"/>
        <w:numPr>
          <w:ilvl w:val="0"/>
          <w:numId w:val="5"/>
        </w:numPr>
      </w:pPr>
      <w:r>
        <w:t xml:space="preserve">Még több harcpálya kidolgozása, valamint új ellenségek és </w:t>
      </w:r>
      <w:r w:rsidR="0793DE14">
        <w:t>egyedi képességek</w:t>
      </w:r>
      <w:r>
        <w:t xml:space="preserve"> hozzáadása</w:t>
      </w:r>
    </w:p>
    <w:p w14:paraId="022BA9E1" w14:textId="0C7F2278" w:rsidR="3669FE5B" w:rsidRDefault="3669FE5B" w:rsidP="1E6A9010">
      <w:pPr>
        <w:pStyle w:val="Szvegtrzs"/>
        <w:numPr>
          <w:ilvl w:val="0"/>
          <w:numId w:val="5"/>
        </w:numPr>
      </w:pPr>
      <w:r>
        <w:t>Mentési rendszer fejlesztése</w:t>
      </w:r>
    </w:p>
    <w:p w14:paraId="5973852C" w14:textId="71C263F7" w:rsidR="163CD78F" w:rsidRDefault="163CD78F" w:rsidP="1E6A9010">
      <w:pPr>
        <w:pStyle w:val="Szvegtrzs"/>
        <w:numPr>
          <w:ilvl w:val="0"/>
          <w:numId w:val="5"/>
        </w:numPr>
      </w:pPr>
      <w:r>
        <w:t>Falu pályáinak bővítése és megjelenítésének fejlesztése</w:t>
      </w:r>
    </w:p>
    <w:p w14:paraId="37245A73" w14:textId="0F3576F8" w:rsidR="5F4F117F" w:rsidRDefault="5F4F117F" w:rsidP="1E6A9010">
      <w:pPr>
        <w:pStyle w:val="Szvegtrzs"/>
        <w:numPr>
          <w:ilvl w:val="0"/>
          <w:numId w:val="5"/>
        </w:numPr>
      </w:pPr>
      <w:r>
        <w:t>Még több vásárolható tárgy hozzáadása, valamint boltok létrehozása</w:t>
      </w:r>
    </w:p>
    <w:p w14:paraId="358D0B39" w14:textId="3D6B9858" w:rsidR="62CC4C79" w:rsidRDefault="62CC4C79" w:rsidP="62CC4C79">
      <w:pPr>
        <w:pStyle w:val="Szvegtrzs"/>
      </w:pPr>
    </w:p>
    <w:p w14:paraId="34CE0A41" w14:textId="5F084778" w:rsidR="007C5DF4" w:rsidRDefault="1B8F170C" w:rsidP="1E6A9010">
      <w:pPr>
        <w:pStyle w:val="Cmsor1"/>
      </w:pPr>
      <w:bookmarkStart w:id="73" w:name="_Toc194238090"/>
      <w:r>
        <w:lastRenderedPageBreak/>
        <w:t>Irodalomjegyzék</w:t>
      </w:r>
      <w:bookmarkEnd w:id="73"/>
    </w:p>
    <w:p w14:paraId="5B45E6D8" w14:textId="4782F226" w:rsidR="28BB07BE" w:rsidRDefault="28BB07BE" w:rsidP="1E6A9010">
      <w:pPr>
        <w:pStyle w:val="Cmsor2"/>
      </w:pPr>
      <w:bookmarkStart w:id="74" w:name="_Toc194238091"/>
      <w:r w:rsidRPr="1E6A9010">
        <w:t>A programozáshoz és különböző problémák megoldásához segítségül használt oldalak</w:t>
      </w:r>
      <w:bookmarkEnd w:id="74"/>
    </w:p>
    <w:p w14:paraId="02F04CB8" w14:textId="32A19A31" w:rsidR="67E37F04" w:rsidRDefault="67E37F04" w:rsidP="1E6A9010">
      <w:r>
        <w:t>A weboldalakat 2025.03.29-én használtam utoljára.</w:t>
      </w:r>
    </w:p>
    <w:p w14:paraId="0F5E477A" w14:textId="2641EC10" w:rsidR="67E37F04" w:rsidRDefault="67E37F04" w:rsidP="1E6A9010">
      <w:pPr>
        <w:pStyle w:val="Listaszerbekezds"/>
        <w:numPr>
          <w:ilvl w:val="0"/>
          <w:numId w:val="4"/>
        </w:numPr>
      </w:pPr>
      <w:r w:rsidRPr="1E6A9010">
        <w:t xml:space="preserve"> </w:t>
      </w:r>
      <w:r w:rsidR="63EC8FDB" w:rsidRPr="1E6A9010">
        <w:t xml:space="preserve">Különböző programozási hibák megoldására használt weboldal: </w:t>
      </w:r>
      <w:hyperlink r:id="rId32">
        <w:r w:rsidR="26D04747" w:rsidRPr="1E6A9010">
          <w:rPr>
            <w:rStyle w:val="Hiperhivatkozs"/>
          </w:rPr>
          <w:t>https://www.reddit.com/</w:t>
        </w:r>
      </w:hyperlink>
    </w:p>
    <w:p w14:paraId="5AA297ED" w14:textId="1C1E9EF2" w:rsidR="151AF39F" w:rsidRDefault="151AF39F" w:rsidP="1E6A9010">
      <w:pPr>
        <w:pStyle w:val="Listaszerbekezds"/>
        <w:numPr>
          <w:ilvl w:val="0"/>
          <w:numId w:val="4"/>
        </w:numPr>
        <w:rPr>
          <w:lang w:val="en-US"/>
        </w:rPr>
      </w:pPr>
      <w:r w:rsidRPr="1E6A9010">
        <w:rPr>
          <w:lang w:val="en-US"/>
        </w:rPr>
        <w:t xml:space="preserve">A </w:t>
      </w:r>
      <w:proofErr w:type="spellStart"/>
      <w:r w:rsidRPr="1E6A9010">
        <w:rPr>
          <w:lang w:val="en-US"/>
        </w:rPr>
        <w:t>dokumentáció</w:t>
      </w:r>
      <w:proofErr w:type="spellEnd"/>
      <w:r w:rsidRPr="1E6A9010">
        <w:rPr>
          <w:lang w:val="en-US"/>
        </w:rPr>
        <w:t xml:space="preserve"> </w:t>
      </w:r>
      <w:proofErr w:type="spellStart"/>
      <w:r w:rsidRPr="1E6A9010">
        <w:rPr>
          <w:lang w:val="en-US"/>
        </w:rPr>
        <w:t>elkészítéséhez</w:t>
      </w:r>
      <w:proofErr w:type="spellEnd"/>
      <w:r w:rsidRPr="1E6A9010">
        <w:rPr>
          <w:lang w:val="en-US"/>
        </w:rPr>
        <w:t xml:space="preserve"> </w:t>
      </w:r>
      <w:proofErr w:type="spellStart"/>
      <w:r w:rsidRPr="1E6A9010">
        <w:rPr>
          <w:lang w:val="en-US"/>
        </w:rPr>
        <w:t>segítségül</w:t>
      </w:r>
      <w:proofErr w:type="spellEnd"/>
      <w:r w:rsidRPr="1E6A9010">
        <w:rPr>
          <w:lang w:val="en-US"/>
        </w:rPr>
        <w:t xml:space="preserve"> </w:t>
      </w:r>
      <w:proofErr w:type="spellStart"/>
      <w:r w:rsidRPr="1E6A9010">
        <w:rPr>
          <w:lang w:val="en-US"/>
        </w:rPr>
        <w:t>használt</w:t>
      </w:r>
      <w:proofErr w:type="spellEnd"/>
      <w:r w:rsidRPr="1E6A9010">
        <w:rPr>
          <w:lang w:val="en-US"/>
        </w:rPr>
        <w:t xml:space="preserve"> </w:t>
      </w:r>
      <w:proofErr w:type="spellStart"/>
      <w:r w:rsidRPr="1E6A9010">
        <w:rPr>
          <w:lang w:val="en-US"/>
        </w:rPr>
        <w:t>oldal</w:t>
      </w:r>
      <w:proofErr w:type="spellEnd"/>
      <w:r w:rsidRPr="1E6A9010">
        <w:rPr>
          <w:lang w:val="en-US"/>
        </w:rPr>
        <w:t xml:space="preserve">: </w:t>
      </w:r>
      <w:hyperlink r:id="rId33">
        <w:r w:rsidR="1DBA4913" w:rsidRPr="1E6A9010">
          <w:rPr>
            <w:rStyle w:val="Hiperhivatkozs"/>
            <w:lang w:val="en-US"/>
          </w:rPr>
          <w:t>https://docs.microsoft.com/en-us/?view=net-6.0</w:t>
        </w:r>
      </w:hyperlink>
    </w:p>
    <w:p w14:paraId="3018421E" w14:textId="7EEDC882" w:rsidR="0E944AE1" w:rsidRDefault="0E944AE1" w:rsidP="1E6A9010">
      <w:pPr>
        <w:pStyle w:val="Listaszerbekezds"/>
        <w:numPr>
          <w:ilvl w:val="0"/>
          <w:numId w:val="4"/>
        </w:numPr>
      </w:pPr>
      <w:r w:rsidRPr="1E6A9010">
        <w:t xml:space="preserve">Fórum, amely a kódolási hibák megoldásában szolgált segítségül: </w:t>
      </w:r>
      <w:hyperlink r:id="rId34">
        <w:r w:rsidR="1DBA4913" w:rsidRPr="1E6A9010">
          <w:rPr>
            <w:rStyle w:val="Hiperhivatkozs"/>
          </w:rPr>
          <w:t>https://forum.godotengine.org/</w:t>
        </w:r>
      </w:hyperlink>
    </w:p>
    <w:p w14:paraId="182D7678" w14:textId="0B20C852" w:rsidR="492CBF0C" w:rsidRDefault="492CBF0C" w:rsidP="1E6A9010">
      <w:pPr>
        <w:pStyle w:val="Listaszerbekezds"/>
        <w:numPr>
          <w:ilvl w:val="0"/>
          <w:numId w:val="4"/>
        </w:numPr>
      </w:pPr>
      <w:proofErr w:type="spellStart"/>
      <w:r w:rsidRPr="1E6A9010">
        <w:t>Youtube</w:t>
      </w:r>
      <w:proofErr w:type="spellEnd"/>
      <w:r w:rsidRPr="1E6A9010">
        <w:t xml:space="preserve">: </w:t>
      </w:r>
      <w:hyperlink r:id="rId35">
        <w:r w:rsidRPr="1E6A9010">
          <w:rPr>
            <w:rStyle w:val="Hiperhivatkozs"/>
          </w:rPr>
          <w:t>https://www.youtube.com/</w:t>
        </w:r>
      </w:hyperlink>
    </w:p>
    <w:p w14:paraId="33011922" w14:textId="157085A2" w:rsidR="635B05EB" w:rsidRDefault="635B05EB" w:rsidP="1E6A9010">
      <w:pPr>
        <w:pStyle w:val="Listaszerbekezds"/>
        <w:numPr>
          <w:ilvl w:val="0"/>
          <w:numId w:val="4"/>
        </w:numPr>
      </w:pPr>
      <w:proofErr w:type="spellStart"/>
      <w:r w:rsidRPr="1E6A9010">
        <w:t>Dialogic</w:t>
      </w:r>
      <w:proofErr w:type="spellEnd"/>
      <w:r w:rsidRPr="1E6A9010">
        <w:t xml:space="preserve"> fejlesztői dokumentáció: https://docs.dialogic.pro/</w:t>
      </w:r>
    </w:p>
    <w:p w14:paraId="50E76370" w14:textId="0366B9F2" w:rsidR="1E6A9010" w:rsidRDefault="1E6A9010" w:rsidP="1E6A9010">
      <w:pPr>
        <w:ind w:left="709"/>
      </w:pPr>
    </w:p>
    <w:p w14:paraId="64739CC7" w14:textId="095C35F5" w:rsidR="492CBF0C" w:rsidRDefault="492CBF0C" w:rsidP="1E6A9010">
      <w:pPr>
        <w:pStyle w:val="Cmsor2"/>
      </w:pPr>
      <w:bookmarkStart w:id="75" w:name="_Toc194238092"/>
      <w:r>
        <w:t xml:space="preserve">Különböző </w:t>
      </w:r>
      <w:r w:rsidR="6CCBB913">
        <w:t xml:space="preserve">bővítmények </w:t>
      </w:r>
      <w:r>
        <w:t>és alkalmazások weboldalai</w:t>
      </w:r>
      <w:bookmarkEnd w:id="75"/>
    </w:p>
    <w:p w14:paraId="072B2D2B" w14:textId="561BA324" w:rsidR="492CBF0C" w:rsidRDefault="492CBF0C" w:rsidP="1E6A9010">
      <w:pPr>
        <w:pStyle w:val="Listaszerbekezds"/>
        <w:numPr>
          <w:ilvl w:val="0"/>
          <w:numId w:val="3"/>
        </w:numPr>
      </w:pPr>
      <w:proofErr w:type="spellStart"/>
      <w:r w:rsidRPr="1E6A9010">
        <w:t>Godot</w:t>
      </w:r>
      <w:proofErr w:type="spellEnd"/>
      <w:r w:rsidRPr="1E6A9010">
        <w:t xml:space="preserve"> </w:t>
      </w:r>
      <w:proofErr w:type="spellStart"/>
      <w:r w:rsidRPr="1E6A9010">
        <w:t>Engine</w:t>
      </w:r>
      <w:proofErr w:type="spellEnd"/>
      <w:r w:rsidRPr="1E6A9010">
        <w:t xml:space="preserve">: </w:t>
      </w:r>
      <w:hyperlink r:id="rId36">
        <w:r w:rsidRPr="1E6A9010">
          <w:rPr>
            <w:rStyle w:val="Hiperhivatkozs"/>
          </w:rPr>
          <w:t>https://godotengine.org/</w:t>
        </w:r>
      </w:hyperlink>
    </w:p>
    <w:p w14:paraId="29898DD1" w14:textId="318D8343" w:rsidR="4BCFB048" w:rsidRDefault="4BCFB048" w:rsidP="1E6A9010">
      <w:pPr>
        <w:pStyle w:val="Listaszerbekezds"/>
        <w:numPr>
          <w:ilvl w:val="0"/>
          <w:numId w:val="3"/>
        </w:numPr>
      </w:pPr>
      <w:proofErr w:type="spellStart"/>
      <w:r w:rsidRPr="1E6A9010">
        <w:t>SQLite</w:t>
      </w:r>
      <w:proofErr w:type="spellEnd"/>
      <w:r w:rsidRPr="1E6A9010">
        <w:t xml:space="preserve"> adatbázis: </w:t>
      </w:r>
      <w:hyperlink r:id="rId37">
        <w:r w:rsidRPr="1E6A9010">
          <w:rPr>
            <w:rStyle w:val="Hiperhivatkozs"/>
          </w:rPr>
          <w:t>https://www.sqlite.org/</w:t>
        </w:r>
      </w:hyperlink>
    </w:p>
    <w:p w14:paraId="3A9B990F" w14:textId="382F79D1" w:rsidR="4BCFB048" w:rsidRPr="00E83084" w:rsidRDefault="4BCFB048" w:rsidP="1E6A9010">
      <w:pPr>
        <w:pStyle w:val="Listaszerbekezds"/>
        <w:numPr>
          <w:ilvl w:val="0"/>
          <w:numId w:val="3"/>
        </w:numPr>
        <w:rPr>
          <w:lang w:val="en-US"/>
        </w:rPr>
      </w:pPr>
      <w:r w:rsidRPr="1E6A9010">
        <w:rPr>
          <w:lang w:val="en-US"/>
        </w:rPr>
        <w:t xml:space="preserve">Godot Dialogic </w:t>
      </w:r>
      <w:proofErr w:type="spellStart"/>
      <w:r w:rsidRPr="1E6A9010">
        <w:rPr>
          <w:lang w:val="en-US"/>
        </w:rPr>
        <w:t>dialógusokhoz</w:t>
      </w:r>
      <w:proofErr w:type="spellEnd"/>
      <w:r w:rsidRPr="1E6A9010">
        <w:rPr>
          <w:lang w:val="en-US"/>
        </w:rPr>
        <w:t xml:space="preserve">: </w:t>
      </w:r>
      <w:hyperlink r:id="rId38">
        <w:r w:rsidRPr="1E6A9010">
          <w:rPr>
            <w:rStyle w:val="Hiperhivatkozs"/>
            <w:lang w:val="en-US"/>
          </w:rPr>
          <w:t>https://github.com/dialogic-godot/dialogic</w:t>
        </w:r>
      </w:hyperlink>
    </w:p>
    <w:p w14:paraId="3C7D7E5C" w14:textId="4A5C9A53" w:rsidR="00E83084" w:rsidRDefault="00E83084" w:rsidP="1E6A9010">
      <w:pPr>
        <w:pStyle w:val="Listaszerbekezds"/>
        <w:numPr>
          <w:ilvl w:val="0"/>
          <w:numId w:val="3"/>
        </w:numPr>
        <w:rPr>
          <w:lang w:val="en-US"/>
        </w:rPr>
      </w:pPr>
      <w:proofErr w:type="spellStart"/>
      <w:r>
        <w:t>SQLite</w:t>
      </w:r>
      <w:proofErr w:type="spellEnd"/>
      <w:r>
        <w:t xml:space="preserve"> </w:t>
      </w:r>
      <w:r w:rsidR="0099323B">
        <w:t xml:space="preserve">DB Browser: </w:t>
      </w:r>
      <w:r w:rsidR="0099323B" w:rsidRPr="0099323B">
        <w:t>https://www.oit.va.gov/Services/TRM/ToolPage.aspx?tid=8800</w:t>
      </w:r>
    </w:p>
    <w:p w14:paraId="06502C90" w14:textId="4D56742F" w:rsidR="1E6A9010" w:rsidRDefault="1E6A9010" w:rsidP="1E6A9010">
      <w:pPr>
        <w:ind w:left="720"/>
        <w:rPr>
          <w:lang w:val="en-US"/>
        </w:rPr>
      </w:pPr>
    </w:p>
    <w:p w14:paraId="2C0CE183" w14:textId="55194EE6" w:rsidR="73AA806D" w:rsidRDefault="73AA806D" w:rsidP="1E6A9010">
      <w:pPr>
        <w:pStyle w:val="Cmsor2"/>
        <w:rPr>
          <w:lang w:val="en-US"/>
        </w:rPr>
      </w:pPr>
      <w:bookmarkStart w:id="76" w:name="_Toc194238093"/>
      <w:r w:rsidRPr="1E6A9010">
        <w:rPr>
          <w:lang w:val="en-US"/>
        </w:rPr>
        <w:t xml:space="preserve">A </w:t>
      </w:r>
      <w:proofErr w:type="spellStart"/>
      <w:r w:rsidRPr="1E6A9010">
        <w:rPr>
          <w:lang w:val="en-US"/>
        </w:rPr>
        <w:t>játékhoz</w:t>
      </w:r>
      <w:proofErr w:type="spellEnd"/>
      <w:r w:rsidRPr="1E6A9010">
        <w:rPr>
          <w:lang w:val="en-US"/>
        </w:rPr>
        <w:t xml:space="preserve"> </w:t>
      </w:r>
      <w:proofErr w:type="spellStart"/>
      <w:r w:rsidRPr="1E6A9010">
        <w:rPr>
          <w:lang w:val="en-US"/>
        </w:rPr>
        <w:t>felhasznált</w:t>
      </w:r>
      <w:proofErr w:type="spellEnd"/>
      <w:r w:rsidRPr="1E6A9010">
        <w:rPr>
          <w:lang w:val="en-US"/>
        </w:rPr>
        <w:t xml:space="preserve"> </w:t>
      </w:r>
      <w:proofErr w:type="spellStart"/>
      <w:r w:rsidRPr="1E6A9010">
        <w:rPr>
          <w:lang w:val="en-US"/>
        </w:rPr>
        <w:t>assetek</w:t>
      </w:r>
      <w:bookmarkEnd w:id="76"/>
      <w:proofErr w:type="spellEnd"/>
    </w:p>
    <w:p w14:paraId="153DCE15" w14:textId="080063C6" w:rsidR="360CEBAB" w:rsidRDefault="360CEBAB" w:rsidP="1E6A9010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 w:rsidRPr="1E6A9010">
        <w:rPr>
          <w:lang w:val="en-US"/>
        </w:rPr>
        <w:t>Pályák</w:t>
      </w:r>
      <w:proofErr w:type="spellEnd"/>
      <w:r w:rsidRPr="1E6A9010">
        <w:rPr>
          <w:lang w:val="en-US"/>
        </w:rPr>
        <w:t xml:space="preserve"> </w:t>
      </w:r>
      <w:proofErr w:type="spellStart"/>
      <w:r w:rsidRPr="1E6A9010">
        <w:rPr>
          <w:lang w:val="en-US"/>
        </w:rPr>
        <w:t>kiegészítői</w:t>
      </w:r>
      <w:proofErr w:type="spellEnd"/>
      <w:r w:rsidRPr="1E6A9010">
        <w:rPr>
          <w:lang w:val="en-US"/>
        </w:rPr>
        <w:t xml:space="preserve">: </w:t>
      </w:r>
      <w:hyperlink r:id="rId39">
        <w:r w:rsidRPr="1E6A9010">
          <w:rPr>
            <w:rStyle w:val="Hiperhivatkozs"/>
            <w:lang w:val="en-US"/>
          </w:rPr>
          <w:t>https://itch.io/</w:t>
        </w:r>
      </w:hyperlink>
    </w:p>
    <w:p w14:paraId="29C8D4FD" w14:textId="6776A1A6" w:rsidR="53012EA4" w:rsidRDefault="53012EA4" w:rsidP="1E6A9010">
      <w:pPr>
        <w:pStyle w:val="Listaszerbekezds"/>
        <w:numPr>
          <w:ilvl w:val="0"/>
          <w:numId w:val="2"/>
        </w:numPr>
        <w:rPr>
          <w:lang w:val="en-US"/>
        </w:rPr>
      </w:pPr>
      <w:r w:rsidRPr="1E6A9010">
        <w:rPr>
          <w:lang w:val="en-US"/>
        </w:rPr>
        <w:t xml:space="preserve">NPC-k </w:t>
      </w:r>
      <w:proofErr w:type="spellStart"/>
      <w:r w:rsidRPr="1E6A9010">
        <w:rPr>
          <w:lang w:val="en-US"/>
        </w:rPr>
        <w:t>és</w:t>
      </w:r>
      <w:proofErr w:type="spellEnd"/>
      <w:r w:rsidRPr="1E6A9010">
        <w:rPr>
          <w:lang w:val="en-US"/>
        </w:rPr>
        <w:t xml:space="preserve"> </w:t>
      </w:r>
      <w:proofErr w:type="spellStart"/>
      <w:r w:rsidRPr="1E6A9010">
        <w:rPr>
          <w:lang w:val="en-US"/>
        </w:rPr>
        <w:t>főszerepők</w:t>
      </w:r>
      <w:proofErr w:type="spellEnd"/>
      <w:r w:rsidRPr="1E6A9010">
        <w:rPr>
          <w:lang w:val="en-US"/>
        </w:rPr>
        <w:t xml:space="preserve">: </w:t>
      </w:r>
      <w:hyperlink r:id="rId40">
        <w:r w:rsidRPr="1E6A9010">
          <w:rPr>
            <w:rStyle w:val="Hiperhivatkozs"/>
            <w:lang w:val="en-US"/>
          </w:rPr>
          <w:t>https://craftpix.net/</w:t>
        </w:r>
      </w:hyperlink>
    </w:p>
    <w:p w14:paraId="78CCDA0E" w14:textId="5F4FDBFE" w:rsidR="53012EA4" w:rsidRDefault="53012EA4" w:rsidP="1E6A9010">
      <w:pPr>
        <w:pStyle w:val="Listaszerbekezds"/>
        <w:numPr>
          <w:ilvl w:val="0"/>
          <w:numId w:val="2"/>
        </w:numPr>
        <w:rPr>
          <w:lang w:val="en-US"/>
        </w:rPr>
      </w:pPr>
      <w:r w:rsidRPr="1E6A9010">
        <w:rPr>
          <w:lang w:val="en-US"/>
        </w:rPr>
        <w:t xml:space="preserve">Zene: </w:t>
      </w:r>
    </w:p>
    <w:p w14:paraId="45F3087C" w14:textId="386EECF6" w:rsidR="00C63DEC" w:rsidRDefault="00C63DEC">
      <w:pPr>
        <w:widowControl/>
        <w:suppressAutoHyphens w:val="0"/>
        <w:spacing w:line="240" w:lineRule="auto"/>
        <w:rPr>
          <w:rFonts w:ascii="Arial" w:hAnsi="Arial"/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2856BA4" w14:textId="194F841D" w:rsidR="00204C17" w:rsidRDefault="00C63DEC" w:rsidP="00204C17">
      <w:pPr>
        <w:pStyle w:val="Cmsor2"/>
        <w:rPr>
          <w:lang w:val="en-US"/>
        </w:rPr>
      </w:pPr>
      <w:bookmarkStart w:id="77" w:name="_Toc194238094"/>
      <w:r>
        <w:rPr>
          <w:lang w:val="en-US"/>
        </w:rPr>
        <w:lastRenderedPageBreak/>
        <w:t xml:space="preserve">A </w:t>
      </w:r>
      <w:proofErr w:type="spellStart"/>
      <w:r>
        <w:rPr>
          <w:lang w:val="en-US"/>
        </w:rPr>
        <w:t>dok</w:t>
      </w:r>
      <w:r w:rsidR="00BC14AA">
        <w:rPr>
          <w:lang w:val="en-US"/>
        </w:rPr>
        <w:t>umentáció</w:t>
      </w:r>
      <w:proofErr w:type="spellEnd"/>
      <w:r w:rsidR="00BC14AA">
        <w:rPr>
          <w:lang w:val="en-US"/>
        </w:rPr>
        <w:t xml:space="preserve"> </w:t>
      </w:r>
      <w:proofErr w:type="spellStart"/>
      <w:r w:rsidR="00BC14AA">
        <w:rPr>
          <w:lang w:val="en-US"/>
        </w:rPr>
        <w:t>készítéséhez</w:t>
      </w:r>
      <w:proofErr w:type="spellEnd"/>
      <w:r w:rsidR="00BC14AA">
        <w:rPr>
          <w:lang w:val="en-US"/>
        </w:rPr>
        <w:t xml:space="preserve"> </w:t>
      </w:r>
      <w:proofErr w:type="spellStart"/>
      <w:r w:rsidR="00BC14AA">
        <w:rPr>
          <w:lang w:val="en-US"/>
        </w:rPr>
        <w:t>felhasznált</w:t>
      </w:r>
      <w:proofErr w:type="spellEnd"/>
      <w:r w:rsidR="00BC14AA">
        <w:rPr>
          <w:lang w:val="en-US"/>
        </w:rPr>
        <w:t xml:space="preserve"> </w:t>
      </w:r>
      <w:proofErr w:type="spellStart"/>
      <w:r w:rsidR="00BC14AA">
        <w:rPr>
          <w:lang w:val="en-US"/>
        </w:rPr>
        <w:t>képek</w:t>
      </w:r>
      <w:proofErr w:type="spellEnd"/>
      <w:r w:rsidR="0003544E">
        <w:rPr>
          <w:lang w:val="en-US"/>
        </w:rPr>
        <w:t xml:space="preserve"> </w:t>
      </w:r>
      <w:proofErr w:type="spellStart"/>
      <w:r w:rsidR="0003544E">
        <w:rPr>
          <w:lang w:val="en-US"/>
        </w:rPr>
        <w:t>és</w:t>
      </w:r>
      <w:proofErr w:type="spellEnd"/>
      <w:r w:rsidR="0003544E">
        <w:rPr>
          <w:lang w:val="en-US"/>
        </w:rPr>
        <w:t xml:space="preserve"> </w:t>
      </w:r>
      <w:proofErr w:type="spellStart"/>
      <w:r w:rsidR="0003544E">
        <w:rPr>
          <w:lang w:val="en-US"/>
        </w:rPr>
        <w:t>információk</w:t>
      </w:r>
      <w:bookmarkEnd w:id="77"/>
      <w:proofErr w:type="spellEnd"/>
    </w:p>
    <w:p w14:paraId="7FA443E7" w14:textId="06C0D030" w:rsidR="00BC14AA" w:rsidRDefault="00BC14AA" w:rsidP="00BC14AA">
      <w:pPr>
        <w:pStyle w:val="Idzet"/>
        <w:numPr>
          <w:ilvl w:val="0"/>
          <w:numId w:val="23"/>
        </w:numPr>
        <w:rPr>
          <w:lang w:val="en-US"/>
        </w:rPr>
      </w:pPr>
      <w:r>
        <w:rPr>
          <w:lang w:val="en-US"/>
        </w:rPr>
        <w:t>Undertal</w:t>
      </w:r>
      <w:r w:rsidR="00586E7A">
        <w:rPr>
          <w:lang w:val="en-US"/>
        </w:rPr>
        <w:t>e</w:t>
      </w:r>
      <w:r>
        <w:rPr>
          <w:lang w:val="en-US"/>
        </w:rPr>
        <w:t xml:space="preserve">: </w:t>
      </w:r>
      <w:r w:rsidR="008940CE" w:rsidRPr="008940CE">
        <w:rPr>
          <w:lang w:val="en-US"/>
        </w:rPr>
        <w:t>https://hu.wikipedia.org/wiki/Undertale</w:t>
      </w:r>
    </w:p>
    <w:p w14:paraId="4B0C58E7" w14:textId="58A83AEE" w:rsidR="008940CE" w:rsidRDefault="009E5357" w:rsidP="00BC14AA">
      <w:pPr>
        <w:pStyle w:val="Idzet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Hollow Knight: </w:t>
      </w:r>
      <w:hyperlink r:id="rId41" w:history="1">
        <w:r w:rsidR="0008588D" w:rsidRPr="000D098B">
          <w:rPr>
            <w:rStyle w:val="Hiperhivatkozs"/>
            <w:lang w:val="en-US"/>
          </w:rPr>
          <w:t>https://en.wikipedia.org/wiki/Hollow_Knight</w:t>
        </w:r>
      </w:hyperlink>
    </w:p>
    <w:p w14:paraId="14081E21" w14:textId="0116B660" w:rsidR="0008588D" w:rsidRDefault="0008588D" w:rsidP="00BC14AA">
      <w:pPr>
        <w:pStyle w:val="Idzet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Godot Engine: </w:t>
      </w:r>
      <w:r w:rsidR="00154B27" w:rsidRPr="00154B27">
        <w:rPr>
          <w:lang w:val="en-US"/>
        </w:rPr>
        <w:t>https://en.wikipedia.org/wiki/Godot_(game_engine)</w:t>
      </w:r>
    </w:p>
    <w:p w14:paraId="5C9D86D0" w14:textId="5F530B51" w:rsidR="0008588D" w:rsidRDefault="00586E7A" w:rsidP="00BC14AA">
      <w:pPr>
        <w:pStyle w:val="Idzet"/>
        <w:numPr>
          <w:ilvl w:val="0"/>
          <w:numId w:val="23"/>
        </w:numPr>
        <w:rPr>
          <w:lang w:val="en-US"/>
        </w:rPr>
      </w:pPr>
      <w:r>
        <w:rPr>
          <w:lang w:val="en-US"/>
        </w:rPr>
        <w:t>SQLite:</w:t>
      </w:r>
      <w:r w:rsidR="00154B27" w:rsidRPr="00154B27">
        <w:t xml:space="preserve"> </w:t>
      </w:r>
      <w:r w:rsidR="00154B27" w:rsidRPr="00154B27">
        <w:rPr>
          <w:lang w:val="en-US"/>
        </w:rPr>
        <w:t>https://www.sqlite.org/index.html</w:t>
      </w:r>
    </w:p>
    <w:p w14:paraId="3A94396F" w14:textId="722606D3" w:rsidR="00586E7A" w:rsidRDefault="00586E7A" w:rsidP="00BC14AA">
      <w:pPr>
        <w:pStyle w:val="Idzet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Dialogic: </w:t>
      </w:r>
      <w:hyperlink r:id="rId42" w:history="1">
        <w:r w:rsidR="0098435B" w:rsidRPr="003D5F6C">
          <w:rPr>
            <w:rStyle w:val="Hiperhivatkozs"/>
            <w:lang w:val="en-US"/>
          </w:rPr>
          <w:t>https://github.com/dialogic-godot/dialogic?tab=readme-ov-file</w:t>
        </w:r>
      </w:hyperlink>
    </w:p>
    <w:p w14:paraId="5687882D" w14:textId="61DF585E" w:rsidR="0098435B" w:rsidRPr="00BC14AA" w:rsidRDefault="0098435B" w:rsidP="00BC14AA">
      <w:pPr>
        <w:pStyle w:val="Idzet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adatbázis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</w:t>
      </w:r>
      <w:r w:rsidR="00B1205A">
        <w:rPr>
          <w:lang w:val="en-US"/>
        </w:rPr>
        <w:t>rajz</w:t>
      </w:r>
      <w:proofErr w:type="spellEnd"/>
      <w:r w:rsidR="00B1205A">
        <w:rPr>
          <w:lang w:val="en-US"/>
        </w:rPr>
        <w:t xml:space="preserve"> </w:t>
      </w:r>
      <w:proofErr w:type="spellStart"/>
      <w:r w:rsidR="00B1205A">
        <w:rPr>
          <w:lang w:val="en-US"/>
        </w:rPr>
        <w:t>létrehozása</w:t>
      </w:r>
      <w:proofErr w:type="spellEnd"/>
      <w:r w:rsidR="00B1205A">
        <w:rPr>
          <w:lang w:val="en-US"/>
        </w:rPr>
        <w:t xml:space="preserve">: </w:t>
      </w:r>
      <w:r w:rsidR="00B1205A" w:rsidRPr="00B1205A">
        <w:rPr>
          <w:lang w:val="en-US"/>
        </w:rPr>
        <w:t>https://app.diagrams.net/</w:t>
      </w:r>
    </w:p>
    <w:p w14:paraId="110FFD37" w14:textId="77777777" w:rsidR="007C5DF4" w:rsidRDefault="007C5DF4">
      <w:pPr>
        <w:pStyle w:val="Szvegtrzs"/>
        <w:rPr>
          <w:rFonts w:cs="Arial"/>
          <w:color w:val="800000"/>
        </w:rPr>
      </w:pPr>
    </w:p>
    <w:p w14:paraId="33C82BE2" w14:textId="1F953A76" w:rsidR="00865B8A" w:rsidRDefault="00865B8A">
      <w:pPr>
        <w:pStyle w:val="Szvegtrzs"/>
        <w:rPr>
          <w:rFonts w:cs="Arial"/>
          <w:color w:val="800000"/>
        </w:rPr>
      </w:pPr>
    </w:p>
    <w:p w14:paraId="24A513C7" w14:textId="77777777" w:rsidR="00865B8A" w:rsidRDefault="00865B8A">
      <w:pPr>
        <w:widowControl/>
        <w:suppressAutoHyphens w:val="0"/>
        <w:spacing w:line="240" w:lineRule="auto"/>
        <w:rPr>
          <w:rFonts w:ascii="Arial" w:hAnsi="Arial"/>
          <w:b/>
          <w:bCs/>
          <w:sz w:val="32"/>
          <w:szCs w:val="32"/>
        </w:rPr>
      </w:pPr>
      <w:r>
        <w:br w:type="page"/>
      </w:r>
    </w:p>
    <w:p w14:paraId="16619200" w14:textId="24BA92F9" w:rsidR="007C5DF4" w:rsidRDefault="00865B8A" w:rsidP="00865B8A">
      <w:pPr>
        <w:pStyle w:val="Cmsor2"/>
      </w:pPr>
      <w:bookmarkStart w:id="78" w:name="_Toc194238095"/>
      <w:r>
        <w:lastRenderedPageBreak/>
        <w:t>Ábrajegyzék</w:t>
      </w:r>
      <w:bookmarkEnd w:id="78"/>
    </w:p>
    <w:p w14:paraId="10E1D72E" w14:textId="1EE3FF09" w:rsidR="00325AF9" w:rsidRDefault="00317EF3">
      <w:pPr>
        <w:pStyle w:val="brajegy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hu-HU" w:bidi="ar-SA"/>
          <w14:ligatures w14:val="standardContextual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94236941" w:history="1">
        <w:r w:rsidR="00325AF9" w:rsidRPr="007B2C1E">
          <w:rPr>
            <w:rStyle w:val="Hiperhivatkozs"/>
            <w:noProof/>
          </w:rPr>
          <w:t>1. ábra: Az Undertale logója</w:t>
        </w:r>
        <w:r w:rsidR="00325AF9">
          <w:rPr>
            <w:noProof/>
            <w:webHidden/>
          </w:rPr>
          <w:tab/>
        </w:r>
        <w:r w:rsidR="00325AF9">
          <w:rPr>
            <w:noProof/>
            <w:webHidden/>
          </w:rPr>
          <w:fldChar w:fldCharType="begin"/>
        </w:r>
        <w:r w:rsidR="00325AF9">
          <w:rPr>
            <w:noProof/>
            <w:webHidden/>
          </w:rPr>
          <w:instrText xml:space="preserve"> PAGEREF _Toc194236941 \h </w:instrText>
        </w:r>
        <w:r w:rsidR="00325AF9">
          <w:rPr>
            <w:noProof/>
            <w:webHidden/>
          </w:rPr>
        </w:r>
        <w:r w:rsidR="00325AF9">
          <w:rPr>
            <w:noProof/>
            <w:webHidden/>
          </w:rPr>
          <w:fldChar w:fldCharType="separate"/>
        </w:r>
        <w:r w:rsidR="00325AF9">
          <w:rPr>
            <w:noProof/>
            <w:webHidden/>
          </w:rPr>
          <w:t>8</w:t>
        </w:r>
        <w:r w:rsidR="00325AF9">
          <w:rPr>
            <w:noProof/>
            <w:webHidden/>
          </w:rPr>
          <w:fldChar w:fldCharType="end"/>
        </w:r>
      </w:hyperlink>
    </w:p>
    <w:p w14:paraId="4308C0F9" w14:textId="0D164CC6" w:rsidR="00325AF9" w:rsidRDefault="00325AF9">
      <w:pPr>
        <w:pStyle w:val="brajegy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hu-HU" w:bidi="ar-SA"/>
          <w14:ligatures w14:val="standardContextual"/>
        </w:rPr>
      </w:pPr>
      <w:hyperlink w:anchor="_Toc194236942" w:history="1">
        <w:r w:rsidRPr="007B2C1E">
          <w:rPr>
            <w:rStyle w:val="Hiperhivatkozs"/>
            <w:noProof/>
          </w:rPr>
          <w:t>2. ábra: A Hollow Knight logója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DFF250" w14:textId="67D9CC19" w:rsidR="00325AF9" w:rsidRDefault="00325AF9">
      <w:pPr>
        <w:pStyle w:val="brajegy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hu-HU" w:bidi="ar-SA"/>
          <w14:ligatures w14:val="standardContextual"/>
        </w:rPr>
      </w:pPr>
      <w:hyperlink w:anchor="_Toc194236943" w:history="1">
        <w:r w:rsidRPr="007B2C1E">
          <w:rPr>
            <w:rStyle w:val="Hiperhivatkozs"/>
            <w:noProof/>
          </w:rPr>
          <w:t>3. ábra: A Godot logója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5FC971" w14:textId="318F4DF3" w:rsidR="00325AF9" w:rsidRDefault="00325AF9">
      <w:pPr>
        <w:pStyle w:val="brajegy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hu-HU" w:bidi="ar-SA"/>
          <w14:ligatures w14:val="standardContextual"/>
        </w:rPr>
      </w:pPr>
      <w:hyperlink w:anchor="_Toc194236944" w:history="1">
        <w:r w:rsidRPr="007B2C1E">
          <w:rPr>
            <w:rStyle w:val="Hiperhivatkozs"/>
            <w:noProof/>
          </w:rPr>
          <w:t>4. ábra: A Dialogic logója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BFE0D9" w14:textId="700864FC" w:rsidR="00325AF9" w:rsidRDefault="00325AF9">
      <w:pPr>
        <w:pStyle w:val="brajegy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hu-HU" w:bidi="ar-SA"/>
          <w14:ligatures w14:val="standardContextual"/>
        </w:rPr>
      </w:pPr>
      <w:hyperlink w:anchor="_Toc194236945" w:history="1">
        <w:r w:rsidRPr="007B2C1E">
          <w:rPr>
            <w:rStyle w:val="Hiperhivatkozs"/>
            <w:noProof/>
          </w:rPr>
          <w:t>5. ábra: Az SQLite logója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21B4C8" w14:textId="45B17324" w:rsidR="00325AF9" w:rsidRDefault="00325AF9">
      <w:pPr>
        <w:pStyle w:val="brajegy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hu-HU" w:bidi="ar-SA"/>
          <w14:ligatures w14:val="standardContextual"/>
        </w:rPr>
      </w:pPr>
      <w:hyperlink w:anchor="_Toc194236946" w:history="1">
        <w:r w:rsidRPr="007B2C1E">
          <w:rPr>
            <w:rStyle w:val="Hiperhivatkozs"/>
            <w:noProof/>
          </w:rPr>
          <w:t>6. ábra: Db Browser felülete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212F3A" w14:textId="43A64FA3" w:rsidR="00325AF9" w:rsidRDefault="00325AF9">
      <w:pPr>
        <w:pStyle w:val="brajegy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hu-HU" w:bidi="ar-SA"/>
          <w14:ligatures w14:val="standardContextual"/>
        </w:rPr>
      </w:pPr>
      <w:hyperlink w:anchor="_Toc194236947" w:history="1">
        <w:r w:rsidRPr="007B2C1E">
          <w:rPr>
            <w:rStyle w:val="Hiperhivatkozs"/>
            <w:noProof/>
          </w:rPr>
          <w:t>7. ábra: A Godot Engine felülete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1DA45B" w14:textId="03573212" w:rsidR="00325AF9" w:rsidRDefault="00325AF9">
      <w:pPr>
        <w:pStyle w:val="brajegy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hu-HU" w:bidi="ar-SA"/>
          <w14:ligatures w14:val="standardContextual"/>
        </w:rPr>
      </w:pPr>
      <w:hyperlink w:anchor="_Toc194236948" w:history="1">
        <w:r w:rsidRPr="007B2C1E">
          <w:rPr>
            <w:rStyle w:val="Hiperhivatkozs"/>
            <w:noProof/>
          </w:rPr>
          <w:t>8. ábra: A főmenü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36FA32" w14:textId="490921FB" w:rsidR="00325AF9" w:rsidRDefault="00325AF9">
      <w:pPr>
        <w:pStyle w:val="brajegy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hu-HU" w:bidi="ar-SA"/>
          <w14:ligatures w14:val="standardContextual"/>
        </w:rPr>
      </w:pPr>
      <w:hyperlink w:anchor="_Toc194236949" w:history="1">
        <w:r w:rsidRPr="007B2C1E">
          <w:rPr>
            <w:rStyle w:val="Hiperhivatkozs"/>
            <w:noProof/>
          </w:rPr>
          <w:t>9. ábra: Beállítások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29206A" w14:textId="23338478" w:rsidR="00325AF9" w:rsidRDefault="00325AF9">
      <w:pPr>
        <w:pStyle w:val="brajegy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hu-HU" w:bidi="ar-SA"/>
          <w14:ligatures w14:val="standardContextual"/>
        </w:rPr>
      </w:pPr>
      <w:hyperlink w:anchor="_Toc194236950" w:history="1">
        <w:r w:rsidRPr="007B2C1E">
          <w:rPr>
            <w:rStyle w:val="Hiperhivatkozs"/>
            <w:noProof/>
          </w:rPr>
          <w:t>10. ábra: A bevezető 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CD4A97" w14:textId="3E38DEC8" w:rsidR="00325AF9" w:rsidRDefault="00325AF9">
      <w:pPr>
        <w:pStyle w:val="brajegy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hu-HU" w:bidi="ar-SA"/>
          <w14:ligatures w14:val="standardContextual"/>
        </w:rPr>
      </w:pPr>
      <w:hyperlink w:anchor="_Toc194236951" w:history="1">
        <w:r w:rsidRPr="007B2C1E">
          <w:rPr>
            <w:rStyle w:val="Hiperhivatkozs"/>
            <w:noProof/>
          </w:rPr>
          <w:t>11. ábra: A kezdőpálya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B352A7" w14:textId="5C50385F" w:rsidR="00325AF9" w:rsidRDefault="00325AF9">
      <w:pPr>
        <w:pStyle w:val="brajegy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hu-HU" w:bidi="ar-SA"/>
          <w14:ligatures w14:val="standardContextual"/>
        </w:rPr>
      </w:pPr>
      <w:hyperlink w:anchor="_Toc194236952" w:history="1">
        <w:r w:rsidRPr="007B2C1E">
          <w:rPr>
            <w:rStyle w:val="Hiperhivatkozs"/>
            <w:noProof/>
          </w:rPr>
          <w:t>12. ábra: Kovács és hentes pálya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76BBAA" w14:textId="10330668" w:rsidR="00325AF9" w:rsidRDefault="00325AF9">
      <w:pPr>
        <w:pStyle w:val="brajegy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hu-HU" w:bidi="ar-SA"/>
          <w14:ligatures w14:val="standardContextual"/>
        </w:rPr>
      </w:pPr>
      <w:hyperlink w:anchor="_Toc194236953" w:history="1">
        <w:r w:rsidRPr="007B2C1E">
          <w:rPr>
            <w:rStyle w:val="Hiperhivatkozs"/>
            <w:noProof/>
          </w:rPr>
          <w:t>13. ábra: A lovag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0A5149" w14:textId="2C42F2F4" w:rsidR="00325AF9" w:rsidRDefault="00325AF9">
      <w:pPr>
        <w:pStyle w:val="brajegy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hu-HU" w:bidi="ar-SA"/>
          <w14:ligatures w14:val="standardContextual"/>
        </w:rPr>
      </w:pPr>
      <w:hyperlink w:anchor="_Toc194236954" w:history="1">
        <w:r w:rsidRPr="007B2C1E">
          <w:rPr>
            <w:rStyle w:val="Hiperhivatkozs"/>
            <w:noProof/>
          </w:rPr>
          <w:t>14. ábra: A mágusnő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4DD1FE7" w14:textId="442631A5" w:rsidR="00325AF9" w:rsidRDefault="00325AF9">
      <w:pPr>
        <w:pStyle w:val="brajegy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eastAsia="hu-HU" w:bidi="ar-SA"/>
          <w14:ligatures w14:val="standardContextual"/>
        </w:rPr>
      </w:pPr>
      <w:hyperlink w:anchor="_Toc194236955" w:history="1">
        <w:r w:rsidRPr="007B2C1E">
          <w:rPr>
            <w:rStyle w:val="Hiperhivatkozs"/>
            <w:noProof/>
          </w:rPr>
          <w:t>15. ábra: Az adatbázis táblái és kapcsolatai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_Toc194236955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7370CC9" w14:textId="621DDE92" w:rsidR="0003544E" w:rsidRPr="0003544E" w:rsidRDefault="00317EF3" w:rsidP="0003544E">
      <w:pPr>
        <w:pStyle w:val="Idzet"/>
      </w:pPr>
      <w:r>
        <w:fldChar w:fldCharType="end"/>
      </w:r>
    </w:p>
    <w:p w14:paraId="54B7A826" w14:textId="77777777" w:rsidR="00865B8A" w:rsidRPr="00865B8A" w:rsidRDefault="00865B8A" w:rsidP="00865B8A">
      <w:pPr>
        <w:pStyle w:val="Cmsor3"/>
        <w:numPr>
          <w:ilvl w:val="0"/>
          <w:numId w:val="0"/>
        </w:numPr>
        <w:ind w:left="1276"/>
      </w:pPr>
    </w:p>
    <w:sectPr w:rsidR="00865B8A" w:rsidRPr="00865B8A" w:rsidSect="00F14D71">
      <w:headerReference w:type="default" r:id="rId43"/>
      <w:footerReference w:type="default" r:id="rId44"/>
      <w:pgSz w:w="11906" w:h="16838"/>
      <w:pgMar w:top="1418" w:right="1418" w:bottom="1418" w:left="1701" w:header="1134" w:footer="1134" w:gutter="0"/>
      <w:cols w:space="708"/>
      <w:docGrid w:linePitch="24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D2C69" w14:textId="77777777" w:rsidR="00EA3F16" w:rsidRDefault="00EA3F16">
      <w:r>
        <w:separator/>
      </w:r>
    </w:p>
  </w:endnote>
  <w:endnote w:type="continuationSeparator" w:id="0">
    <w:p w14:paraId="6C4DB328" w14:textId="77777777" w:rsidR="00EA3F16" w:rsidRDefault="00EA3F16">
      <w:r>
        <w:continuationSeparator/>
      </w:r>
    </w:p>
  </w:endnote>
  <w:endnote w:type="continuationNotice" w:id="1">
    <w:p w14:paraId="3644EB1C" w14:textId="77777777" w:rsidR="00D2544F" w:rsidRDefault="00D2544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6EB1B" w14:textId="77777777" w:rsidR="00D2544F" w:rsidRDefault="00D2544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E6F91" w14:textId="77777777" w:rsidR="00F563F6" w:rsidRDefault="00F563F6">
    <w:pPr>
      <w:pStyle w:val="llb"/>
    </w:pPr>
  </w:p>
  <w:p w14:paraId="61CDCEAD" w14:textId="77777777" w:rsidR="007C5DF4" w:rsidRDefault="007C5DF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B114" w14:textId="77777777" w:rsidR="00D2544F" w:rsidRDefault="00D2544F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6169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1E9CC3" w14:textId="77777777" w:rsidR="00F563F6" w:rsidRDefault="002172B8">
        <w:pPr>
          <w:pStyle w:val="llb"/>
        </w:pPr>
        <w:r>
          <w:rPr>
            <w:noProof/>
            <w:lang w:eastAsia="hu-HU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29431F4" wp14:editId="2A4D2F04">
                  <wp:simplePos x="0" y="0"/>
                  <wp:positionH relativeFrom="column">
                    <wp:posOffset>-610235</wp:posOffset>
                  </wp:positionH>
                  <wp:positionV relativeFrom="paragraph">
                    <wp:posOffset>-13030</wp:posOffset>
                  </wp:positionV>
                  <wp:extent cx="6646374" cy="0"/>
                  <wp:effectExtent l="0" t="0" r="0" b="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463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332DB91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05pt,-1.05pt" to="475.3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" strokecolor="black [3200]" strokeweight=".5pt">
                  <v:stroke joinstyle="miter"/>
                </v:line>
              </w:pict>
            </mc:Fallback>
          </mc:AlternateContent>
        </w:r>
        <w:r w:rsidR="00F563F6">
          <w:fldChar w:fldCharType="begin"/>
        </w:r>
        <w:r w:rsidR="00F563F6">
          <w:instrText xml:space="preserve"> PAGE   \* MERGEFORMAT </w:instrText>
        </w:r>
        <w:r w:rsidR="00F563F6">
          <w:fldChar w:fldCharType="separate"/>
        </w:r>
        <w:r w:rsidR="00715722">
          <w:rPr>
            <w:noProof/>
          </w:rPr>
          <w:t>7</w:t>
        </w:r>
        <w:r w:rsidR="00F563F6">
          <w:rPr>
            <w:noProof/>
          </w:rPr>
          <w:fldChar w:fldCharType="end"/>
        </w:r>
      </w:p>
    </w:sdtContent>
  </w:sdt>
  <w:p w14:paraId="1F72F646" w14:textId="77777777" w:rsidR="00F563F6" w:rsidRDefault="00F563F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0FA4C" w14:textId="77777777" w:rsidR="00EA3F16" w:rsidRDefault="00EA3F16">
      <w:r>
        <w:separator/>
      </w:r>
    </w:p>
  </w:footnote>
  <w:footnote w:type="continuationSeparator" w:id="0">
    <w:p w14:paraId="28065F66" w14:textId="77777777" w:rsidR="00EA3F16" w:rsidRDefault="00EA3F16">
      <w:r>
        <w:continuationSeparator/>
      </w:r>
    </w:p>
  </w:footnote>
  <w:footnote w:type="continuationNotice" w:id="1">
    <w:p w14:paraId="2354F6D7" w14:textId="77777777" w:rsidR="00D2544F" w:rsidRDefault="00D2544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B91C8" w14:textId="77777777" w:rsidR="00D2544F" w:rsidRDefault="00D2544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6443B557" w14:paraId="28A675FB" w14:textId="77777777" w:rsidTr="6443B557">
      <w:trPr>
        <w:trHeight w:val="300"/>
      </w:trPr>
      <w:tc>
        <w:tcPr>
          <w:tcW w:w="2925" w:type="dxa"/>
        </w:tcPr>
        <w:p w14:paraId="73003967" w14:textId="4FAAE528" w:rsidR="6443B557" w:rsidRDefault="6443B557" w:rsidP="6443B557">
          <w:pPr>
            <w:pStyle w:val="lfej"/>
            <w:ind w:left="-115"/>
            <w:jc w:val="left"/>
          </w:pPr>
        </w:p>
      </w:tc>
      <w:tc>
        <w:tcPr>
          <w:tcW w:w="2925" w:type="dxa"/>
        </w:tcPr>
        <w:p w14:paraId="2A2D1BF7" w14:textId="7A101C9C" w:rsidR="6443B557" w:rsidRDefault="6443B557" w:rsidP="6443B557">
          <w:pPr>
            <w:pStyle w:val="lfej"/>
          </w:pPr>
        </w:p>
      </w:tc>
      <w:tc>
        <w:tcPr>
          <w:tcW w:w="2925" w:type="dxa"/>
        </w:tcPr>
        <w:p w14:paraId="19D6BA3C" w14:textId="799DD03B" w:rsidR="6443B557" w:rsidRDefault="6443B557" w:rsidP="6443B557">
          <w:pPr>
            <w:pStyle w:val="lfej"/>
            <w:ind w:right="-115"/>
            <w:jc w:val="right"/>
          </w:pPr>
        </w:p>
      </w:tc>
    </w:tr>
  </w:tbl>
  <w:p w14:paraId="0CA82F79" w14:textId="5E46FF37" w:rsidR="6443B557" w:rsidRDefault="6443B557" w:rsidP="6443B55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3C87E" w14:textId="77777777" w:rsidR="00D2544F" w:rsidRDefault="00D2544F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DEF83" w14:textId="26D0679E" w:rsidR="00CE5A51" w:rsidRDefault="00CE5A51" w:rsidP="6443B557">
    <w:pPr>
      <w:pStyle w:val="lfej"/>
      <w:jc w:val="right"/>
      <w:rPr>
        <w:b w:val="0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65A8F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4D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ECA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82A4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446F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9016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641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78D9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DC0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8E3D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97869F8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00000003"/>
    <w:multiLevelType w:val="multilevel"/>
    <w:tmpl w:val="43D25024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1EF0110"/>
    <w:multiLevelType w:val="hybridMultilevel"/>
    <w:tmpl w:val="B9DEEB9C"/>
    <w:lvl w:ilvl="0" w:tplc="4B24396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BF64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504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29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E5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B80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E6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B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23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F2BE4"/>
    <w:multiLevelType w:val="hybridMultilevel"/>
    <w:tmpl w:val="5E2AF60E"/>
    <w:lvl w:ilvl="0" w:tplc="BFB2B69E">
      <w:start w:val="1"/>
      <w:numFmt w:val="decimal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37B26"/>
    <w:multiLevelType w:val="hybridMultilevel"/>
    <w:tmpl w:val="E58E0C66"/>
    <w:lvl w:ilvl="0" w:tplc="E474DC9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1662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CB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E4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41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23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94A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6B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01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D133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EC0B6BB"/>
    <w:multiLevelType w:val="hybridMultilevel"/>
    <w:tmpl w:val="CCC8BCFA"/>
    <w:lvl w:ilvl="0" w:tplc="6AB2A80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EB2D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265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8A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A1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48E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88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A9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565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8788E"/>
    <w:multiLevelType w:val="hybridMultilevel"/>
    <w:tmpl w:val="E4D2084E"/>
    <w:lvl w:ilvl="0" w:tplc="EB4AFC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CF8B0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410FA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2CAD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F02C2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8A6E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D2511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D5E4E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574BE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7F495F"/>
    <w:multiLevelType w:val="hybridMultilevel"/>
    <w:tmpl w:val="FBDE113E"/>
    <w:lvl w:ilvl="0" w:tplc="FD507722">
      <w:start w:val="1"/>
      <w:numFmt w:val="bullet"/>
      <w:lvlText w:val=""/>
      <w:lvlJc w:val="left"/>
      <w:pPr>
        <w:ind w:left="1636" w:hanging="360"/>
      </w:pPr>
      <w:rPr>
        <w:rFonts w:ascii="Symbol" w:hAnsi="Symbol" w:hint="default"/>
      </w:rPr>
    </w:lvl>
    <w:lvl w:ilvl="1" w:tplc="CF941718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38BAC53A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D3C60B44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A9EE87CC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86EB140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95F2D0FA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8232396E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B56C8068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4D9A44B8"/>
    <w:multiLevelType w:val="hybridMultilevel"/>
    <w:tmpl w:val="060A13FC"/>
    <w:lvl w:ilvl="0" w:tplc="4B243968">
      <w:start w:val="1"/>
      <w:numFmt w:val="bullet"/>
      <w:lvlText w:val="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3BBBA51"/>
    <w:multiLevelType w:val="hybridMultilevel"/>
    <w:tmpl w:val="16701686"/>
    <w:lvl w:ilvl="0" w:tplc="74C04B9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DC01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E9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300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C0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CB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05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24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46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197935">
    <w:abstractNumId w:val="13"/>
  </w:num>
  <w:num w:numId="2" w16cid:durableId="63142064">
    <w:abstractNumId w:val="15"/>
  </w:num>
  <w:num w:numId="3" w16cid:durableId="143204520">
    <w:abstractNumId w:val="17"/>
  </w:num>
  <w:num w:numId="4" w16cid:durableId="660814681">
    <w:abstractNumId w:val="21"/>
  </w:num>
  <w:num w:numId="5" w16cid:durableId="143356017">
    <w:abstractNumId w:val="19"/>
  </w:num>
  <w:num w:numId="6" w16cid:durableId="220672316">
    <w:abstractNumId w:val="18"/>
  </w:num>
  <w:num w:numId="7" w16cid:durableId="1798984266">
    <w:abstractNumId w:val="10"/>
  </w:num>
  <w:num w:numId="8" w16cid:durableId="777528021">
    <w:abstractNumId w:val="11"/>
  </w:num>
  <w:num w:numId="9" w16cid:durableId="233200295">
    <w:abstractNumId w:val="12"/>
  </w:num>
  <w:num w:numId="10" w16cid:durableId="174602668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9630572">
    <w:abstractNumId w:val="16"/>
  </w:num>
  <w:num w:numId="12" w16cid:durableId="1873616547">
    <w:abstractNumId w:val="9"/>
  </w:num>
  <w:num w:numId="13" w16cid:durableId="1063335572">
    <w:abstractNumId w:val="7"/>
  </w:num>
  <w:num w:numId="14" w16cid:durableId="1388454458">
    <w:abstractNumId w:val="6"/>
  </w:num>
  <w:num w:numId="15" w16cid:durableId="1994139616">
    <w:abstractNumId w:val="5"/>
  </w:num>
  <w:num w:numId="16" w16cid:durableId="247275623">
    <w:abstractNumId w:val="4"/>
  </w:num>
  <w:num w:numId="17" w16cid:durableId="416562453">
    <w:abstractNumId w:val="8"/>
  </w:num>
  <w:num w:numId="18" w16cid:durableId="1597519046">
    <w:abstractNumId w:val="3"/>
  </w:num>
  <w:num w:numId="19" w16cid:durableId="305941194">
    <w:abstractNumId w:val="2"/>
  </w:num>
  <w:num w:numId="20" w16cid:durableId="544216844">
    <w:abstractNumId w:val="1"/>
  </w:num>
  <w:num w:numId="21" w16cid:durableId="83454473">
    <w:abstractNumId w:val="0"/>
  </w:num>
  <w:num w:numId="22" w16cid:durableId="137066328">
    <w:abstractNumId w:val="14"/>
  </w:num>
  <w:num w:numId="23" w16cid:durableId="19298017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0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0"/>
  <w:stylePaneSortMethod w:val="000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549"/>
    <w:rsid w:val="000149C2"/>
    <w:rsid w:val="0002184C"/>
    <w:rsid w:val="00027DC9"/>
    <w:rsid w:val="0003544E"/>
    <w:rsid w:val="0003602B"/>
    <w:rsid w:val="00041081"/>
    <w:rsid w:val="00076511"/>
    <w:rsid w:val="00082E6B"/>
    <w:rsid w:val="0008588D"/>
    <w:rsid w:val="000A03D6"/>
    <w:rsid w:val="000B3E21"/>
    <w:rsid w:val="000B4CF5"/>
    <w:rsid w:val="000F40A8"/>
    <w:rsid w:val="0010216C"/>
    <w:rsid w:val="00106A95"/>
    <w:rsid w:val="001078D1"/>
    <w:rsid w:val="00112FCE"/>
    <w:rsid w:val="001148D6"/>
    <w:rsid w:val="00116857"/>
    <w:rsid w:val="00123597"/>
    <w:rsid w:val="0012507A"/>
    <w:rsid w:val="00154B27"/>
    <w:rsid w:val="00174EDE"/>
    <w:rsid w:val="001969C0"/>
    <w:rsid w:val="001B402F"/>
    <w:rsid w:val="001D4FDA"/>
    <w:rsid w:val="001D6A45"/>
    <w:rsid w:val="001E01E6"/>
    <w:rsid w:val="001E5657"/>
    <w:rsid w:val="001F5E8D"/>
    <w:rsid w:val="00201DBF"/>
    <w:rsid w:val="00204C17"/>
    <w:rsid w:val="002172B8"/>
    <w:rsid w:val="00246093"/>
    <w:rsid w:val="002625BC"/>
    <w:rsid w:val="00271411"/>
    <w:rsid w:val="0028139B"/>
    <w:rsid w:val="002A6858"/>
    <w:rsid w:val="002B0FD3"/>
    <w:rsid w:val="002B1D0C"/>
    <w:rsid w:val="002C6561"/>
    <w:rsid w:val="002D2A54"/>
    <w:rsid w:val="002D639B"/>
    <w:rsid w:val="002E190B"/>
    <w:rsid w:val="002F53B4"/>
    <w:rsid w:val="00317EF3"/>
    <w:rsid w:val="00325AF9"/>
    <w:rsid w:val="0033243A"/>
    <w:rsid w:val="0033F3EA"/>
    <w:rsid w:val="00361E33"/>
    <w:rsid w:val="00367FFD"/>
    <w:rsid w:val="003924D8"/>
    <w:rsid w:val="003C0CE9"/>
    <w:rsid w:val="003E524D"/>
    <w:rsid w:val="003E7A0D"/>
    <w:rsid w:val="004323F4"/>
    <w:rsid w:val="00435EF6"/>
    <w:rsid w:val="004522BE"/>
    <w:rsid w:val="00493243"/>
    <w:rsid w:val="004A4A29"/>
    <w:rsid w:val="004A689B"/>
    <w:rsid w:val="004B038B"/>
    <w:rsid w:val="004C1394"/>
    <w:rsid w:val="004D686F"/>
    <w:rsid w:val="004D7682"/>
    <w:rsid w:val="004E09ED"/>
    <w:rsid w:val="004F3504"/>
    <w:rsid w:val="004F536B"/>
    <w:rsid w:val="00510D63"/>
    <w:rsid w:val="0051527B"/>
    <w:rsid w:val="00524E5F"/>
    <w:rsid w:val="005350CD"/>
    <w:rsid w:val="00545541"/>
    <w:rsid w:val="00551867"/>
    <w:rsid w:val="005619F0"/>
    <w:rsid w:val="005653A2"/>
    <w:rsid w:val="005758D4"/>
    <w:rsid w:val="00582C03"/>
    <w:rsid w:val="0058638E"/>
    <w:rsid w:val="00586E7A"/>
    <w:rsid w:val="005A1521"/>
    <w:rsid w:val="005C59F1"/>
    <w:rsid w:val="005E2EDF"/>
    <w:rsid w:val="005F4A7C"/>
    <w:rsid w:val="005F5421"/>
    <w:rsid w:val="00612A61"/>
    <w:rsid w:val="00614CFB"/>
    <w:rsid w:val="006304F3"/>
    <w:rsid w:val="00633D39"/>
    <w:rsid w:val="006571E7"/>
    <w:rsid w:val="006706A0"/>
    <w:rsid w:val="00680A5A"/>
    <w:rsid w:val="006830DC"/>
    <w:rsid w:val="00697660"/>
    <w:rsid w:val="006B1845"/>
    <w:rsid w:val="006B6E82"/>
    <w:rsid w:val="006C1CAF"/>
    <w:rsid w:val="006E3CC5"/>
    <w:rsid w:val="00700B96"/>
    <w:rsid w:val="00715722"/>
    <w:rsid w:val="00722031"/>
    <w:rsid w:val="00728B1D"/>
    <w:rsid w:val="00740B83"/>
    <w:rsid w:val="0079CA35"/>
    <w:rsid w:val="007A4FD6"/>
    <w:rsid w:val="007B7C7E"/>
    <w:rsid w:val="007C5DF4"/>
    <w:rsid w:val="007E1770"/>
    <w:rsid w:val="007F04AE"/>
    <w:rsid w:val="007F7E2D"/>
    <w:rsid w:val="0080438A"/>
    <w:rsid w:val="0082599D"/>
    <w:rsid w:val="0082772B"/>
    <w:rsid w:val="00837151"/>
    <w:rsid w:val="008428C9"/>
    <w:rsid w:val="00843B4B"/>
    <w:rsid w:val="008451F0"/>
    <w:rsid w:val="008512B7"/>
    <w:rsid w:val="00851B60"/>
    <w:rsid w:val="008551E7"/>
    <w:rsid w:val="008655A9"/>
    <w:rsid w:val="00865B8A"/>
    <w:rsid w:val="008940CE"/>
    <w:rsid w:val="008C2441"/>
    <w:rsid w:val="008D576F"/>
    <w:rsid w:val="008F72D9"/>
    <w:rsid w:val="008F798E"/>
    <w:rsid w:val="00901361"/>
    <w:rsid w:val="009056A9"/>
    <w:rsid w:val="0096602A"/>
    <w:rsid w:val="009717E2"/>
    <w:rsid w:val="009819D6"/>
    <w:rsid w:val="0098435B"/>
    <w:rsid w:val="0099323B"/>
    <w:rsid w:val="009A27EA"/>
    <w:rsid w:val="009A34CB"/>
    <w:rsid w:val="009B2F29"/>
    <w:rsid w:val="009C66F2"/>
    <w:rsid w:val="009C7EA0"/>
    <w:rsid w:val="009D6348"/>
    <w:rsid w:val="009D7068"/>
    <w:rsid w:val="009E5357"/>
    <w:rsid w:val="009F4BB6"/>
    <w:rsid w:val="00A0312C"/>
    <w:rsid w:val="00A11628"/>
    <w:rsid w:val="00A25139"/>
    <w:rsid w:val="00A322F9"/>
    <w:rsid w:val="00A60224"/>
    <w:rsid w:val="00A80BD9"/>
    <w:rsid w:val="00AA47BE"/>
    <w:rsid w:val="00AC4AA4"/>
    <w:rsid w:val="00AD5598"/>
    <w:rsid w:val="00AE5BC7"/>
    <w:rsid w:val="00B06B2F"/>
    <w:rsid w:val="00B1035A"/>
    <w:rsid w:val="00B1205A"/>
    <w:rsid w:val="00B23DFB"/>
    <w:rsid w:val="00B42697"/>
    <w:rsid w:val="00B51549"/>
    <w:rsid w:val="00B55CDF"/>
    <w:rsid w:val="00B65D9B"/>
    <w:rsid w:val="00B8225E"/>
    <w:rsid w:val="00B83418"/>
    <w:rsid w:val="00B844B5"/>
    <w:rsid w:val="00BA13F4"/>
    <w:rsid w:val="00BA6CF6"/>
    <w:rsid w:val="00BB65BF"/>
    <w:rsid w:val="00BC14AA"/>
    <w:rsid w:val="00BD0D4A"/>
    <w:rsid w:val="00BD4E1F"/>
    <w:rsid w:val="00BE7B63"/>
    <w:rsid w:val="00BF31BC"/>
    <w:rsid w:val="00BF6246"/>
    <w:rsid w:val="00BF729D"/>
    <w:rsid w:val="00C44965"/>
    <w:rsid w:val="00C53D38"/>
    <w:rsid w:val="00C5C4E3"/>
    <w:rsid w:val="00C63DEC"/>
    <w:rsid w:val="00C7257F"/>
    <w:rsid w:val="00C756A6"/>
    <w:rsid w:val="00C85B90"/>
    <w:rsid w:val="00C86F28"/>
    <w:rsid w:val="00CB4EBC"/>
    <w:rsid w:val="00CC2581"/>
    <w:rsid w:val="00CD49EB"/>
    <w:rsid w:val="00CD79EC"/>
    <w:rsid w:val="00CE5A51"/>
    <w:rsid w:val="00CF7B9F"/>
    <w:rsid w:val="00D20BA1"/>
    <w:rsid w:val="00D2544F"/>
    <w:rsid w:val="00D254BB"/>
    <w:rsid w:val="00D42E4E"/>
    <w:rsid w:val="00D430AA"/>
    <w:rsid w:val="00D568F5"/>
    <w:rsid w:val="00D73E60"/>
    <w:rsid w:val="00D747F0"/>
    <w:rsid w:val="00D7666D"/>
    <w:rsid w:val="00DB67BB"/>
    <w:rsid w:val="00DC2D08"/>
    <w:rsid w:val="00DF651E"/>
    <w:rsid w:val="00E00451"/>
    <w:rsid w:val="00E0444A"/>
    <w:rsid w:val="00E2146B"/>
    <w:rsid w:val="00E2BD07"/>
    <w:rsid w:val="00E44CA8"/>
    <w:rsid w:val="00E640F1"/>
    <w:rsid w:val="00E740F9"/>
    <w:rsid w:val="00E83084"/>
    <w:rsid w:val="00E93B75"/>
    <w:rsid w:val="00E93F55"/>
    <w:rsid w:val="00EA0134"/>
    <w:rsid w:val="00EA3F16"/>
    <w:rsid w:val="00EB0A6A"/>
    <w:rsid w:val="00EB3576"/>
    <w:rsid w:val="00ED5D70"/>
    <w:rsid w:val="00EE195D"/>
    <w:rsid w:val="00EE38DB"/>
    <w:rsid w:val="00EE4A18"/>
    <w:rsid w:val="00EF2EAF"/>
    <w:rsid w:val="00F13C5F"/>
    <w:rsid w:val="00F14D71"/>
    <w:rsid w:val="00F2FE74"/>
    <w:rsid w:val="00F54FE8"/>
    <w:rsid w:val="00F563F6"/>
    <w:rsid w:val="00F631F2"/>
    <w:rsid w:val="00FB44A3"/>
    <w:rsid w:val="00FD721A"/>
    <w:rsid w:val="00FE5979"/>
    <w:rsid w:val="00FF6AAE"/>
    <w:rsid w:val="0106F74F"/>
    <w:rsid w:val="011A3577"/>
    <w:rsid w:val="01330CD6"/>
    <w:rsid w:val="015C3AB7"/>
    <w:rsid w:val="0167BC16"/>
    <w:rsid w:val="018AB917"/>
    <w:rsid w:val="018B7C2A"/>
    <w:rsid w:val="018DF11D"/>
    <w:rsid w:val="01B6FA77"/>
    <w:rsid w:val="02003814"/>
    <w:rsid w:val="020A3179"/>
    <w:rsid w:val="02317786"/>
    <w:rsid w:val="026D4CC2"/>
    <w:rsid w:val="0277E1CB"/>
    <w:rsid w:val="027BDAB6"/>
    <w:rsid w:val="02D29EB2"/>
    <w:rsid w:val="02D48599"/>
    <w:rsid w:val="02F329BB"/>
    <w:rsid w:val="02F434DB"/>
    <w:rsid w:val="02FF693D"/>
    <w:rsid w:val="0317ADB6"/>
    <w:rsid w:val="038F8B95"/>
    <w:rsid w:val="039628CA"/>
    <w:rsid w:val="03A9F7D4"/>
    <w:rsid w:val="0437FE77"/>
    <w:rsid w:val="0439F9C0"/>
    <w:rsid w:val="044262C2"/>
    <w:rsid w:val="047B3FBE"/>
    <w:rsid w:val="04946C69"/>
    <w:rsid w:val="04AF6842"/>
    <w:rsid w:val="04F0FB40"/>
    <w:rsid w:val="04F6570D"/>
    <w:rsid w:val="05138142"/>
    <w:rsid w:val="05601D57"/>
    <w:rsid w:val="05609F76"/>
    <w:rsid w:val="05685DA5"/>
    <w:rsid w:val="05EA84FC"/>
    <w:rsid w:val="060265CF"/>
    <w:rsid w:val="060BA94F"/>
    <w:rsid w:val="0684EBF7"/>
    <w:rsid w:val="06A12157"/>
    <w:rsid w:val="06CC83D0"/>
    <w:rsid w:val="06F53B15"/>
    <w:rsid w:val="07350847"/>
    <w:rsid w:val="073EBD6A"/>
    <w:rsid w:val="078CF98C"/>
    <w:rsid w:val="0793DE14"/>
    <w:rsid w:val="07F409BD"/>
    <w:rsid w:val="08186014"/>
    <w:rsid w:val="08378054"/>
    <w:rsid w:val="0850753E"/>
    <w:rsid w:val="08593AFD"/>
    <w:rsid w:val="0868B884"/>
    <w:rsid w:val="086F37B8"/>
    <w:rsid w:val="086F40AA"/>
    <w:rsid w:val="0872A5CA"/>
    <w:rsid w:val="087D8AFA"/>
    <w:rsid w:val="088055EB"/>
    <w:rsid w:val="08E9F722"/>
    <w:rsid w:val="08EC46CD"/>
    <w:rsid w:val="08F63361"/>
    <w:rsid w:val="091DD443"/>
    <w:rsid w:val="092A44DD"/>
    <w:rsid w:val="09407933"/>
    <w:rsid w:val="09861EDE"/>
    <w:rsid w:val="09A6CD47"/>
    <w:rsid w:val="09D331D6"/>
    <w:rsid w:val="09D64E6D"/>
    <w:rsid w:val="09EA8872"/>
    <w:rsid w:val="09FAEFC4"/>
    <w:rsid w:val="09FE3AE4"/>
    <w:rsid w:val="0A382309"/>
    <w:rsid w:val="0A6A3343"/>
    <w:rsid w:val="0A759989"/>
    <w:rsid w:val="0A764EBD"/>
    <w:rsid w:val="0A83F9CA"/>
    <w:rsid w:val="0A846413"/>
    <w:rsid w:val="0AB9D486"/>
    <w:rsid w:val="0AB9EC05"/>
    <w:rsid w:val="0ACB4F5C"/>
    <w:rsid w:val="0AEEF892"/>
    <w:rsid w:val="0AEF5923"/>
    <w:rsid w:val="0AF5D5F3"/>
    <w:rsid w:val="0AFFB565"/>
    <w:rsid w:val="0B3546D7"/>
    <w:rsid w:val="0B40F16F"/>
    <w:rsid w:val="0B482C0B"/>
    <w:rsid w:val="0B66BCB8"/>
    <w:rsid w:val="0B76E5AD"/>
    <w:rsid w:val="0B950635"/>
    <w:rsid w:val="0BB6C547"/>
    <w:rsid w:val="0BBB832C"/>
    <w:rsid w:val="0BEA48E9"/>
    <w:rsid w:val="0BF86AD2"/>
    <w:rsid w:val="0C03D3D0"/>
    <w:rsid w:val="0C404CE7"/>
    <w:rsid w:val="0C5296F4"/>
    <w:rsid w:val="0C5DFAFD"/>
    <w:rsid w:val="0C5EDC71"/>
    <w:rsid w:val="0C6F5F62"/>
    <w:rsid w:val="0C9137C2"/>
    <w:rsid w:val="0C98E058"/>
    <w:rsid w:val="0CFB901D"/>
    <w:rsid w:val="0D1602D4"/>
    <w:rsid w:val="0D2BEE60"/>
    <w:rsid w:val="0D41B2E0"/>
    <w:rsid w:val="0D425262"/>
    <w:rsid w:val="0D4EDCF5"/>
    <w:rsid w:val="0D5A3AC4"/>
    <w:rsid w:val="0D5A6FB4"/>
    <w:rsid w:val="0D601FE7"/>
    <w:rsid w:val="0D79EE24"/>
    <w:rsid w:val="0DA6D109"/>
    <w:rsid w:val="0DE81CAD"/>
    <w:rsid w:val="0DF39655"/>
    <w:rsid w:val="0E1629C3"/>
    <w:rsid w:val="0E3084B6"/>
    <w:rsid w:val="0E32236C"/>
    <w:rsid w:val="0E49C941"/>
    <w:rsid w:val="0E51E0C3"/>
    <w:rsid w:val="0E52FBE2"/>
    <w:rsid w:val="0E6C88F5"/>
    <w:rsid w:val="0E6DC2A8"/>
    <w:rsid w:val="0E7222DF"/>
    <w:rsid w:val="0E9131C4"/>
    <w:rsid w:val="0E944AE1"/>
    <w:rsid w:val="0E9FECD3"/>
    <w:rsid w:val="0ED11D1D"/>
    <w:rsid w:val="0ED388AA"/>
    <w:rsid w:val="0EFD192D"/>
    <w:rsid w:val="0F334EC0"/>
    <w:rsid w:val="0F427285"/>
    <w:rsid w:val="0F4A817C"/>
    <w:rsid w:val="0FDBEE03"/>
    <w:rsid w:val="100F16FB"/>
    <w:rsid w:val="102FEC22"/>
    <w:rsid w:val="105AE124"/>
    <w:rsid w:val="106D571A"/>
    <w:rsid w:val="1075CEC9"/>
    <w:rsid w:val="10970F15"/>
    <w:rsid w:val="10998356"/>
    <w:rsid w:val="10B125D4"/>
    <w:rsid w:val="10BBB97B"/>
    <w:rsid w:val="10D314CE"/>
    <w:rsid w:val="10D57702"/>
    <w:rsid w:val="11008AD5"/>
    <w:rsid w:val="11031E58"/>
    <w:rsid w:val="110C3C5E"/>
    <w:rsid w:val="115007CC"/>
    <w:rsid w:val="119A7C18"/>
    <w:rsid w:val="123D350B"/>
    <w:rsid w:val="1254C34E"/>
    <w:rsid w:val="12577774"/>
    <w:rsid w:val="12747748"/>
    <w:rsid w:val="12A0CC15"/>
    <w:rsid w:val="12B00601"/>
    <w:rsid w:val="12B0B7F2"/>
    <w:rsid w:val="12B7C25D"/>
    <w:rsid w:val="12D7A9BB"/>
    <w:rsid w:val="12F568DB"/>
    <w:rsid w:val="12F939F8"/>
    <w:rsid w:val="1301AA13"/>
    <w:rsid w:val="1313F165"/>
    <w:rsid w:val="1314820D"/>
    <w:rsid w:val="131BC97D"/>
    <w:rsid w:val="131C1714"/>
    <w:rsid w:val="13554F1F"/>
    <w:rsid w:val="1360FCEC"/>
    <w:rsid w:val="137D7B09"/>
    <w:rsid w:val="1398ECDD"/>
    <w:rsid w:val="141C5C24"/>
    <w:rsid w:val="142AA118"/>
    <w:rsid w:val="146467DB"/>
    <w:rsid w:val="14B5E992"/>
    <w:rsid w:val="14E6617E"/>
    <w:rsid w:val="14E7425F"/>
    <w:rsid w:val="1506163F"/>
    <w:rsid w:val="150723F8"/>
    <w:rsid w:val="151AF39F"/>
    <w:rsid w:val="152E47BD"/>
    <w:rsid w:val="1534FC13"/>
    <w:rsid w:val="154B452D"/>
    <w:rsid w:val="154B57EF"/>
    <w:rsid w:val="157A3D3E"/>
    <w:rsid w:val="157B5128"/>
    <w:rsid w:val="157C8871"/>
    <w:rsid w:val="15B110B2"/>
    <w:rsid w:val="15F1B575"/>
    <w:rsid w:val="163CD78F"/>
    <w:rsid w:val="1648F2D1"/>
    <w:rsid w:val="166DDEAE"/>
    <w:rsid w:val="167E8E19"/>
    <w:rsid w:val="1694551B"/>
    <w:rsid w:val="16BB8A58"/>
    <w:rsid w:val="16BF51D4"/>
    <w:rsid w:val="17304C2D"/>
    <w:rsid w:val="17822C69"/>
    <w:rsid w:val="1797DCAF"/>
    <w:rsid w:val="17A5545E"/>
    <w:rsid w:val="17AA3221"/>
    <w:rsid w:val="17D46033"/>
    <w:rsid w:val="17ED3DAE"/>
    <w:rsid w:val="1815C890"/>
    <w:rsid w:val="184D6CC7"/>
    <w:rsid w:val="1878355C"/>
    <w:rsid w:val="1885869D"/>
    <w:rsid w:val="188DD559"/>
    <w:rsid w:val="18C9B48B"/>
    <w:rsid w:val="18E53B12"/>
    <w:rsid w:val="195B1C3C"/>
    <w:rsid w:val="1969FD2C"/>
    <w:rsid w:val="1997264E"/>
    <w:rsid w:val="199D839F"/>
    <w:rsid w:val="19B51903"/>
    <w:rsid w:val="19BEAE54"/>
    <w:rsid w:val="19C89D57"/>
    <w:rsid w:val="19D86CDD"/>
    <w:rsid w:val="19DE048C"/>
    <w:rsid w:val="1A223694"/>
    <w:rsid w:val="1A60AA0A"/>
    <w:rsid w:val="1A699E14"/>
    <w:rsid w:val="1AB5D8DA"/>
    <w:rsid w:val="1AEA33D0"/>
    <w:rsid w:val="1AEFB99C"/>
    <w:rsid w:val="1B1A37C5"/>
    <w:rsid w:val="1B44FFD4"/>
    <w:rsid w:val="1B64F5C5"/>
    <w:rsid w:val="1B653CCD"/>
    <w:rsid w:val="1B6E0272"/>
    <w:rsid w:val="1B6FECF3"/>
    <w:rsid w:val="1B7A97AA"/>
    <w:rsid w:val="1B8F170C"/>
    <w:rsid w:val="1BA275C6"/>
    <w:rsid w:val="1BC3A47B"/>
    <w:rsid w:val="1BCA8AFA"/>
    <w:rsid w:val="1BD6E215"/>
    <w:rsid w:val="1BF891F6"/>
    <w:rsid w:val="1BFD1B0B"/>
    <w:rsid w:val="1C1499E1"/>
    <w:rsid w:val="1C1974A2"/>
    <w:rsid w:val="1C1A683D"/>
    <w:rsid w:val="1C1D257D"/>
    <w:rsid w:val="1C2204F7"/>
    <w:rsid w:val="1C263B49"/>
    <w:rsid w:val="1C47EDBE"/>
    <w:rsid w:val="1C4F8A8B"/>
    <w:rsid w:val="1C843395"/>
    <w:rsid w:val="1C9BCE98"/>
    <w:rsid w:val="1CA33242"/>
    <w:rsid w:val="1CB339BC"/>
    <w:rsid w:val="1CEA07F6"/>
    <w:rsid w:val="1D15623D"/>
    <w:rsid w:val="1D368188"/>
    <w:rsid w:val="1D3D8C44"/>
    <w:rsid w:val="1D526427"/>
    <w:rsid w:val="1D62723D"/>
    <w:rsid w:val="1DBA4913"/>
    <w:rsid w:val="1DE26220"/>
    <w:rsid w:val="1E393CB0"/>
    <w:rsid w:val="1E420DE7"/>
    <w:rsid w:val="1E4D6876"/>
    <w:rsid w:val="1E4EA7E1"/>
    <w:rsid w:val="1E5D5C7D"/>
    <w:rsid w:val="1E6A9010"/>
    <w:rsid w:val="1E889F9F"/>
    <w:rsid w:val="1EA05B72"/>
    <w:rsid w:val="1EA4D9EC"/>
    <w:rsid w:val="1EC69D1B"/>
    <w:rsid w:val="1EDA12D4"/>
    <w:rsid w:val="1EF57FB5"/>
    <w:rsid w:val="1F29E503"/>
    <w:rsid w:val="1F416262"/>
    <w:rsid w:val="1F42CD50"/>
    <w:rsid w:val="1F781509"/>
    <w:rsid w:val="1F8CF64C"/>
    <w:rsid w:val="1FA298F9"/>
    <w:rsid w:val="1FB009AE"/>
    <w:rsid w:val="1FC3E955"/>
    <w:rsid w:val="1FC4D166"/>
    <w:rsid w:val="1FCCF47E"/>
    <w:rsid w:val="2006E185"/>
    <w:rsid w:val="2008F324"/>
    <w:rsid w:val="2032F957"/>
    <w:rsid w:val="2050289D"/>
    <w:rsid w:val="2059133A"/>
    <w:rsid w:val="206FB97D"/>
    <w:rsid w:val="207A9ABD"/>
    <w:rsid w:val="20CB2529"/>
    <w:rsid w:val="20DA081F"/>
    <w:rsid w:val="20F67C5A"/>
    <w:rsid w:val="21336DD3"/>
    <w:rsid w:val="214E1368"/>
    <w:rsid w:val="2158E635"/>
    <w:rsid w:val="2164F855"/>
    <w:rsid w:val="219974D5"/>
    <w:rsid w:val="219C8532"/>
    <w:rsid w:val="21FB310F"/>
    <w:rsid w:val="22118588"/>
    <w:rsid w:val="222AB8E7"/>
    <w:rsid w:val="227E0EEC"/>
    <w:rsid w:val="22993E84"/>
    <w:rsid w:val="22E11E71"/>
    <w:rsid w:val="23054562"/>
    <w:rsid w:val="23215120"/>
    <w:rsid w:val="2341CB3D"/>
    <w:rsid w:val="237AB99B"/>
    <w:rsid w:val="23991651"/>
    <w:rsid w:val="23A4A89F"/>
    <w:rsid w:val="23ADC434"/>
    <w:rsid w:val="23D8195C"/>
    <w:rsid w:val="243A80AD"/>
    <w:rsid w:val="243BEF62"/>
    <w:rsid w:val="246ADB3A"/>
    <w:rsid w:val="24AA3E34"/>
    <w:rsid w:val="24F10EE0"/>
    <w:rsid w:val="250D8246"/>
    <w:rsid w:val="251A46D0"/>
    <w:rsid w:val="252A2D66"/>
    <w:rsid w:val="252DAAD1"/>
    <w:rsid w:val="2583B127"/>
    <w:rsid w:val="25A02E4A"/>
    <w:rsid w:val="25A9B221"/>
    <w:rsid w:val="25D9B424"/>
    <w:rsid w:val="25DD829B"/>
    <w:rsid w:val="25ED56AC"/>
    <w:rsid w:val="261AF110"/>
    <w:rsid w:val="265EBD9C"/>
    <w:rsid w:val="269EED30"/>
    <w:rsid w:val="26A34B0A"/>
    <w:rsid w:val="26A73035"/>
    <w:rsid w:val="26A9C701"/>
    <w:rsid w:val="26D04747"/>
    <w:rsid w:val="26E5B4DF"/>
    <w:rsid w:val="26F3A045"/>
    <w:rsid w:val="26FDCA64"/>
    <w:rsid w:val="26FDDC49"/>
    <w:rsid w:val="273783DE"/>
    <w:rsid w:val="273FE26A"/>
    <w:rsid w:val="27786139"/>
    <w:rsid w:val="278F63E2"/>
    <w:rsid w:val="27A28618"/>
    <w:rsid w:val="27B93BFB"/>
    <w:rsid w:val="27D9C294"/>
    <w:rsid w:val="27E5882C"/>
    <w:rsid w:val="2817193B"/>
    <w:rsid w:val="285E301B"/>
    <w:rsid w:val="28ACB696"/>
    <w:rsid w:val="28BB07BE"/>
    <w:rsid w:val="28DA4340"/>
    <w:rsid w:val="28FF6A4A"/>
    <w:rsid w:val="290B152F"/>
    <w:rsid w:val="29198EA9"/>
    <w:rsid w:val="292F335A"/>
    <w:rsid w:val="296D04D8"/>
    <w:rsid w:val="2979695E"/>
    <w:rsid w:val="29A6D955"/>
    <w:rsid w:val="29A8D0E2"/>
    <w:rsid w:val="29B7FCB9"/>
    <w:rsid w:val="29DF9E45"/>
    <w:rsid w:val="29FF6C25"/>
    <w:rsid w:val="2A07DB42"/>
    <w:rsid w:val="2A0CB09D"/>
    <w:rsid w:val="2A230C53"/>
    <w:rsid w:val="2A23B8F8"/>
    <w:rsid w:val="2A27735C"/>
    <w:rsid w:val="2A3D6679"/>
    <w:rsid w:val="2A563990"/>
    <w:rsid w:val="2A65DBDF"/>
    <w:rsid w:val="2A8F4D00"/>
    <w:rsid w:val="2B1107BF"/>
    <w:rsid w:val="2B187CD4"/>
    <w:rsid w:val="2B1D9C19"/>
    <w:rsid w:val="2B392A7A"/>
    <w:rsid w:val="2B4A8985"/>
    <w:rsid w:val="2B703585"/>
    <w:rsid w:val="2B8CC67C"/>
    <w:rsid w:val="2BBAFECF"/>
    <w:rsid w:val="2BBECCC6"/>
    <w:rsid w:val="2BD53DB3"/>
    <w:rsid w:val="2BED3E35"/>
    <w:rsid w:val="2C0F2994"/>
    <w:rsid w:val="2C2DFA97"/>
    <w:rsid w:val="2C78A747"/>
    <w:rsid w:val="2C7A9D51"/>
    <w:rsid w:val="2C7B744F"/>
    <w:rsid w:val="2C80BAE5"/>
    <w:rsid w:val="2CB211E5"/>
    <w:rsid w:val="2CC7C8A4"/>
    <w:rsid w:val="2CF7B7BF"/>
    <w:rsid w:val="2D0F0139"/>
    <w:rsid w:val="2D140353"/>
    <w:rsid w:val="2D1412B4"/>
    <w:rsid w:val="2D1D94EA"/>
    <w:rsid w:val="2D602CD0"/>
    <w:rsid w:val="2D606EEC"/>
    <w:rsid w:val="2D6E888E"/>
    <w:rsid w:val="2D9B0A6B"/>
    <w:rsid w:val="2DAED1B0"/>
    <w:rsid w:val="2DAFD565"/>
    <w:rsid w:val="2DD36A49"/>
    <w:rsid w:val="2DD515DE"/>
    <w:rsid w:val="2DDD9329"/>
    <w:rsid w:val="2DED5076"/>
    <w:rsid w:val="2E16497E"/>
    <w:rsid w:val="2E1E7C37"/>
    <w:rsid w:val="2E237C6A"/>
    <w:rsid w:val="2E25FFB7"/>
    <w:rsid w:val="2E4EA7CB"/>
    <w:rsid w:val="2E5C4EE4"/>
    <w:rsid w:val="2E615294"/>
    <w:rsid w:val="2E72DE66"/>
    <w:rsid w:val="2ED831E7"/>
    <w:rsid w:val="2EE4E351"/>
    <w:rsid w:val="2EEF9268"/>
    <w:rsid w:val="2EF30DAA"/>
    <w:rsid w:val="2F018896"/>
    <w:rsid w:val="2F281429"/>
    <w:rsid w:val="2F3A0E0E"/>
    <w:rsid w:val="2F458C27"/>
    <w:rsid w:val="2F5E36CD"/>
    <w:rsid w:val="2F99661E"/>
    <w:rsid w:val="2FAB9112"/>
    <w:rsid w:val="2FC58EA7"/>
    <w:rsid w:val="2FC88CAB"/>
    <w:rsid w:val="30071317"/>
    <w:rsid w:val="30339838"/>
    <w:rsid w:val="3056A356"/>
    <w:rsid w:val="309ECB84"/>
    <w:rsid w:val="30D03930"/>
    <w:rsid w:val="30D66856"/>
    <w:rsid w:val="30E1E3E6"/>
    <w:rsid w:val="30E71827"/>
    <w:rsid w:val="31426B20"/>
    <w:rsid w:val="3144BDA7"/>
    <w:rsid w:val="317D6F24"/>
    <w:rsid w:val="318AA03C"/>
    <w:rsid w:val="31D7BC5B"/>
    <w:rsid w:val="320072B0"/>
    <w:rsid w:val="320D1E5A"/>
    <w:rsid w:val="320E453D"/>
    <w:rsid w:val="3217B37A"/>
    <w:rsid w:val="321CA1EB"/>
    <w:rsid w:val="3244E75C"/>
    <w:rsid w:val="324F9225"/>
    <w:rsid w:val="325658E2"/>
    <w:rsid w:val="3276E001"/>
    <w:rsid w:val="32959662"/>
    <w:rsid w:val="329C5995"/>
    <w:rsid w:val="329D4D9A"/>
    <w:rsid w:val="32A7BD0B"/>
    <w:rsid w:val="32A94467"/>
    <w:rsid w:val="334B276B"/>
    <w:rsid w:val="33520899"/>
    <w:rsid w:val="33A46D6D"/>
    <w:rsid w:val="33D2C2C9"/>
    <w:rsid w:val="33F38497"/>
    <w:rsid w:val="33FB7566"/>
    <w:rsid w:val="341B61A2"/>
    <w:rsid w:val="34279500"/>
    <w:rsid w:val="343A4849"/>
    <w:rsid w:val="34A30901"/>
    <w:rsid w:val="34B83F34"/>
    <w:rsid w:val="34DDCCDA"/>
    <w:rsid w:val="34EBB751"/>
    <w:rsid w:val="351313B4"/>
    <w:rsid w:val="35176107"/>
    <w:rsid w:val="3549C07F"/>
    <w:rsid w:val="356B7CB7"/>
    <w:rsid w:val="357F40F0"/>
    <w:rsid w:val="35947E0D"/>
    <w:rsid w:val="35AB8065"/>
    <w:rsid w:val="35B02ED8"/>
    <w:rsid w:val="35CED12D"/>
    <w:rsid w:val="35E105E7"/>
    <w:rsid w:val="35EAF6E9"/>
    <w:rsid w:val="360CEBAB"/>
    <w:rsid w:val="361E4F56"/>
    <w:rsid w:val="3631CCCB"/>
    <w:rsid w:val="3657195B"/>
    <w:rsid w:val="3669FE5B"/>
    <w:rsid w:val="36BAFF3D"/>
    <w:rsid w:val="3708A40A"/>
    <w:rsid w:val="3730D7B7"/>
    <w:rsid w:val="37691D9F"/>
    <w:rsid w:val="377C52FD"/>
    <w:rsid w:val="37A7D67C"/>
    <w:rsid w:val="37AA8B15"/>
    <w:rsid w:val="37AC974A"/>
    <w:rsid w:val="37BFD2D7"/>
    <w:rsid w:val="37EB88DA"/>
    <w:rsid w:val="3801C2B4"/>
    <w:rsid w:val="382D1FF8"/>
    <w:rsid w:val="3849352D"/>
    <w:rsid w:val="3860FF58"/>
    <w:rsid w:val="3884CACA"/>
    <w:rsid w:val="3893E6A0"/>
    <w:rsid w:val="38B0FEE6"/>
    <w:rsid w:val="38C785EC"/>
    <w:rsid w:val="38D78185"/>
    <w:rsid w:val="392CF060"/>
    <w:rsid w:val="3985A3ED"/>
    <w:rsid w:val="3A0BD25F"/>
    <w:rsid w:val="3A1F24D9"/>
    <w:rsid w:val="3A508505"/>
    <w:rsid w:val="3A8C80DB"/>
    <w:rsid w:val="3AA373FE"/>
    <w:rsid w:val="3AC76605"/>
    <w:rsid w:val="3ACCB9B3"/>
    <w:rsid w:val="3ADCF7A6"/>
    <w:rsid w:val="3ADE384B"/>
    <w:rsid w:val="3AE13E99"/>
    <w:rsid w:val="3AEAAF8E"/>
    <w:rsid w:val="3B51AF53"/>
    <w:rsid w:val="3B8C1790"/>
    <w:rsid w:val="3B9BF1BA"/>
    <w:rsid w:val="3BBD263C"/>
    <w:rsid w:val="3C015790"/>
    <w:rsid w:val="3C0517F9"/>
    <w:rsid w:val="3C08C2D0"/>
    <w:rsid w:val="3C09C170"/>
    <w:rsid w:val="3C13B66A"/>
    <w:rsid w:val="3C3C64F4"/>
    <w:rsid w:val="3C3DB039"/>
    <w:rsid w:val="3C3F9B95"/>
    <w:rsid w:val="3C69004F"/>
    <w:rsid w:val="3CBB9AA2"/>
    <w:rsid w:val="3CCC7E4F"/>
    <w:rsid w:val="3CD71AE0"/>
    <w:rsid w:val="3CE2E931"/>
    <w:rsid w:val="3CF1171D"/>
    <w:rsid w:val="3CF5F1E4"/>
    <w:rsid w:val="3CFCC40E"/>
    <w:rsid w:val="3D044994"/>
    <w:rsid w:val="3D0A894B"/>
    <w:rsid w:val="3D1C424E"/>
    <w:rsid w:val="3D3C7E14"/>
    <w:rsid w:val="3D5E8939"/>
    <w:rsid w:val="3D6D4A11"/>
    <w:rsid w:val="3D891218"/>
    <w:rsid w:val="3DBB2B57"/>
    <w:rsid w:val="3DF5A147"/>
    <w:rsid w:val="3E7D3DFA"/>
    <w:rsid w:val="3EB88807"/>
    <w:rsid w:val="3ECF054D"/>
    <w:rsid w:val="3EE70300"/>
    <w:rsid w:val="3EEDE736"/>
    <w:rsid w:val="3EEE70AC"/>
    <w:rsid w:val="3EFFE84D"/>
    <w:rsid w:val="3F0AC983"/>
    <w:rsid w:val="3F0FB140"/>
    <w:rsid w:val="3F154F75"/>
    <w:rsid w:val="3F5C4424"/>
    <w:rsid w:val="3F5FBB27"/>
    <w:rsid w:val="3F796004"/>
    <w:rsid w:val="3F7A254A"/>
    <w:rsid w:val="3F991580"/>
    <w:rsid w:val="3FAD60E0"/>
    <w:rsid w:val="3FCC8384"/>
    <w:rsid w:val="4008FB93"/>
    <w:rsid w:val="404CDE46"/>
    <w:rsid w:val="4077F059"/>
    <w:rsid w:val="408F1B6D"/>
    <w:rsid w:val="409F56F7"/>
    <w:rsid w:val="40CDD1AF"/>
    <w:rsid w:val="40CF080D"/>
    <w:rsid w:val="41055DF3"/>
    <w:rsid w:val="410D8567"/>
    <w:rsid w:val="411119DE"/>
    <w:rsid w:val="41259C28"/>
    <w:rsid w:val="413076CE"/>
    <w:rsid w:val="413FF54C"/>
    <w:rsid w:val="4144AE27"/>
    <w:rsid w:val="414AFAF5"/>
    <w:rsid w:val="41679627"/>
    <w:rsid w:val="416D5665"/>
    <w:rsid w:val="41A65D70"/>
    <w:rsid w:val="41BF2F8C"/>
    <w:rsid w:val="41E3D996"/>
    <w:rsid w:val="4239F1B1"/>
    <w:rsid w:val="424EAE6C"/>
    <w:rsid w:val="42800997"/>
    <w:rsid w:val="42812EF5"/>
    <w:rsid w:val="4289BE06"/>
    <w:rsid w:val="4296737A"/>
    <w:rsid w:val="42E41AD8"/>
    <w:rsid w:val="42E4DBB9"/>
    <w:rsid w:val="4308AD97"/>
    <w:rsid w:val="43189452"/>
    <w:rsid w:val="433B1B81"/>
    <w:rsid w:val="4358D0C7"/>
    <w:rsid w:val="4362B4AC"/>
    <w:rsid w:val="4374F7C8"/>
    <w:rsid w:val="437728B8"/>
    <w:rsid w:val="437EF8EC"/>
    <w:rsid w:val="43877724"/>
    <w:rsid w:val="43917FA1"/>
    <w:rsid w:val="43995A03"/>
    <w:rsid w:val="439EC014"/>
    <w:rsid w:val="43A549D1"/>
    <w:rsid w:val="43C7A4F6"/>
    <w:rsid w:val="43CEF55A"/>
    <w:rsid w:val="43DF4758"/>
    <w:rsid w:val="43EB916B"/>
    <w:rsid w:val="43EF1FC6"/>
    <w:rsid w:val="43F7686E"/>
    <w:rsid w:val="44026FB9"/>
    <w:rsid w:val="440488B4"/>
    <w:rsid w:val="4417243D"/>
    <w:rsid w:val="447B59EB"/>
    <w:rsid w:val="44AD55AE"/>
    <w:rsid w:val="44F14F65"/>
    <w:rsid w:val="4546FA66"/>
    <w:rsid w:val="45590EC7"/>
    <w:rsid w:val="456271FC"/>
    <w:rsid w:val="45769701"/>
    <w:rsid w:val="458520C9"/>
    <w:rsid w:val="45A05BE8"/>
    <w:rsid w:val="45DC011E"/>
    <w:rsid w:val="45EC9DC3"/>
    <w:rsid w:val="46082961"/>
    <w:rsid w:val="461B0D67"/>
    <w:rsid w:val="4641124C"/>
    <w:rsid w:val="4648D4A2"/>
    <w:rsid w:val="46B41D82"/>
    <w:rsid w:val="46D66E65"/>
    <w:rsid w:val="4712A5CB"/>
    <w:rsid w:val="47592B7E"/>
    <w:rsid w:val="4782328F"/>
    <w:rsid w:val="4798AC94"/>
    <w:rsid w:val="47C8A351"/>
    <w:rsid w:val="47F5344E"/>
    <w:rsid w:val="482056E6"/>
    <w:rsid w:val="483570F8"/>
    <w:rsid w:val="4855F243"/>
    <w:rsid w:val="486B9BD1"/>
    <w:rsid w:val="486C7802"/>
    <w:rsid w:val="489B5B54"/>
    <w:rsid w:val="489ECADA"/>
    <w:rsid w:val="48C3ACEA"/>
    <w:rsid w:val="48DBBFA4"/>
    <w:rsid w:val="48EBB634"/>
    <w:rsid w:val="48F7C290"/>
    <w:rsid w:val="48FD674D"/>
    <w:rsid w:val="492CBF0C"/>
    <w:rsid w:val="495B183C"/>
    <w:rsid w:val="496208F6"/>
    <w:rsid w:val="496DAFBC"/>
    <w:rsid w:val="497E6BD3"/>
    <w:rsid w:val="49800750"/>
    <w:rsid w:val="4995DA17"/>
    <w:rsid w:val="49A30114"/>
    <w:rsid w:val="49AA1382"/>
    <w:rsid w:val="49C22176"/>
    <w:rsid w:val="49C994DB"/>
    <w:rsid w:val="49E997FA"/>
    <w:rsid w:val="49F0D0EC"/>
    <w:rsid w:val="4A189D3B"/>
    <w:rsid w:val="4A2F437C"/>
    <w:rsid w:val="4A67BC1E"/>
    <w:rsid w:val="4A6E0210"/>
    <w:rsid w:val="4A7FBB01"/>
    <w:rsid w:val="4A804DCB"/>
    <w:rsid w:val="4A98AFE5"/>
    <w:rsid w:val="4AA82ACC"/>
    <w:rsid w:val="4AEC475B"/>
    <w:rsid w:val="4AEE566F"/>
    <w:rsid w:val="4B504AC0"/>
    <w:rsid w:val="4B626439"/>
    <w:rsid w:val="4B875766"/>
    <w:rsid w:val="4BB2758B"/>
    <w:rsid w:val="4BCFB048"/>
    <w:rsid w:val="4BDA5756"/>
    <w:rsid w:val="4BE7AF29"/>
    <w:rsid w:val="4C8DF517"/>
    <w:rsid w:val="4CB1BFCF"/>
    <w:rsid w:val="4CCA4482"/>
    <w:rsid w:val="4CF2D3FB"/>
    <w:rsid w:val="4D22CBEF"/>
    <w:rsid w:val="4D22CF1F"/>
    <w:rsid w:val="4D4663CC"/>
    <w:rsid w:val="4D481C88"/>
    <w:rsid w:val="4D63D875"/>
    <w:rsid w:val="4DA83EC3"/>
    <w:rsid w:val="4E1C69FB"/>
    <w:rsid w:val="4E3C0C9A"/>
    <w:rsid w:val="4E471916"/>
    <w:rsid w:val="4E4920A4"/>
    <w:rsid w:val="4E6CB2D9"/>
    <w:rsid w:val="4EABBCB0"/>
    <w:rsid w:val="4EC114DC"/>
    <w:rsid w:val="4EC21D05"/>
    <w:rsid w:val="4ECF8C80"/>
    <w:rsid w:val="4ED0184E"/>
    <w:rsid w:val="4ED72DD8"/>
    <w:rsid w:val="4F0A6B4B"/>
    <w:rsid w:val="4F0A6F75"/>
    <w:rsid w:val="4F1D394E"/>
    <w:rsid w:val="4F33F62D"/>
    <w:rsid w:val="4F53307E"/>
    <w:rsid w:val="4F6D3C91"/>
    <w:rsid w:val="4F89301C"/>
    <w:rsid w:val="4FC8F024"/>
    <w:rsid w:val="4FDCE2ED"/>
    <w:rsid w:val="4FF9857B"/>
    <w:rsid w:val="50259F32"/>
    <w:rsid w:val="5032483C"/>
    <w:rsid w:val="508055FF"/>
    <w:rsid w:val="5083C017"/>
    <w:rsid w:val="509EEC60"/>
    <w:rsid w:val="50E39E90"/>
    <w:rsid w:val="511238B5"/>
    <w:rsid w:val="512FFEDA"/>
    <w:rsid w:val="51365CA5"/>
    <w:rsid w:val="51453EFF"/>
    <w:rsid w:val="515A0FA7"/>
    <w:rsid w:val="517E122A"/>
    <w:rsid w:val="51ACFBBE"/>
    <w:rsid w:val="521BBC19"/>
    <w:rsid w:val="521DCC25"/>
    <w:rsid w:val="524CEE11"/>
    <w:rsid w:val="527CD253"/>
    <w:rsid w:val="52855573"/>
    <w:rsid w:val="52857E31"/>
    <w:rsid w:val="52A3FFE9"/>
    <w:rsid w:val="52D0EB84"/>
    <w:rsid w:val="52D25A7B"/>
    <w:rsid w:val="52EAA4BB"/>
    <w:rsid w:val="52F462D3"/>
    <w:rsid w:val="53012EA4"/>
    <w:rsid w:val="53115D0A"/>
    <w:rsid w:val="532E2E4C"/>
    <w:rsid w:val="533D60BD"/>
    <w:rsid w:val="534D3CB2"/>
    <w:rsid w:val="53605842"/>
    <w:rsid w:val="53A3B9DD"/>
    <w:rsid w:val="53BCE9C9"/>
    <w:rsid w:val="5420FA90"/>
    <w:rsid w:val="542C6FCF"/>
    <w:rsid w:val="547A19B8"/>
    <w:rsid w:val="547C7856"/>
    <w:rsid w:val="54AD11EC"/>
    <w:rsid w:val="54AF7284"/>
    <w:rsid w:val="54C78414"/>
    <w:rsid w:val="54FF9484"/>
    <w:rsid w:val="550EF357"/>
    <w:rsid w:val="55117DD7"/>
    <w:rsid w:val="554128C3"/>
    <w:rsid w:val="55647AD1"/>
    <w:rsid w:val="5577C259"/>
    <w:rsid w:val="558E37F7"/>
    <w:rsid w:val="55CC9A99"/>
    <w:rsid w:val="55FC8E82"/>
    <w:rsid w:val="5602C47C"/>
    <w:rsid w:val="560C8029"/>
    <w:rsid w:val="561B94CE"/>
    <w:rsid w:val="56A3C78A"/>
    <w:rsid w:val="56EDB4F5"/>
    <w:rsid w:val="5724802C"/>
    <w:rsid w:val="574576E9"/>
    <w:rsid w:val="57496434"/>
    <w:rsid w:val="575C38E5"/>
    <w:rsid w:val="5778ED30"/>
    <w:rsid w:val="5792EFA5"/>
    <w:rsid w:val="57C6E035"/>
    <w:rsid w:val="57D0C83F"/>
    <w:rsid w:val="57D19A9E"/>
    <w:rsid w:val="57E654B9"/>
    <w:rsid w:val="57F4C097"/>
    <w:rsid w:val="588F1AB8"/>
    <w:rsid w:val="58ACCC69"/>
    <w:rsid w:val="58C270C4"/>
    <w:rsid w:val="58CA6A10"/>
    <w:rsid w:val="58D0A272"/>
    <w:rsid w:val="58EA70D4"/>
    <w:rsid w:val="58EF033F"/>
    <w:rsid w:val="590EED9B"/>
    <w:rsid w:val="591647FD"/>
    <w:rsid w:val="5923EC5C"/>
    <w:rsid w:val="598CCF47"/>
    <w:rsid w:val="59AF94F5"/>
    <w:rsid w:val="59C4B415"/>
    <w:rsid w:val="59CD273C"/>
    <w:rsid w:val="5A0D240D"/>
    <w:rsid w:val="5A26AE0C"/>
    <w:rsid w:val="5A6D7DD5"/>
    <w:rsid w:val="5AEBB2CF"/>
    <w:rsid w:val="5B072319"/>
    <w:rsid w:val="5B633BB5"/>
    <w:rsid w:val="5B65B92D"/>
    <w:rsid w:val="5BB66991"/>
    <w:rsid w:val="5BC7F3A9"/>
    <w:rsid w:val="5BC9861E"/>
    <w:rsid w:val="5BE69710"/>
    <w:rsid w:val="5C0115EE"/>
    <w:rsid w:val="5C06783F"/>
    <w:rsid w:val="5C091E28"/>
    <w:rsid w:val="5C253DBB"/>
    <w:rsid w:val="5C3C2E8C"/>
    <w:rsid w:val="5C4556D3"/>
    <w:rsid w:val="5C8DD753"/>
    <w:rsid w:val="5C94F16E"/>
    <w:rsid w:val="5C9530EF"/>
    <w:rsid w:val="5CBD3052"/>
    <w:rsid w:val="5CC6CA73"/>
    <w:rsid w:val="5CE3C330"/>
    <w:rsid w:val="5CE49BCA"/>
    <w:rsid w:val="5CFF10A6"/>
    <w:rsid w:val="5D0A81FB"/>
    <w:rsid w:val="5D2AD530"/>
    <w:rsid w:val="5D3F4948"/>
    <w:rsid w:val="5D7ECED0"/>
    <w:rsid w:val="5D85B151"/>
    <w:rsid w:val="5E0434FB"/>
    <w:rsid w:val="5E07CA2D"/>
    <w:rsid w:val="5E0D0EB6"/>
    <w:rsid w:val="5E19957F"/>
    <w:rsid w:val="5E65E85C"/>
    <w:rsid w:val="5EE1A609"/>
    <w:rsid w:val="5EFB3925"/>
    <w:rsid w:val="5F43E229"/>
    <w:rsid w:val="5F4F117F"/>
    <w:rsid w:val="5F9B4485"/>
    <w:rsid w:val="5FA5DF39"/>
    <w:rsid w:val="5FEF0709"/>
    <w:rsid w:val="5FF28314"/>
    <w:rsid w:val="600A3752"/>
    <w:rsid w:val="60170912"/>
    <w:rsid w:val="602A4F34"/>
    <w:rsid w:val="60355D58"/>
    <w:rsid w:val="603C1E4C"/>
    <w:rsid w:val="603D4744"/>
    <w:rsid w:val="6083381A"/>
    <w:rsid w:val="60B1C501"/>
    <w:rsid w:val="60C464D6"/>
    <w:rsid w:val="60EC6EBF"/>
    <w:rsid w:val="613054FB"/>
    <w:rsid w:val="61382801"/>
    <w:rsid w:val="615155FC"/>
    <w:rsid w:val="615E8E29"/>
    <w:rsid w:val="61621287"/>
    <w:rsid w:val="61730832"/>
    <w:rsid w:val="6173CE6D"/>
    <w:rsid w:val="617E9DD1"/>
    <w:rsid w:val="61831429"/>
    <w:rsid w:val="6194196B"/>
    <w:rsid w:val="61BBB3D0"/>
    <w:rsid w:val="61CEA9BE"/>
    <w:rsid w:val="61F7C422"/>
    <w:rsid w:val="62091E76"/>
    <w:rsid w:val="6227A6D0"/>
    <w:rsid w:val="622B8F23"/>
    <w:rsid w:val="62960EA9"/>
    <w:rsid w:val="6296EB6A"/>
    <w:rsid w:val="62B02405"/>
    <w:rsid w:val="62CC4C79"/>
    <w:rsid w:val="62E76391"/>
    <w:rsid w:val="630BE3E3"/>
    <w:rsid w:val="630CC3FB"/>
    <w:rsid w:val="6310F77A"/>
    <w:rsid w:val="6326F4D5"/>
    <w:rsid w:val="633EF528"/>
    <w:rsid w:val="6342EAFC"/>
    <w:rsid w:val="6356D039"/>
    <w:rsid w:val="635B05EB"/>
    <w:rsid w:val="638D7E12"/>
    <w:rsid w:val="63B96F97"/>
    <w:rsid w:val="63D2F15C"/>
    <w:rsid w:val="63E70194"/>
    <w:rsid w:val="63EC8FDB"/>
    <w:rsid w:val="6407F4D5"/>
    <w:rsid w:val="643BC4A4"/>
    <w:rsid w:val="643D36BD"/>
    <w:rsid w:val="6443B557"/>
    <w:rsid w:val="644CDAB5"/>
    <w:rsid w:val="64890123"/>
    <w:rsid w:val="64C40C38"/>
    <w:rsid w:val="64CB3525"/>
    <w:rsid w:val="64E5EB53"/>
    <w:rsid w:val="64EE83B4"/>
    <w:rsid w:val="64FC6736"/>
    <w:rsid w:val="650AD308"/>
    <w:rsid w:val="650C52EE"/>
    <w:rsid w:val="654E1A12"/>
    <w:rsid w:val="654E3540"/>
    <w:rsid w:val="65A1C4BE"/>
    <w:rsid w:val="65D7C2FE"/>
    <w:rsid w:val="65E819E6"/>
    <w:rsid w:val="65E8FB6A"/>
    <w:rsid w:val="65EF470B"/>
    <w:rsid w:val="65FF48CE"/>
    <w:rsid w:val="6621E19B"/>
    <w:rsid w:val="6624D318"/>
    <w:rsid w:val="66478FE4"/>
    <w:rsid w:val="6688B5DF"/>
    <w:rsid w:val="668E57A7"/>
    <w:rsid w:val="66AC8E34"/>
    <w:rsid w:val="66BDD16D"/>
    <w:rsid w:val="66DD9671"/>
    <w:rsid w:val="66E5D865"/>
    <w:rsid w:val="671F28EC"/>
    <w:rsid w:val="6726A5DF"/>
    <w:rsid w:val="67AC07A4"/>
    <w:rsid w:val="67AC8CA6"/>
    <w:rsid w:val="67C1ABED"/>
    <w:rsid w:val="67E37F04"/>
    <w:rsid w:val="68065CD9"/>
    <w:rsid w:val="68188AFF"/>
    <w:rsid w:val="684A3620"/>
    <w:rsid w:val="6857E463"/>
    <w:rsid w:val="6887155E"/>
    <w:rsid w:val="68BE74AA"/>
    <w:rsid w:val="68D12FB5"/>
    <w:rsid w:val="68DCC72A"/>
    <w:rsid w:val="68EF32EC"/>
    <w:rsid w:val="6913C3DB"/>
    <w:rsid w:val="69160B99"/>
    <w:rsid w:val="6923E5A0"/>
    <w:rsid w:val="69AEE8DA"/>
    <w:rsid w:val="69BA809D"/>
    <w:rsid w:val="69C39D40"/>
    <w:rsid w:val="69E8F420"/>
    <w:rsid w:val="6A868B32"/>
    <w:rsid w:val="6AA5BD89"/>
    <w:rsid w:val="6B24F2B5"/>
    <w:rsid w:val="6B65E50B"/>
    <w:rsid w:val="6B887F52"/>
    <w:rsid w:val="6B9BBB37"/>
    <w:rsid w:val="6BAD1E43"/>
    <w:rsid w:val="6C053B16"/>
    <w:rsid w:val="6C1F66D6"/>
    <w:rsid w:val="6C5B7A53"/>
    <w:rsid w:val="6C724C74"/>
    <w:rsid w:val="6CADCE4D"/>
    <w:rsid w:val="6CCAE91A"/>
    <w:rsid w:val="6CCBB913"/>
    <w:rsid w:val="6CF947F0"/>
    <w:rsid w:val="6D02EB9E"/>
    <w:rsid w:val="6D102D2F"/>
    <w:rsid w:val="6D51D389"/>
    <w:rsid w:val="6D57D91A"/>
    <w:rsid w:val="6D6FBFF3"/>
    <w:rsid w:val="6DA2A44A"/>
    <w:rsid w:val="6DA3E136"/>
    <w:rsid w:val="6DBDD517"/>
    <w:rsid w:val="6DE5DAD9"/>
    <w:rsid w:val="6DFECE0C"/>
    <w:rsid w:val="6E05F0FB"/>
    <w:rsid w:val="6E1E9CFA"/>
    <w:rsid w:val="6E2F56C9"/>
    <w:rsid w:val="6E4CEF1C"/>
    <w:rsid w:val="6E67BF92"/>
    <w:rsid w:val="6E94C3ED"/>
    <w:rsid w:val="6EA08CF9"/>
    <w:rsid w:val="6EAE1CC6"/>
    <w:rsid w:val="6EC2FBCB"/>
    <w:rsid w:val="6F05D5EE"/>
    <w:rsid w:val="6F228C82"/>
    <w:rsid w:val="6F2B4B19"/>
    <w:rsid w:val="6F4FD3EC"/>
    <w:rsid w:val="6F54A5C3"/>
    <w:rsid w:val="6F6C6C3D"/>
    <w:rsid w:val="6F7A4946"/>
    <w:rsid w:val="6F857170"/>
    <w:rsid w:val="6FD222DA"/>
    <w:rsid w:val="701A9475"/>
    <w:rsid w:val="702F17B4"/>
    <w:rsid w:val="7056D609"/>
    <w:rsid w:val="706856ED"/>
    <w:rsid w:val="7073D9C0"/>
    <w:rsid w:val="70A2034D"/>
    <w:rsid w:val="70C51554"/>
    <w:rsid w:val="710D1358"/>
    <w:rsid w:val="711FD1A3"/>
    <w:rsid w:val="71227446"/>
    <w:rsid w:val="7126EAC1"/>
    <w:rsid w:val="7149EC55"/>
    <w:rsid w:val="7153FEC5"/>
    <w:rsid w:val="71880F34"/>
    <w:rsid w:val="71BB1021"/>
    <w:rsid w:val="71C8D7C3"/>
    <w:rsid w:val="71D76FA1"/>
    <w:rsid w:val="71EE2438"/>
    <w:rsid w:val="71FCA1A1"/>
    <w:rsid w:val="72093CED"/>
    <w:rsid w:val="7217025D"/>
    <w:rsid w:val="721A158F"/>
    <w:rsid w:val="721F07A5"/>
    <w:rsid w:val="7223DE18"/>
    <w:rsid w:val="72319359"/>
    <w:rsid w:val="723AD08C"/>
    <w:rsid w:val="72871211"/>
    <w:rsid w:val="7289117C"/>
    <w:rsid w:val="729A4962"/>
    <w:rsid w:val="72B81559"/>
    <w:rsid w:val="72C3AE96"/>
    <w:rsid w:val="7320602E"/>
    <w:rsid w:val="732103CB"/>
    <w:rsid w:val="73254AB9"/>
    <w:rsid w:val="734A48A6"/>
    <w:rsid w:val="73980964"/>
    <w:rsid w:val="73AA806D"/>
    <w:rsid w:val="73AF13D2"/>
    <w:rsid w:val="73D32B0B"/>
    <w:rsid w:val="7430CAA2"/>
    <w:rsid w:val="7448B1DE"/>
    <w:rsid w:val="744EAAC3"/>
    <w:rsid w:val="7455F6E0"/>
    <w:rsid w:val="74A0D4B7"/>
    <w:rsid w:val="74C8F5D7"/>
    <w:rsid w:val="74F9BF58"/>
    <w:rsid w:val="74FB2E69"/>
    <w:rsid w:val="7512F412"/>
    <w:rsid w:val="75496E83"/>
    <w:rsid w:val="756A3E4F"/>
    <w:rsid w:val="75F65F91"/>
    <w:rsid w:val="763AEAA4"/>
    <w:rsid w:val="763BD3C0"/>
    <w:rsid w:val="763E97F0"/>
    <w:rsid w:val="76BDE4EB"/>
    <w:rsid w:val="76C99719"/>
    <w:rsid w:val="76D86779"/>
    <w:rsid w:val="7705D16D"/>
    <w:rsid w:val="7726A0EB"/>
    <w:rsid w:val="7758E57A"/>
    <w:rsid w:val="775D45D9"/>
    <w:rsid w:val="7769C776"/>
    <w:rsid w:val="777357C9"/>
    <w:rsid w:val="777F2722"/>
    <w:rsid w:val="77879AC6"/>
    <w:rsid w:val="77890110"/>
    <w:rsid w:val="778A0429"/>
    <w:rsid w:val="778A07AF"/>
    <w:rsid w:val="77A13C95"/>
    <w:rsid w:val="77A3E7C5"/>
    <w:rsid w:val="77BD5274"/>
    <w:rsid w:val="77C76528"/>
    <w:rsid w:val="77DF2171"/>
    <w:rsid w:val="78001C96"/>
    <w:rsid w:val="784A934B"/>
    <w:rsid w:val="787CB9E1"/>
    <w:rsid w:val="7888CD89"/>
    <w:rsid w:val="7892F36A"/>
    <w:rsid w:val="78AC60BB"/>
    <w:rsid w:val="78B88F03"/>
    <w:rsid w:val="78CAFF97"/>
    <w:rsid w:val="78DA73B2"/>
    <w:rsid w:val="78F31508"/>
    <w:rsid w:val="78F9822E"/>
    <w:rsid w:val="7902FDF8"/>
    <w:rsid w:val="794E126E"/>
    <w:rsid w:val="796B3606"/>
    <w:rsid w:val="796E737B"/>
    <w:rsid w:val="79A86D50"/>
    <w:rsid w:val="79E5FB6C"/>
    <w:rsid w:val="79E63665"/>
    <w:rsid w:val="79E69664"/>
    <w:rsid w:val="79F0B268"/>
    <w:rsid w:val="7A1F6064"/>
    <w:rsid w:val="7A23579D"/>
    <w:rsid w:val="7A2D32AB"/>
    <w:rsid w:val="7A2E40E7"/>
    <w:rsid w:val="7A31CA5B"/>
    <w:rsid w:val="7A7A8B97"/>
    <w:rsid w:val="7A828E86"/>
    <w:rsid w:val="7A9B0999"/>
    <w:rsid w:val="7AA0EF54"/>
    <w:rsid w:val="7AAE8C24"/>
    <w:rsid w:val="7ABBD0F8"/>
    <w:rsid w:val="7AC0564E"/>
    <w:rsid w:val="7AC6EDAA"/>
    <w:rsid w:val="7AE28D31"/>
    <w:rsid w:val="7AF8602A"/>
    <w:rsid w:val="7AFEF519"/>
    <w:rsid w:val="7B0560FF"/>
    <w:rsid w:val="7B108906"/>
    <w:rsid w:val="7BE57CB6"/>
    <w:rsid w:val="7BEE9AF2"/>
    <w:rsid w:val="7BF13FD3"/>
    <w:rsid w:val="7C0A13C8"/>
    <w:rsid w:val="7C0F47AF"/>
    <w:rsid w:val="7C36012F"/>
    <w:rsid w:val="7C54DAFD"/>
    <w:rsid w:val="7C58CDE3"/>
    <w:rsid w:val="7C75A1BD"/>
    <w:rsid w:val="7CBE413D"/>
    <w:rsid w:val="7CC32A54"/>
    <w:rsid w:val="7D017F1E"/>
    <w:rsid w:val="7D2AF673"/>
    <w:rsid w:val="7D654F35"/>
    <w:rsid w:val="7D6ED0BE"/>
    <w:rsid w:val="7D8F2799"/>
    <w:rsid w:val="7DC90C1E"/>
    <w:rsid w:val="7DFBFC26"/>
    <w:rsid w:val="7E0447FD"/>
    <w:rsid w:val="7E27E5FC"/>
    <w:rsid w:val="7E2A48EB"/>
    <w:rsid w:val="7E35DB06"/>
    <w:rsid w:val="7E416FE9"/>
    <w:rsid w:val="7E78A3F8"/>
    <w:rsid w:val="7EA68C6D"/>
    <w:rsid w:val="7EB2FBF3"/>
    <w:rsid w:val="7EC92AA2"/>
    <w:rsid w:val="7ECF018A"/>
    <w:rsid w:val="7EDD8E6C"/>
    <w:rsid w:val="7EE4769F"/>
    <w:rsid w:val="7EE912B6"/>
    <w:rsid w:val="7F78BCB9"/>
    <w:rsid w:val="7F87522F"/>
    <w:rsid w:val="7F9D3B78"/>
    <w:rsid w:val="7FB8F552"/>
    <w:rsid w:val="7FEA8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oNotEmbedSmartTags/>
  <w:decimalSymbol w:val=","/>
  <w:listSeparator w:val=";"/>
  <w14:docId w14:val="06B90218"/>
  <w15:chartTrackingRefBased/>
  <w15:docId w15:val="{D213B9AF-9037-463F-BD1D-9DAE65C2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172B8"/>
    <w:pPr>
      <w:widowControl w:val="0"/>
      <w:suppressAutoHyphens/>
      <w:spacing w:line="360" w:lineRule="auto"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Cmsor2"/>
    <w:qFormat/>
    <w:rsid w:val="00CE5A51"/>
    <w:pPr>
      <w:pageBreakBefore/>
      <w:numPr>
        <w:numId w:val="9"/>
      </w:numPr>
      <w:spacing w:before="57" w:after="100"/>
      <w:ind w:left="567" w:hanging="567"/>
      <w:outlineLvl w:val="0"/>
    </w:pPr>
    <w:rPr>
      <w:b/>
      <w:bCs/>
      <w:sz w:val="36"/>
      <w:szCs w:val="32"/>
    </w:rPr>
  </w:style>
  <w:style w:type="paragraph" w:styleId="Cmsor2">
    <w:name w:val="heading 2"/>
    <w:basedOn w:val="Cmsor1"/>
    <w:next w:val="Cmsor3"/>
    <w:qFormat/>
    <w:rsid w:val="00CE5A51"/>
    <w:pPr>
      <w:pageBreakBefore w:val="0"/>
      <w:numPr>
        <w:ilvl w:val="1"/>
      </w:numPr>
      <w:ind w:left="851" w:hanging="857"/>
      <w:outlineLvl w:val="1"/>
    </w:pPr>
    <w:rPr>
      <w:sz w:val="32"/>
    </w:rPr>
  </w:style>
  <w:style w:type="paragraph" w:styleId="Cmsor3">
    <w:name w:val="heading 3"/>
    <w:basedOn w:val="Cmsor2"/>
    <w:next w:val="Szvegtrzs"/>
    <w:qFormat/>
    <w:rsid w:val="002172B8"/>
    <w:pPr>
      <w:numPr>
        <w:ilvl w:val="2"/>
      </w:numPr>
      <w:ind w:left="1276" w:hanging="1276"/>
      <w:outlineLvl w:val="2"/>
    </w:pPr>
    <w:rPr>
      <w:sz w:val="28"/>
      <w:szCs w:val="30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2172B8"/>
    <w:pPr>
      <w:numPr>
        <w:ilvl w:val="3"/>
      </w:numPr>
      <w:ind w:left="709" w:hanging="709"/>
      <w:outlineLvl w:val="3"/>
    </w:pPr>
    <w:rPr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563F6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563F6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563F6"/>
    <w:pPr>
      <w:keepNext/>
      <w:keepLines/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563F6"/>
    <w:pPr>
      <w:keepNext/>
      <w:keepLines/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563F6"/>
    <w:pPr>
      <w:keepNext/>
      <w:keepLines/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Cm">
    <w:name w:val="Title"/>
    <w:basedOn w:val="Cmsor"/>
    <w:next w:val="Szvegtrzs"/>
    <w:qFormat/>
    <w:rsid w:val="00F563F6"/>
    <w:pPr>
      <w:pageBreakBefore/>
      <w:jc w:val="center"/>
    </w:pPr>
    <w:rPr>
      <w:b/>
      <w:bCs/>
      <w:sz w:val="36"/>
      <w:szCs w:val="36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character" w:customStyle="1" w:styleId="llbChar">
    <w:name w:val="Élőláb Char"/>
    <w:basedOn w:val="Bekezdsalapbettpusa"/>
    <w:link w:val="llb"/>
    <w:uiPriority w:val="99"/>
    <w:rsid w:val="00F563F6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563F6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 w:bidi="ar-SA"/>
    </w:rPr>
  </w:style>
  <w:style w:type="paragraph" w:styleId="TJ1">
    <w:name w:val="toc 1"/>
    <w:basedOn w:val="Norml"/>
    <w:next w:val="Norml"/>
    <w:autoRedefine/>
    <w:uiPriority w:val="39"/>
    <w:unhideWhenUsed/>
    <w:rsid w:val="00F563F6"/>
    <w:pPr>
      <w:spacing w:after="10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F563F6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2172B8"/>
    <w:rPr>
      <w:rFonts w:ascii="Arial" w:eastAsia="WenQuanYi Zen Hei" w:hAnsi="Arial" w:cs="Lohit Hindi"/>
      <w:b/>
      <w:bCs/>
      <w:i/>
      <w:iCs/>
      <w:color w:val="00000A"/>
      <w:kern w:val="1"/>
      <w:sz w:val="28"/>
      <w:szCs w:val="30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563F6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563F6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zh-CN" w:bidi="hi-I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563F6"/>
    <w:rPr>
      <w:rFonts w:asciiTheme="majorHAnsi" w:eastAsiaTheme="majorEastAsia" w:hAnsiTheme="majorHAnsi" w:cs="Mangal"/>
      <w:i/>
      <w:iCs/>
      <w:color w:val="1F3763" w:themeColor="accent1" w:themeShade="7F"/>
      <w:kern w:val="1"/>
      <w:sz w:val="24"/>
      <w:szCs w:val="21"/>
      <w:lang w:eastAsia="zh-CN" w:bidi="hi-I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563F6"/>
    <w:rPr>
      <w:rFonts w:asciiTheme="majorHAnsi" w:eastAsiaTheme="majorEastAsia" w:hAnsiTheme="majorHAnsi" w:cs="Mangal"/>
      <w:color w:val="272727" w:themeColor="text1" w:themeTint="D8"/>
      <w:kern w:val="1"/>
      <w:sz w:val="21"/>
      <w:szCs w:val="19"/>
      <w:lang w:eastAsia="zh-CN" w:bidi="hi-I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563F6"/>
    <w:rPr>
      <w:rFonts w:asciiTheme="majorHAnsi" w:eastAsiaTheme="majorEastAsia" w:hAnsiTheme="majorHAnsi" w:cs="Mangal"/>
      <w:i/>
      <w:iCs/>
      <w:color w:val="272727" w:themeColor="text1" w:themeTint="D8"/>
      <w:kern w:val="1"/>
      <w:sz w:val="21"/>
      <w:szCs w:val="19"/>
      <w:lang w:eastAsia="zh-CN" w:bidi="hi-IN"/>
    </w:rPr>
  </w:style>
  <w:style w:type="character" w:styleId="Kiemels">
    <w:name w:val="Emphasis"/>
    <w:basedOn w:val="Bekezdsalapbettpusa"/>
    <w:uiPriority w:val="20"/>
    <w:qFormat/>
    <w:rsid w:val="002172B8"/>
    <w:rPr>
      <w:i/>
      <w:iCs/>
    </w:rPr>
  </w:style>
  <w:style w:type="character" w:customStyle="1" w:styleId="SzvegtrzsChar">
    <w:name w:val="Szövegtörzs Char"/>
    <w:basedOn w:val="Bekezdsalapbettpusa"/>
    <w:link w:val="Szvegtrzs"/>
    <w:rsid w:val="002172B8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TJ2">
    <w:name w:val="toc 2"/>
    <w:basedOn w:val="Norml"/>
    <w:next w:val="Norml"/>
    <w:autoRedefine/>
    <w:uiPriority w:val="39"/>
    <w:unhideWhenUsed/>
    <w:rsid w:val="002172B8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2172B8"/>
    <w:pPr>
      <w:spacing w:after="100"/>
      <w:ind w:left="480"/>
    </w:pPr>
    <w:rPr>
      <w:rFonts w:cs="Mangal"/>
      <w:szCs w:val="21"/>
    </w:rPr>
  </w:style>
  <w:style w:type="paragraph" w:styleId="TJ4">
    <w:name w:val="toc 4"/>
    <w:basedOn w:val="Norml"/>
    <w:next w:val="Norml"/>
    <w:uiPriority w:val="39"/>
    <w:unhideWhenUsed/>
    <w:rsid w:val="252A2D66"/>
    <w:pPr>
      <w:spacing w:after="100"/>
      <w:ind w:left="660"/>
    </w:pPr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Listaszerbekezds">
    <w:name w:val="List Paragraph"/>
    <w:basedOn w:val="Norml"/>
    <w:uiPriority w:val="34"/>
    <w:qFormat/>
    <w:rsid w:val="62CC4C79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8940C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17EF3"/>
    <w:rPr>
      <w:rFonts w:cs="Mangal"/>
      <w:szCs w:val="21"/>
    </w:rPr>
  </w:style>
  <w:style w:type="character" w:styleId="Mrltotthiperhivatkozs">
    <w:name w:val="FollowedHyperlink"/>
    <w:basedOn w:val="Bekezdsalapbettpusa"/>
    <w:uiPriority w:val="99"/>
    <w:semiHidden/>
    <w:unhideWhenUsed/>
    <w:rsid w:val="00D25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jpeg"/><Relationship Id="rId26" Type="http://schemas.openxmlformats.org/officeDocument/2006/relationships/image" Target="media/image11.png"/><Relationship Id="rId39" Type="http://schemas.openxmlformats.org/officeDocument/2006/relationships/hyperlink" Target="https://itch.io/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forum.godotengine.org/" TargetMode="External"/><Relationship Id="rId42" Type="http://schemas.openxmlformats.org/officeDocument/2006/relationships/hyperlink" Target="https://github.com/dialogic-godot/dialogic?tab=readme-ov-file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hyperlink" Target="https://www.reddit.com/" TargetMode="External"/><Relationship Id="rId37" Type="http://schemas.openxmlformats.org/officeDocument/2006/relationships/hyperlink" Target="https://www.sqlite.org/" TargetMode="External"/><Relationship Id="rId40" Type="http://schemas.openxmlformats.org/officeDocument/2006/relationships/hyperlink" Target="https://craftpix.net/" TargetMode="Externa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godotengine.org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www.youtube.com/" TargetMode="External"/><Relationship Id="rId43" Type="http://schemas.openxmlformats.org/officeDocument/2006/relationships/header" Target="header4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image" Target="media/image2.jpeg"/><Relationship Id="rId25" Type="http://schemas.openxmlformats.org/officeDocument/2006/relationships/image" Target="media/image10.png"/><Relationship Id="rId33" Type="http://schemas.openxmlformats.org/officeDocument/2006/relationships/hyperlink" Target="https://docs.microsoft.com/en-us/?view=net-6.0" TargetMode="External"/><Relationship Id="rId38" Type="http://schemas.openxmlformats.org/officeDocument/2006/relationships/hyperlink" Target="https://github.com/dialogic-godot/dialogic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hyperlink" Target="https://en.wikipedia.org/wiki/Hollow_Knigh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arkl\Downloads\Szakdolgozat%20template%20NTSZKI%202023-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56721C4821A4343BC0B6C762E6D43AE" ma:contentTypeVersion="16" ma:contentTypeDescription="Új dokumentum létrehozása." ma:contentTypeScope="" ma:versionID="d313b9f472ef18e99e5fab5913c1b6a3">
  <xsd:schema xmlns:xsd="http://www.w3.org/2001/XMLSchema" xmlns:xs="http://www.w3.org/2001/XMLSchema" xmlns:p="http://schemas.microsoft.com/office/2006/metadata/properties" xmlns:ns2="0c623519-09cd-4cf9-9996-6474a2bb6b0c" xmlns:ns3="70da260b-5db0-4b76-bedf-8138e7edae9c" targetNamespace="http://schemas.microsoft.com/office/2006/metadata/properties" ma:root="true" ma:fieldsID="69aaa8d0ea5530115020464bf614b80e" ns2:_="" ns3:_="">
    <xsd:import namespace="0c623519-09cd-4cf9-9996-6474a2bb6b0c"/>
    <xsd:import namespace="70da260b-5db0-4b76-bedf-8138e7edae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23519-09cd-4cf9-9996-6474a2bb6b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Képcímkék" ma:readOnly="false" ma:fieldId="{5cf76f15-5ced-4ddc-b409-7134ff3c332f}" ma:taxonomyMulti="true" ma:sspId="213d8f37-9fe8-4575-95b4-2dc126388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a260b-5db0-4b76-bedf-8138e7edae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e1fcce4a-d626-45b7-a177-e535425768ae}" ma:internalName="TaxCatchAll" ma:showField="CatchAllData" ma:web="70da260b-5db0-4b76-bedf-8138e7edae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04F2B695-E6BC-403A-9260-5A25482CA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23519-09cd-4cf9-9996-6474a2bb6b0c"/>
    <ds:schemaRef ds:uri="70da260b-5db0-4b76-bedf-8138e7edae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3BECC5-AD1E-45C2-8932-C7E15A0E2D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AB9641-7E03-4F17-AA8F-DAA73985A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 template NTSZKI 2023-24.dotx</Template>
  <TotalTime>1</TotalTime>
  <Pages>33</Pages>
  <Words>4831</Words>
  <Characters>31405</Characters>
  <Application>Microsoft Office Word</Application>
  <DocSecurity>0</DocSecurity>
  <Lines>730</Lines>
  <Paragraphs>373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Timár Klaudia</dc:creator>
  <cp:keywords/>
  <cp:lastModifiedBy>Timár Klaudia</cp:lastModifiedBy>
  <cp:revision>2</cp:revision>
  <cp:lastPrinted>1899-12-31T23:00:00Z</cp:lastPrinted>
  <dcterms:created xsi:type="dcterms:W3CDTF">2025-03-30T12:42:00Z</dcterms:created>
  <dcterms:modified xsi:type="dcterms:W3CDTF">2025-03-30T12:42:00Z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af3f7fd-5cd4-4287-9002-aceb9af13c42_Enabled">
    <vt:lpwstr>true</vt:lpwstr>
  </property>
  <property fmtid="{D5CDD505-2E9C-101B-9397-08002B2CF9AE}" pid="3" name="MSIP_Label_caf3f7fd-5cd4-4287-9002-aceb9af13c42_SetDate">
    <vt:lpwstr>2021-05-11T14:25:13Z</vt:lpwstr>
  </property>
  <property fmtid="{D5CDD505-2E9C-101B-9397-08002B2CF9AE}" pid="4" name="MSIP_Label_caf3f7fd-5cd4-4287-9002-aceb9af13c42_Method">
    <vt:lpwstr>Privileged</vt:lpwstr>
  </property>
  <property fmtid="{D5CDD505-2E9C-101B-9397-08002B2CF9AE}" pid="5" name="MSIP_Label_caf3f7fd-5cd4-4287-9002-aceb9af13c42_Name">
    <vt:lpwstr>Public</vt:lpwstr>
  </property>
  <property fmtid="{D5CDD505-2E9C-101B-9397-08002B2CF9AE}" pid="6" name="MSIP_Label_caf3f7fd-5cd4-4287-9002-aceb9af13c42_SiteId">
    <vt:lpwstr>a2b53be5-734e-4e6c-ab0d-d184f60fd917</vt:lpwstr>
  </property>
  <property fmtid="{D5CDD505-2E9C-101B-9397-08002B2CF9AE}" pid="7" name="MSIP_Label_caf3f7fd-5cd4-4287-9002-aceb9af13c42_ActionId">
    <vt:lpwstr>3accf7b1-19aa-41db-8fac-11cec66c669c</vt:lpwstr>
  </property>
  <property fmtid="{D5CDD505-2E9C-101B-9397-08002B2CF9AE}" pid="8" name="MSIP_Label_caf3f7fd-5cd4-4287-9002-aceb9af13c42_ContentBits">
    <vt:lpwstr>2</vt:lpwstr>
  </property>
</Properties>
</file>